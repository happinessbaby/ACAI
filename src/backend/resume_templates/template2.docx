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ord/glossary/settings.xml" ContentType="application/vnd.openxmlformats-officedocument.wordprocessingml.settings+xml"/>
  <Override PartName="/word/glossary/word/glossary/styles.xml" ContentType="application/vnd.openxmlformats-officedocument.wordprocessingml.styles+xml"/>
  <Override PartName="/word/glossary/word/glossary/fontTable.xml" ContentType="application/vnd.openxmlformats-officedocument.wordprocessingml.fontTable+xml"/>
  <Override PartName="/word/glossary/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1" distT="0" distB="0" distL="0" distR="0" simplePos="0" locked="0" layoutInCell="1" allowOverlap="1" relativeHeight="2" wp14:anchorId="2F31EF40">
                <wp:simplePos x="0" y="0"/>
                <wp:positionH relativeFrom="column">
                  <wp:posOffset>-287655</wp:posOffset>
                </wp:positionH>
                <wp:positionV relativeFrom="paragraph">
                  <wp:posOffset>9525</wp:posOffset>
                </wp:positionV>
                <wp:extent cx="7773035" cy="10059035"/>
                <wp:effectExtent l="0" t="0" r="0" b="0"/>
                <wp:wrapNone/>
                <wp:docPr id="1" name="Group 19"/>
                <a:graphic xmlns:a="http://schemas.openxmlformats.org/drawingml/2006/main">
                  <a:graphicData uri="http://schemas.microsoft.com/office/word/2010/wordprocessingGroup">
                    <wpg:wgp>
                      <wpg:cNvGrpSpPr/>
                      <wpg:grpSpPr>
                        <a:xfrm>
                          <a:off x="0" y="0"/>
                          <a:ext cx="7772400" cy="10058400"/>
                        </a:xfrm>
                      </wpg:grpSpPr>
                      <wps:wsp>
                        <wps:cNvSpPr/>
                        <wps:spPr>
                          <a:xfrm flipH="1" rot="10800000">
                            <a:off x="720" y="407160"/>
                            <a:ext cx="3157200" cy="3641760"/>
                          </a:xfrm>
                          <a:custGeom>
                            <a:avLst/>
                            <a:gdLst/>
                            <a:ahLst/>
                            <a:rect l="l" t="t" r="r" b="b"/>
                            <a:pathLst>
                              <a:path w="4199160" h="5092699">
                                <a:moveTo>
                                  <a:pt x="1904296" y="116971"/>
                                </a:moveTo>
                                <a:cubicBezTo>
                                  <a:pt x="1898448" y="109544"/>
                                  <a:pt x="1875058" y="102118"/>
                                  <a:pt x="1847770" y="98404"/>
                                </a:cubicBezTo>
                                <a:cubicBezTo>
                                  <a:pt x="1834128" y="96548"/>
                                  <a:pt x="1819509" y="95155"/>
                                  <a:pt x="1806109" y="94459"/>
                                </a:cubicBezTo>
                                <a:cubicBezTo>
                                  <a:pt x="1792708" y="93763"/>
                                  <a:pt x="1780526" y="93763"/>
                                  <a:pt x="1771755" y="94691"/>
                                </a:cubicBezTo>
                                <a:cubicBezTo>
                                  <a:pt x="1814636" y="103975"/>
                                  <a:pt x="1841924" y="109544"/>
                                  <a:pt x="1861415" y="111402"/>
                                </a:cubicBezTo>
                                <a:cubicBezTo>
                                  <a:pt x="1880907" y="113258"/>
                                  <a:pt x="1892602" y="115115"/>
                                  <a:pt x="1904296" y="116971"/>
                                </a:cubicBezTo>
                                <a:close/>
                                <a:moveTo>
                                  <a:pt x="2210310" y="122540"/>
                                </a:moveTo>
                                <a:cubicBezTo>
                                  <a:pt x="2177175" y="109544"/>
                                  <a:pt x="2145989" y="94691"/>
                                  <a:pt x="2112853" y="85406"/>
                                </a:cubicBezTo>
                                <a:cubicBezTo>
                                  <a:pt x="2085565" y="83551"/>
                                  <a:pt x="2060227" y="81693"/>
                                  <a:pt x="2032939" y="79837"/>
                                </a:cubicBezTo>
                                <a:cubicBezTo>
                                  <a:pt x="2036838" y="87264"/>
                                  <a:pt x="2058277" y="94691"/>
                                  <a:pt x="2089463" y="102118"/>
                                </a:cubicBezTo>
                                <a:cubicBezTo>
                                  <a:pt x="2120649" y="107687"/>
                                  <a:pt x="2163530" y="116971"/>
                                  <a:pt x="2210310" y="122540"/>
                                </a:cubicBezTo>
                                <a:close/>
                                <a:moveTo>
                                  <a:pt x="2469546" y="215375"/>
                                </a:moveTo>
                                <a:cubicBezTo>
                                  <a:pt x="2430563" y="194952"/>
                                  <a:pt x="2393528" y="176385"/>
                                  <a:pt x="2360394" y="163388"/>
                                </a:cubicBezTo>
                                <a:cubicBezTo>
                                  <a:pt x="2329208" y="152247"/>
                                  <a:pt x="2299970" y="146678"/>
                                  <a:pt x="2282429" y="146678"/>
                                </a:cubicBezTo>
                                <a:cubicBezTo>
                                  <a:pt x="2294123" y="163388"/>
                                  <a:pt x="2364292" y="183812"/>
                                  <a:pt x="2469546" y="215375"/>
                                </a:cubicBezTo>
                                <a:close/>
                                <a:moveTo>
                                  <a:pt x="2748271" y="358342"/>
                                </a:moveTo>
                                <a:cubicBezTo>
                                  <a:pt x="2742425" y="347202"/>
                                  <a:pt x="2728780" y="336061"/>
                                  <a:pt x="2705390" y="324921"/>
                                </a:cubicBezTo>
                                <a:cubicBezTo>
                                  <a:pt x="2682000" y="311925"/>
                                  <a:pt x="2650814" y="298927"/>
                                  <a:pt x="2605985" y="282218"/>
                                </a:cubicBezTo>
                                <a:cubicBezTo>
                                  <a:pt x="2611831" y="289645"/>
                                  <a:pt x="2627425" y="300785"/>
                                  <a:pt x="2652764" y="313781"/>
                                </a:cubicBezTo>
                                <a:cubicBezTo>
                                  <a:pt x="2678102" y="326779"/>
                                  <a:pt x="2711238" y="339775"/>
                                  <a:pt x="2748271" y="358342"/>
                                </a:cubicBezTo>
                                <a:close/>
                                <a:moveTo>
                                  <a:pt x="4015211" y="2768334"/>
                                </a:moveTo>
                                <a:cubicBezTo>
                                  <a:pt x="4013261" y="2759051"/>
                                  <a:pt x="4011313" y="2749767"/>
                                  <a:pt x="4007415" y="2744198"/>
                                </a:cubicBezTo>
                                <a:cubicBezTo>
                                  <a:pt x="4009363" y="2733058"/>
                                  <a:pt x="4009363" y="2723773"/>
                                  <a:pt x="4011313" y="2714491"/>
                                </a:cubicBezTo>
                                <a:lnTo>
                                  <a:pt x="4004863" y="2694007"/>
                                </a:lnTo>
                                <a:lnTo>
                                  <a:pt x="4007112" y="2691251"/>
                                </a:lnTo>
                                <a:lnTo>
                                  <a:pt x="4013261" y="2710777"/>
                                </a:lnTo>
                                <a:lnTo>
                                  <a:pt x="4018031" y="2668979"/>
                                </a:lnTo>
                                <a:lnTo>
                                  <a:pt x="4030802" y="2640221"/>
                                </a:lnTo>
                                <a:cubicBezTo>
                                  <a:pt x="4026904" y="2669928"/>
                                  <a:pt x="4024956" y="2699635"/>
                                  <a:pt x="4021057" y="2725629"/>
                                </a:cubicBezTo>
                                <a:cubicBezTo>
                                  <a:pt x="4019107" y="2734913"/>
                                  <a:pt x="4019107" y="2744196"/>
                                  <a:pt x="4017159" y="2755336"/>
                                </a:cubicBezTo>
                                <a:lnTo>
                                  <a:pt x="4021254" y="2768014"/>
                                </a:lnTo>
                                <a:close/>
                                <a:moveTo>
                                  <a:pt x="4074377" y="2828713"/>
                                </a:moveTo>
                                <a:lnTo>
                                  <a:pt x="4097073" y="2738627"/>
                                </a:lnTo>
                                <a:lnTo>
                                  <a:pt x="4097075" y="2738629"/>
                                </a:lnTo>
                                <a:lnTo>
                                  <a:pt x="4074379" y="2828713"/>
                                </a:lnTo>
                                <a:close/>
                                <a:moveTo>
                                  <a:pt x="4079531" y="2906260"/>
                                </a:moveTo>
                                <a:lnTo>
                                  <a:pt x="4079531" y="2899733"/>
                                </a:lnTo>
                                <a:lnTo>
                                  <a:pt x="4099023" y="2842602"/>
                                </a:lnTo>
                                <a:cubicBezTo>
                                  <a:pt x="4099999" y="2823107"/>
                                  <a:pt x="4099999" y="2809181"/>
                                  <a:pt x="4100242" y="2794791"/>
                                </a:cubicBezTo>
                                <a:lnTo>
                                  <a:pt x="4102921" y="2744198"/>
                                </a:lnTo>
                                <a:cubicBezTo>
                                  <a:pt x="4106819" y="2733058"/>
                                  <a:pt x="4110718" y="2727486"/>
                                  <a:pt x="4114616" y="2720060"/>
                                </a:cubicBezTo>
                                <a:lnTo>
                                  <a:pt x="4115907" y="2725442"/>
                                </a:lnTo>
                                <a:lnTo>
                                  <a:pt x="4106819" y="2744196"/>
                                </a:lnTo>
                                <a:cubicBezTo>
                                  <a:pt x="4102921" y="2786901"/>
                                  <a:pt x="4104871" y="2803610"/>
                                  <a:pt x="4102921" y="2842602"/>
                                </a:cubicBezTo>
                                <a:close/>
                                <a:moveTo>
                                  <a:pt x="4095125" y="3017131"/>
                                </a:moveTo>
                                <a:cubicBezTo>
                                  <a:pt x="4089276" y="3011562"/>
                                  <a:pt x="4083430" y="3004135"/>
                                  <a:pt x="4077581" y="2998564"/>
                                </a:cubicBezTo>
                                <a:lnTo>
                                  <a:pt x="4071903" y="2992071"/>
                                </a:lnTo>
                                <a:lnTo>
                                  <a:pt x="4072603" y="2988787"/>
                                </a:lnTo>
                                <a:lnTo>
                                  <a:pt x="4079531" y="2996707"/>
                                </a:lnTo>
                                <a:cubicBezTo>
                                  <a:pt x="4085380" y="3002278"/>
                                  <a:pt x="4091226" y="3009704"/>
                                  <a:pt x="4099023" y="3013418"/>
                                </a:cubicBezTo>
                                <a:lnTo>
                                  <a:pt x="4107114" y="3008279"/>
                                </a:lnTo>
                                <a:lnTo>
                                  <a:pt x="4106819" y="3009704"/>
                                </a:lnTo>
                                <a:cubicBezTo>
                                  <a:pt x="4102921" y="3009704"/>
                                  <a:pt x="4099023" y="3013418"/>
                                  <a:pt x="4095125" y="3017131"/>
                                </a:cubicBezTo>
                                <a:close/>
                                <a:moveTo>
                                  <a:pt x="4058092" y="3284495"/>
                                </a:moveTo>
                                <a:cubicBezTo>
                                  <a:pt x="4085380" y="3252930"/>
                                  <a:pt x="4083430" y="3286351"/>
                                  <a:pt x="4106819" y="3264071"/>
                                </a:cubicBezTo>
                                <a:cubicBezTo>
                                  <a:pt x="4116566" y="3228795"/>
                                  <a:pt x="4124363" y="3191661"/>
                                  <a:pt x="4134107" y="3154526"/>
                                </a:cubicBezTo>
                                <a:cubicBezTo>
                                  <a:pt x="4147752" y="3102539"/>
                                  <a:pt x="4149700" y="3069119"/>
                                  <a:pt x="4163345" y="3028271"/>
                                </a:cubicBezTo>
                                <a:cubicBezTo>
                                  <a:pt x="4167244" y="3005991"/>
                                  <a:pt x="4167244" y="2981853"/>
                                  <a:pt x="4169192" y="2959573"/>
                                </a:cubicBezTo>
                                <a:cubicBezTo>
                                  <a:pt x="4175040" y="2931723"/>
                                  <a:pt x="4180887" y="2902016"/>
                                  <a:pt x="4186735" y="2877878"/>
                                </a:cubicBezTo>
                                <a:cubicBezTo>
                                  <a:pt x="4190633" y="2851884"/>
                                  <a:pt x="4194531" y="2833317"/>
                                  <a:pt x="4192581" y="2822177"/>
                                </a:cubicBezTo>
                                <a:cubicBezTo>
                                  <a:pt x="4198430" y="2779474"/>
                                  <a:pt x="4200378" y="2755336"/>
                                  <a:pt x="4198430" y="2723773"/>
                                </a:cubicBezTo>
                                <a:cubicBezTo>
                                  <a:pt x="4198430" y="2707062"/>
                                  <a:pt x="4196480" y="2690353"/>
                                  <a:pt x="4196480" y="2669928"/>
                                </a:cubicBezTo>
                                <a:cubicBezTo>
                                  <a:pt x="4196480" y="2649505"/>
                                  <a:pt x="4198430" y="2623511"/>
                                  <a:pt x="4198430" y="2591947"/>
                                </a:cubicBezTo>
                                <a:cubicBezTo>
                                  <a:pt x="4196480" y="2591947"/>
                                  <a:pt x="4196480" y="2591947"/>
                                  <a:pt x="4194531" y="2590091"/>
                                </a:cubicBezTo>
                                <a:cubicBezTo>
                                  <a:pt x="4194531" y="2599373"/>
                                  <a:pt x="4192581" y="2608658"/>
                                  <a:pt x="4192581" y="2617940"/>
                                </a:cubicBezTo>
                                <a:cubicBezTo>
                                  <a:pt x="4190633" y="2627225"/>
                                  <a:pt x="4190633" y="2636507"/>
                                  <a:pt x="4188683" y="2645792"/>
                                </a:cubicBezTo>
                                <a:cubicBezTo>
                                  <a:pt x="4186735" y="2664359"/>
                                  <a:pt x="4184785" y="2682925"/>
                                  <a:pt x="4186735" y="2697779"/>
                                </a:cubicBezTo>
                                <a:cubicBezTo>
                                  <a:pt x="4186735" y="2718202"/>
                                  <a:pt x="4184785" y="2738627"/>
                                  <a:pt x="4182837" y="2759049"/>
                                </a:cubicBezTo>
                                <a:cubicBezTo>
                                  <a:pt x="4178938" y="2779474"/>
                                  <a:pt x="4176988" y="2801754"/>
                                  <a:pt x="4173090" y="2824034"/>
                                </a:cubicBezTo>
                                <a:cubicBezTo>
                                  <a:pt x="4169192" y="2846315"/>
                                  <a:pt x="4165293" y="2870451"/>
                                  <a:pt x="4161395" y="2892731"/>
                                </a:cubicBezTo>
                                <a:cubicBezTo>
                                  <a:pt x="4157497" y="2915012"/>
                                  <a:pt x="4151651" y="2937292"/>
                                  <a:pt x="4147752" y="2959573"/>
                                </a:cubicBezTo>
                                <a:cubicBezTo>
                                  <a:pt x="4134107" y="3009704"/>
                                  <a:pt x="4139956" y="3026414"/>
                                  <a:pt x="4122412" y="3100682"/>
                                </a:cubicBezTo>
                                <a:lnTo>
                                  <a:pt x="4122412" y="3100683"/>
                                </a:lnTo>
                                <a:lnTo>
                                  <a:pt x="4099023" y="3113679"/>
                                </a:lnTo>
                                <a:cubicBezTo>
                                  <a:pt x="4091226" y="3141531"/>
                                  <a:pt x="4079531" y="3169380"/>
                                  <a:pt x="4069787" y="3195374"/>
                                </a:cubicBezTo>
                                <a:cubicBezTo>
                                  <a:pt x="4056142" y="3238079"/>
                                  <a:pt x="4063938" y="3243648"/>
                                  <a:pt x="4061990" y="3273355"/>
                                </a:cubicBezTo>
                                <a:cubicBezTo>
                                  <a:pt x="4060040" y="3275211"/>
                                  <a:pt x="4058092" y="3282638"/>
                                  <a:pt x="4058092" y="3284495"/>
                                </a:cubicBezTo>
                                <a:close/>
                                <a:moveTo>
                                  <a:pt x="3766800" y="3524059"/>
                                </a:moveTo>
                                <a:lnTo>
                                  <a:pt x="3767670" y="3522153"/>
                                </a:lnTo>
                                <a:lnTo>
                                  <a:pt x="3814981" y="3442836"/>
                                </a:lnTo>
                                <a:lnTo>
                                  <a:pt x="3814449" y="3444171"/>
                                </a:lnTo>
                                <a:close/>
                                <a:moveTo>
                                  <a:pt x="3785213" y="3882352"/>
                                </a:moveTo>
                                <a:cubicBezTo>
                                  <a:pt x="3796908" y="3871212"/>
                                  <a:pt x="3810551" y="3854502"/>
                                  <a:pt x="3826144" y="3832222"/>
                                </a:cubicBezTo>
                                <a:cubicBezTo>
                                  <a:pt x="3839789" y="3809942"/>
                                  <a:pt x="3855382" y="3782090"/>
                                  <a:pt x="3870975" y="3752383"/>
                                </a:cubicBezTo>
                                <a:cubicBezTo>
                                  <a:pt x="3890466" y="3724534"/>
                                  <a:pt x="3904109" y="3698540"/>
                                  <a:pt x="3915804" y="3674402"/>
                                </a:cubicBezTo>
                                <a:cubicBezTo>
                                  <a:pt x="3927499" y="3648408"/>
                                  <a:pt x="3935295" y="3626128"/>
                                  <a:pt x="3941144" y="3601992"/>
                                </a:cubicBezTo>
                                <a:cubicBezTo>
                                  <a:pt x="3927499" y="3627985"/>
                                  <a:pt x="3911906" y="3652121"/>
                                  <a:pt x="3898263" y="3676259"/>
                                </a:cubicBezTo>
                                <a:cubicBezTo>
                                  <a:pt x="3890466" y="3689255"/>
                                  <a:pt x="3884618" y="3700396"/>
                                  <a:pt x="3876821" y="3713393"/>
                                </a:cubicBezTo>
                                <a:cubicBezTo>
                                  <a:pt x="3869025" y="3726389"/>
                                  <a:pt x="3861228" y="3737530"/>
                                  <a:pt x="3853432" y="3750527"/>
                                </a:cubicBezTo>
                                <a:cubicBezTo>
                                  <a:pt x="3847585" y="3759810"/>
                                  <a:pt x="3843687" y="3767237"/>
                                  <a:pt x="3835891" y="3778377"/>
                                </a:cubicBezTo>
                                <a:cubicBezTo>
                                  <a:pt x="3828094" y="3796944"/>
                                  <a:pt x="3818347" y="3813655"/>
                                  <a:pt x="3812501" y="3830364"/>
                                </a:cubicBezTo>
                                <a:close/>
                                <a:moveTo>
                                  <a:pt x="3737597" y="3909145"/>
                                </a:moveTo>
                                <a:lnTo>
                                  <a:pt x="3758885" y="3860475"/>
                                </a:lnTo>
                                <a:lnTo>
                                  <a:pt x="3759873" y="3860071"/>
                                </a:lnTo>
                                <a:close/>
                                <a:moveTo>
                                  <a:pt x="3470157" y="4004243"/>
                                </a:moveTo>
                                <a:lnTo>
                                  <a:pt x="3473349" y="3999738"/>
                                </a:lnTo>
                                <a:lnTo>
                                  <a:pt x="3477250" y="3997467"/>
                                </a:lnTo>
                                <a:cubicBezTo>
                                  <a:pt x="3492843" y="3977042"/>
                                  <a:pt x="3508436" y="3956620"/>
                                  <a:pt x="3524029" y="3936195"/>
                                </a:cubicBezTo>
                                <a:cubicBezTo>
                                  <a:pt x="3543520" y="3910201"/>
                                  <a:pt x="3559113" y="3886065"/>
                                  <a:pt x="3576655" y="3860071"/>
                                </a:cubicBezTo>
                                <a:cubicBezTo>
                                  <a:pt x="3598096" y="3835933"/>
                                  <a:pt x="3617587" y="3809940"/>
                                  <a:pt x="3637079" y="3783946"/>
                                </a:cubicBezTo>
                                <a:cubicBezTo>
                                  <a:pt x="3644875" y="3770950"/>
                                  <a:pt x="3652672" y="3757952"/>
                                  <a:pt x="3662417" y="3743099"/>
                                </a:cubicBezTo>
                                <a:cubicBezTo>
                                  <a:pt x="3670213" y="3728245"/>
                                  <a:pt x="3678010" y="3713391"/>
                                  <a:pt x="3687756" y="3698538"/>
                                </a:cubicBezTo>
                                <a:lnTo>
                                  <a:pt x="3693026" y="3691287"/>
                                </a:lnTo>
                                <a:lnTo>
                                  <a:pt x="3712851" y="3661174"/>
                                </a:lnTo>
                                <a:lnTo>
                                  <a:pt x="3731599" y="3638212"/>
                                </a:lnTo>
                                <a:lnTo>
                                  <a:pt x="3739410" y="3627465"/>
                                </a:lnTo>
                                <a:lnTo>
                                  <a:pt x="3738434" y="3629841"/>
                                </a:lnTo>
                                <a:lnTo>
                                  <a:pt x="3731599" y="3638212"/>
                                </a:lnTo>
                                <a:lnTo>
                                  <a:pt x="3693026" y="3691287"/>
                                </a:lnTo>
                                <a:lnTo>
                                  <a:pt x="3685806" y="3702253"/>
                                </a:lnTo>
                                <a:cubicBezTo>
                                  <a:pt x="3678010" y="3717107"/>
                                  <a:pt x="3668265" y="3731960"/>
                                  <a:pt x="3660468" y="3746814"/>
                                </a:cubicBezTo>
                                <a:cubicBezTo>
                                  <a:pt x="3652672" y="3761668"/>
                                  <a:pt x="3642925" y="3774663"/>
                                  <a:pt x="3635129" y="3787661"/>
                                </a:cubicBezTo>
                                <a:cubicBezTo>
                                  <a:pt x="3615637" y="3813655"/>
                                  <a:pt x="3596146" y="3839649"/>
                                  <a:pt x="3574706" y="3863785"/>
                                </a:cubicBezTo>
                                <a:cubicBezTo>
                                  <a:pt x="3557163" y="3889779"/>
                                  <a:pt x="3539622" y="3913917"/>
                                  <a:pt x="3522079" y="3939910"/>
                                </a:cubicBezTo>
                                <a:cubicBezTo>
                                  <a:pt x="3506486" y="3960333"/>
                                  <a:pt x="3490893" y="3980758"/>
                                  <a:pt x="3475300" y="4001180"/>
                                </a:cubicBezTo>
                                <a:close/>
                                <a:moveTo>
                                  <a:pt x="3188776" y="4320532"/>
                                </a:moveTo>
                                <a:cubicBezTo>
                                  <a:pt x="3208267" y="4301965"/>
                                  <a:pt x="3218014" y="4290825"/>
                                  <a:pt x="3225810" y="4281543"/>
                                </a:cubicBezTo>
                                <a:cubicBezTo>
                                  <a:pt x="3235555" y="4272258"/>
                                  <a:pt x="3241403" y="4262976"/>
                                  <a:pt x="3256996" y="4248122"/>
                                </a:cubicBezTo>
                                <a:lnTo>
                                  <a:pt x="3258286" y="4239709"/>
                                </a:lnTo>
                                <a:lnTo>
                                  <a:pt x="3258460" y="4239650"/>
                                </a:lnTo>
                                <a:cubicBezTo>
                                  <a:pt x="3259800" y="4240695"/>
                                  <a:pt x="3259434" y="4243945"/>
                                  <a:pt x="3256996" y="4249978"/>
                                </a:cubicBezTo>
                                <a:cubicBezTo>
                                  <a:pt x="3241403" y="4264832"/>
                                  <a:pt x="3233607" y="4274116"/>
                                  <a:pt x="3225810" y="4283398"/>
                                </a:cubicBezTo>
                                <a:lnTo>
                                  <a:pt x="3191008" y="4320043"/>
                                </a:lnTo>
                                <a:close/>
                                <a:moveTo>
                                  <a:pt x="3106912" y="4342813"/>
                                </a:moveTo>
                                <a:lnTo>
                                  <a:pt x="3108946" y="4340799"/>
                                </a:lnTo>
                                <a:lnTo>
                                  <a:pt x="3120455" y="4333226"/>
                                </a:lnTo>
                                <a:lnTo>
                                  <a:pt x="3114803" y="4338002"/>
                                </a:lnTo>
                                <a:close/>
                                <a:moveTo>
                                  <a:pt x="3080774" y="4362331"/>
                                </a:moveTo>
                                <a:lnTo>
                                  <a:pt x="3077676" y="4361910"/>
                                </a:lnTo>
                                <a:lnTo>
                                  <a:pt x="3077676" y="4361379"/>
                                </a:lnTo>
                                <a:lnTo>
                                  <a:pt x="3078345" y="4360941"/>
                                </a:lnTo>
                                <a:lnTo>
                                  <a:pt x="3081574" y="4361379"/>
                                </a:lnTo>
                                <a:close/>
                                <a:moveTo>
                                  <a:pt x="3086091" y="4430647"/>
                                </a:moveTo>
                                <a:lnTo>
                                  <a:pt x="3132252" y="4398514"/>
                                </a:lnTo>
                                <a:lnTo>
                                  <a:pt x="3180979" y="4361379"/>
                                </a:lnTo>
                                <a:cubicBezTo>
                                  <a:pt x="3200470" y="4346526"/>
                                  <a:pt x="3221912" y="4333530"/>
                                  <a:pt x="3241403" y="4320532"/>
                                </a:cubicBezTo>
                                <a:cubicBezTo>
                                  <a:pt x="3258945" y="4305679"/>
                                  <a:pt x="3274538" y="4288969"/>
                                  <a:pt x="3297927" y="4264832"/>
                                </a:cubicBezTo>
                                <a:lnTo>
                                  <a:pt x="3296362" y="4258861"/>
                                </a:lnTo>
                                <a:lnTo>
                                  <a:pt x="3350555" y="4201704"/>
                                </a:lnTo>
                                <a:cubicBezTo>
                                  <a:pt x="3360302" y="4194277"/>
                                  <a:pt x="3371996" y="4184994"/>
                                  <a:pt x="3383691" y="4175710"/>
                                </a:cubicBezTo>
                                <a:cubicBezTo>
                                  <a:pt x="3391488" y="4166427"/>
                                  <a:pt x="3397334" y="4159001"/>
                                  <a:pt x="3405131" y="4149716"/>
                                </a:cubicBezTo>
                                <a:cubicBezTo>
                                  <a:pt x="3410979" y="4140434"/>
                                  <a:pt x="3418776" y="4133007"/>
                                  <a:pt x="3424622" y="4123722"/>
                                </a:cubicBezTo>
                                <a:cubicBezTo>
                                  <a:pt x="3444113" y="4101442"/>
                                  <a:pt x="3461657" y="4081019"/>
                                  <a:pt x="3481148" y="4060595"/>
                                </a:cubicBezTo>
                                <a:cubicBezTo>
                                  <a:pt x="3498689" y="4040172"/>
                                  <a:pt x="3516232" y="4017892"/>
                                  <a:pt x="3533774" y="3995611"/>
                                </a:cubicBezTo>
                                <a:cubicBezTo>
                                  <a:pt x="3555215" y="3960333"/>
                                  <a:pt x="3584451" y="3919486"/>
                                  <a:pt x="3613689" y="3880496"/>
                                </a:cubicBezTo>
                                <a:cubicBezTo>
                                  <a:pt x="3642925" y="3841505"/>
                                  <a:pt x="3670213" y="3798801"/>
                                  <a:pt x="3685806" y="3763523"/>
                                </a:cubicBezTo>
                                <a:cubicBezTo>
                                  <a:pt x="3705298" y="3731960"/>
                                  <a:pt x="3728687" y="3709680"/>
                                  <a:pt x="3742332" y="3676259"/>
                                </a:cubicBezTo>
                                <a:cubicBezTo>
                                  <a:pt x="3759873" y="3648408"/>
                                  <a:pt x="3777417" y="3616845"/>
                                  <a:pt x="3794958" y="3587138"/>
                                </a:cubicBezTo>
                                <a:cubicBezTo>
                                  <a:pt x="3802754" y="3575998"/>
                                  <a:pt x="3808603" y="3564858"/>
                                  <a:pt x="3814449" y="3553717"/>
                                </a:cubicBezTo>
                                <a:cubicBezTo>
                                  <a:pt x="3820298" y="3542577"/>
                                  <a:pt x="3826144" y="3533293"/>
                                  <a:pt x="3830042" y="3522153"/>
                                </a:cubicBezTo>
                                <a:cubicBezTo>
                                  <a:pt x="3839789" y="3501730"/>
                                  <a:pt x="3847585" y="3481305"/>
                                  <a:pt x="3855382" y="3462738"/>
                                </a:cubicBezTo>
                                <a:cubicBezTo>
                                  <a:pt x="3869025" y="3423749"/>
                                  <a:pt x="3882670" y="3386615"/>
                                  <a:pt x="3909958" y="3349481"/>
                                </a:cubicBezTo>
                                <a:cubicBezTo>
                                  <a:pt x="3918728" y="3334627"/>
                                  <a:pt x="3922140" y="3322095"/>
                                  <a:pt x="3924333" y="3310025"/>
                                </a:cubicBezTo>
                                <a:lnTo>
                                  <a:pt x="3928784" y="3286924"/>
                                </a:lnTo>
                                <a:lnTo>
                                  <a:pt x="3939194" y="3271498"/>
                                </a:lnTo>
                                <a:cubicBezTo>
                                  <a:pt x="3958685" y="3221368"/>
                                  <a:pt x="3974278" y="3171236"/>
                                  <a:pt x="3991821" y="3119249"/>
                                </a:cubicBezTo>
                                <a:cubicBezTo>
                                  <a:pt x="3984025" y="3106253"/>
                                  <a:pt x="4011313" y="3044980"/>
                                  <a:pt x="4015211" y="3000420"/>
                                </a:cubicBezTo>
                                <a:cubicBezTo>
                                  <a:pt x="4026906" y="2952146"/>
                                  <a:pt x="4036651" y="2905729"/>
                                  <a:pt x="4046397" y="2857455"/>
                                </a:cubicBezTo>
                                <a:cubicBezTo>
                                  <a:pt x="4030804" y="2881591"/>
                                  <a:pt x="4015211" y="2903872"/>
                                  <a:pt x="3999618" y="2928010"/>
                                </a:cubicBezTo>
                                <a:cubicBezTo>
                                  <a:pt x="3995720" y="2950290"/>
                                  <a:pt x="3993770" y="2968857"/>
                                  <a:pt x="3987923" y="2989279"/>
                                </a:cubicBezTo>
                                <a:lnTo>
                                  <a:pt x="3976228" y="3009704"/>
                                </a:lnTo>
                                <a:cubicBezTo>
                                  <a:pt x="3968432" y="3041267"/>
                                  <a:pt x="3964534" y="3069119"/>
                                  <a:pt x="3956737" y="3098826"/>
                                </a:cubicBezTo>
                                <a:cubicBezTo>
                                  <a:pt x="3948940" y="3122962"/>
                                  <a:pt x="3943092" y="3145242"/>
                                  <a:pt x="3935295" y="3169380"/>
                                </a:cubicBezTo>
                                <a:cubicBezTo>
                                  <a:pt x="3927499" y="3191661"/>
                                  <a:pt x="3919702" y="3215797"/>
                                  <a:pt x="3911906" y="3238077"/>
                                </a:cubicBezTo>
                                <a:cubicBezTo>
                                  <a:pt x="3908008" y="3256644"/>
                                  <a:pt x="3904109" y="3273355"/>
                                  <a:pt x="3902161" y="3293778"/>
                                </a:cubicBezTo>
                                <a:lnTo>
                                  <a:pt x="3891207" y="3332912"/>
                                </a:lnTo>
                                <a:lnTo>
                                  <a:pt x="3878772" y="3351336"/>
                                </a:lnTo>
                                <a:cubicBezTo>
                                  <a:pt x="3886568" y="3332770"/>
                                  <a:pt x="3890466" y="3314203"/>
                                  <a:pt x="3894365" y="3295636"/>
                                </a:cubicBezTo>
                                <a:cubicBezTo>
                                  <a:pt x="3900211" y="3277069"/>
                                  <a:pt x="3904109" y="3260359"/>
                                  <a:pt x="3908008" y="3241792"/>
                                </a:cubicBezTo>
                                <a:cubicBezTo>
                                  <a:pt x="3917754" y="3219512"/>
                                  <a:pt x="3923601" y="3197231"/>
                                  <a:pt x="3931397" y="3173094"/>
                                </a:cubicBezTo>
                                <a:cubicBezTo>
                                  <a:pt x="3939194" y="3148958"/>
                                  <a:pt x="3945042" y="3126677"/>
                                  <a:pt x="3952839" y="3102539"/>
                                </a:cubicBezTo>
                                <a:cubicBezTo>
                                  <a:pt x="3960635" y="3070976"/>
                                  <a:pt x="3966482" y="3043125"/>
                                  <a:pt x="3972330" y="3013418"/>
                                </a:cubicBezTo>
                                <a:lnTo>
                                  <a:pt x="3984025" y="2992995"/>
                                </a:lnTo>
                                <a:cubicBezTo>
                                  <a:pt x="3989871" y="2972570"/>
                                  <a:pt x="3991821" y="2954003"/>
                                  <a:pt x="3995720" y="2931723"/>
                                </a:cubicBezTo>
                                <a:cubicBezTo>
                                  <a:pt x="4011313" y="2909443"/>
                                  <a:pt x="4026906" y="2885307"/>
                                  <a:pt x="4042499" y="2861169"/>
                                </a:cubicBezTo>
                                <a:cubicBezTo>
                                  <a:pt x="4046397" y="2850028"/>
                                  <a:pt x="4048345" y="2842602"/>
                                  <a:pt x="4050295" y="2833319"/>
                                </a:cubicBezTo>
                                <a:cubicBezTo>
                                  <a:pt x="4052244" y="2816608"/>
                                  <a:pt x="4052244" y="2803612"/>
                                  <a:pt x="4052244" y="2786901"/>
                                </a:cubicBezTo>
                                <a:lnTo>
                                  <a:pt x="4051403" y="2778074"/>
                                </a:lnTo>
                                <a:lnTo>
                                  <a:pt x="4053868" y="2777944"/>
                                </a:lnTo>
                                <a:lnTo>
                                  <a:pt x="4055229" y="2777872"/>
                                </a:lnTo>
                                <a:lnTo>
                                  <a:pt x="4054192" y="2781332"/>
                                </a:lnTo>
                                <a:cubicBezTo>
                                  <a:pt x="4054192" y="2799899"/>
                                  <a:pt x="4054192" y="2812894"/>
                                  <a:pt x="4052244" y="2827748"/>
                                </a:cubicBezTo>
                                <a:lnTo>
                                  <a:pt x="4057327" y="2828629"/>
                                </a:lnTo>
                                <a:lnTo>
                                  <a:pt x="4050295" y="2853742"/>
                                </a:lnTo>
                                <a:cubicBezTo>
                                  <a:pt x="4040549" y="2902016"/>
                                  <a:pt x="4030804" y="2950290"/>
                                  <a:pt x="4019109" y="2996708"/>
                                </a:cubicBezTo>
                                <a:cubicBezTo>
                                  <a:pt x="4015211" y="3041269"/>
                                  <a:pt x="3987923" y="3100683"/>
                                  <a:pt x="3995720" y="3115537"/>
                                </a:cubicBezTo>
                                <a:cubicBezTo>
                                  <a:pt x="3978176" y="3167525"/>
                                  <a:pt x="3964534" y="3217654"/>
                                  <a:pt x="3943092" y="3267786"/>
                                </a:cubicBezTo>
                                <a:cubicBezTo>
                                  <a:pt x="3935295" y="3291922"/>
                                  <a:pt x="3939194" y="3314203"/>
                                  <a:pt x="3921653" y="3343910"/>
                                </a:cubicBezTo>
                                <a:cubicBezTo>
                                  <a:pt x="3896313" y="3381044"/>
                                  <a:pt x="3882670" y="3418177"/>
                                  <a:pt x="3867077" y="3457169"/>
                                </a:cubicBezTo>
                                <a:cubicBezTo>
                                  <a:pt x="3859280" y="3475736"/>
                                  <a:pt x="3851484" y="3496159"/>
                                  <a:pt x="3841737" y="3516583"/>
                                </a:cubicBezTo>
                                <a:cubicBezTo>
                                  <a:pt x="3835891" y="3525866"/>
                                  <a:pt x="3831992" y="3537006"/>
                                  <a:pt x="3826144" y="3548146"/>
                                </a:cubicBezTo>
                                <a:cubicBezTo>
                                  <a:pt x="3820298" y="3559287"/>
                                  <a:pt x="3814449" y="3570427"/>
                                  <a:pt x="3806653" y="3581567"/>
                                </a:cubicBezTo>
                                <a:cubicBezTo>
                                  <a:pt x="3789111" y="3609418"/>
                                  <a:pt x="3771568" y="3642839"/>
                                  <a:pt x="3754027" y="3670688"/>
                                </a:cubicBezTo>
                                <a:cubicBezTo>
                                  <a:pt x="3740382" y="3704109"/>
                                  <a:pt x="3716992" y="3726389"/>
                                  <a:pt x="3697501" y="3757954"/>
                                </a:cubicBezTo>
                                <a:cubicBezTo>
                                  <a:pt x="3681908" y="3793230"/>
                                  <a:pt x="3654620" y="3834078"/>
                                  <a:pt x="3625384" y="3874925"/>
                                </a:cubicBezTo>
                                <a:cubicBezTo>
                                  <a:pt x="3596146" y="3913917"/>
                                  <a:pt x="3566910" y="3954764"/>
                                  <a:pt x="3545468" y="3990040"/>
                                </a:cubicBezTo>
                                <a:cubicBezTo>
                                  <a:pt x="3527927" y="4012321"/>
                                  <a:pt x="3510384" y="4034601"/>
                                  <a:pt x="3492843" y="4055026"/>
                                </a:cubicBezTo>
                                <a:cubicBezTo>
                                  <a:pt x="3473351" y="4075448"/>
                                  <a:pt x="3455808" y="4097729"/>
                                  <a:pt x="3436317" y="4118153"/>
                                </a:cubicBezTo>
                                <a:cubicBezTo>
                                  <a:pt x="3430470" y="4125580"/>
                                  <a:pt x="3422674" y="4134863"/>
                                  <a:pt x="3416825" y="4144147"/>
                                </a:cubicBezTo>
                                <a:cubicBezTo>
                                  <a:pt x="3409029" y="4153430"/>
                                  <a:pt x="3401232" y="4162714"/>
                                  <a:pt x="3395386" y="4170141"/>
                                </a:cubicBezTo>
                                <a:cubicBezTo>
                                  <a:pt x="3383691" y="4179423"/>
                                  <a:pt x="3371996" y="4188708"/>
                                  <a:pt x="3362250" y="4196134"/>
                                </a:cubicBezTo>
                                <a:cubicBezTo>
                                  <a:pt x="3344709" y="4216557"/>
                                  <a:pt x="3327165" y="4235124"/>
                                  <a:pt x="3307674" y="4253691"/>
                                </a:cubicBezTo>
                                <a:cubicBezTo>
                                  <a:pt x="3309624" y="4257404"/>
                                  <a:pt x="3309624" y="4259262"/>
                                  <a:pt x="3309624" y="4261118"/>
                                </a:cubicBezTo>
                                <a:cubicBezTo>
                                  <a:pt x="3286234" y="4285256"/>
                                  <a:pt x="3268691" y="4301965"/>
                                  <a:pt x="3253098" y="4316819"/>
                                </a:cubicBezTo>
                                <a:cubicBezTo>
                                  <a:pt x="3233607" y="4331673"/>
                                  <a:pt x="3212167" y="4344670"/>
                                  <a:pt x="3192676" y="4357666"/>
                                </a:cubicBezTo>
                                <a:lnTo>
                                  <a:pt x="3143947" y="4394801"/>
                                </a:lnTo>
                                <a:lnTo>
                                  <a:pt x="3093269" y="4430078"/>
                                </a:lnTo>
                                <a:close/>
                                <a:moveTo>
                                  <a:pt x="225366" y="4565084"/>
                                </a:moveTo>
                                <a:lnTo>
                                  <a:pt x="218783" y="4557493"/>
                                </a:lnTo>
                                <a:lnTo>
                                  <a:pt x="218764" y="4556965"/>
                                </a:lnTo>
                                <a:lnTo>
                                  <a:pt x="226090" y="4561903"/>
                                </a:lnTo>
                                <a:close/>
                                <a:moveTo>
                                  <a:pt x="146176" y="4704869"/>
                                </a:moveTo>
                                <a:cubicBezTo>
                                  <a:pt x="152023" y="4703012"/>
                                  <a:pt x="126685" y="4684445"/>
                                  <a:pt x="118888" y="4675162"/>
                                </a:cubicBezTo>
                                <a:cubicBezTo>
                                  <a:pt x="92575" y="4659844"/>
                                  <a:pt x="67358" y="4642438"/>
                                  <a:pt x="29258" y="4623726"/>
                                </a:cubicBezTo>
                                <a:lnTo>
                                  <a:pt x="0" y="4610691"/>
                                </a:lnTo>
                                <a:lnTo>
                                  <a:pt x="0" y="4617451"/>
                                </a:lnTo>
                                <a:lnTo>
                                  <a:pt x="5838" y="4622942"/>
                                </a:lnTo>
                                <a:cubicBezTo>
                                  <a:pt x="14122" y="4629673"/>
                                  <a:pt x="24355" y="4637100"/>
                                  <a:pt x="37025" y="4645455"/>
                                </a:cubicBezTo>
                                <a:cubicBezTo>
                                  <a:pt x="50668" y="4654738"/>
                                  <a:pt x="66261" y="4664022"/>
                                  <a:pt x="83804" y="4673305"/>
                                </a:cubicBezTo>
                                <a:cubicBezTo>
                                  <a:pt x="101345" y="4684445"/>
                                  <a:pt x="122787" y="4693729"/>
                                  <a:pt x="146176" y="4704869"/>
                                </a:cubicBezTo>
                                <a:close/>
                                <a:moveTo>
                                  <a:pt x="475581" y="4790277"/>
                                </a:moveTo>
                                <a:cubicBezTo>
                                  <a:pt x="481428" y="4786564"/>
                                  <a:pt x="485326" y="4784706"/>
                                  <a:pt x="489224" y="4782851"/>
                                </a:cubicBezTo>
                                <a:cubicBezTo>
                                  <a:pt x="450242" y="4766139"/>
                                  <a:pt x="419055" y="4749430"/>
                                  <a:pt x="382023" y="4730863"/>
                                </a:cubicBezTo>
                                <a:cubicBezTo>
                                  <a:pt x="370328" y="4732719"/>
                                  <a:pt x="362532" y="4732719"/>
                                  <a:pt x="350837" y="4732719"/>
                                </a:cubicBezTo>
                                <a:cubicBezTo>
                                  <a:pt x="391768" y="4751286"/>
                                  <a:pt x="434649" y="4771710"/>
                                  <a:pt x="475581" y="4790277"/>
                                </a:cubicBezTo>
                                <a:close/>
                                <a:moveTo>
                                  <a:pt x="2047970" y="4799726"/>
                                </a:moveTo>
                                <a:lnTo>
                                  <a:pt x="2227139" y="4755841"/>
                                </a:lnTo>
                                <a:cubicBezTo>
                                  <a:pt x="2315027" y="4729803"/>
                                  <a:pt x="2400830" y="4699257"/>
                                  <a:pt x="2484255" y="4664494"/>
                                </a:cubicBezTo>
                                <a:lnTo>
                                  <a:pt x="2593846" y="4611838"/>
                                </a:lnTo>
                                <a:lnTo>
                                  <a:pt x="2643018" y="4593468"/>
                                </a:lnTo>
                                <a:cubicBezTo>
                                  <a:pt x="2662509" y="4584183"/>
                                  <a:pt x="2680052" y="4574901"/>
                                  <a:pt x="2695645" y="4565616"/>
                                </a:cubicBezTo>
                                <a:lnTo>
                                  <a:pt x="2711128" y="4555486"/>
                                </a:lnTo>
                                <a:lnTo>
                                  <a:pt x="2727083" y="4547820"/>
                                </a:lnTo>
                                <a:lnTo>
                                  <a:pt x="2778553" y="4515974"/>
                                </a:lnTo>
                                <a:lnTo>
                                  <a:pt x="2787254" y="4511773"/>
                                </a:lnTo>
                                <a:cubicBezTo>
                                  <a:pt x="2812593" y="4496919"/>
                                  <a:pt x="2837931" y="4482066"/>
                                  <a:pt x="2863271" y="4467212"/>
                                </a:cubicBezTo>
                                <a:cubicBezTo>
                                  <a:pt x="2888609" y="4452359"/>
                                  <a:pt x="2913948" y="4435647"/>
                                  <a:pt x="2939286" y="4418938"/>
                                </a:cubicBezTo>
                                <a:lnTo>
                                  <a:pt x="2947973" y="4411153"/>
                                </a:lnTo>
                                <a:lnTo>
                                  <a:pt x="2953842" y="4407521"/>
                                </a:lnTo>
                                <a:lnTo>
                                  <a:pt x="2994490" y="4375956"/>
                                </a:lnTo>
                                <a:lnTo>
                                  <a:pt x="3009455" y="4366951"/>
                                </a:lnTo>
                                <a:cubicBezTo>
                                  <a:pt x="3042592" y="4344670"/>
                                  <a:pt x="3073778" y="4322390"/>
                                  <a:pt x="3104964" y="4298252"/>
                                </a:cubicBezTo>
                                <a:lnTo>
                                  <a:pt x="3130956" y="4269981"/>
                                </a:lnTo>
                                <a:lnTo>
                                  <a:pt x="3162744" y="4245297"/>
                                </a:lnTo>
                                <a:lnTo>
                                  <a:pt x="3165889" y="4242264"/>
                                </a:lnTo>
                                <a:lnTo>
                                  <a:pt x="3173183" y="4236982"/>
                                </a:lnTo>
                                <a:cubicBezTo>
                                  <a:pt x="3198522" y="4216557"/>
                                  <a:pt x="3223860" y="4196134"/>
                                  <a:pt x="3249200" y="4175710"/>
                                </a:cubicBezTo>
                                <a:cubicBezTo>
                                  <a:pt x="3331064" y="4097729"/>
                                  <a:pt x="3422672" y="4003038"/>
                                  <a:pt x="3479198" y="3928770"/>
                                </a:cubicBezTo>
                                <a:cubicBezTo>
                                  <a:pt x="3488942" y="3908346"/>
                                  <a:pt x="3502587" y="3886065"/>
                                  <a:pt x="3518181" y="3865643"/>
                                </a:cubicBezTo>
                                <a:cubicBezTo>
                                  <a:pt x="3533774" y="3845218"/>
                                  <a:pt x="3551315" y="3826651"/>
                                  <a:pt x="3564960" y="3809942"/>
                                </a:cubicBezTo>
                                <a:cubicBezTo>
                                  <a:pt x="3572756" y="3787661"/>
                                  <a:pt x="3588349" y="3761668"/>
                                  <a:pt x="3605891" y="3737530"/>
                                </a:cubicBezTo>
                                <a:cubicBezTo>
                                  <a:pt x="3623434" y="3713393"/>
                                  <a:pt x="3639027" y="3689255"/>
                                  <a:pt x="3646823" y="3670688"/>
                                </a:cubicBezTo>
                                <a:lnTo>
                                  <a:pt x="3646936" y="3670470"/>
                                </a:lnTo>
                                <a:lnTo>
                                  <a:pt x="3664449" y="3644094"/>
                                </a:lnTo>
                                <a:cubicBezTo>
                                  <a:pt x="3708586" y="3568883"/>
                                  <a:pt x="3748559" y="3491153"/>
                                  <a:pt x="3784065" y="3411186"/>
                                </a:cubicBezTo>
                                <a:lnTo>
                                  <a:pt x="3840929" y="3263192"/>
                                </a:lnTo>
                                <a:lnTo>
                                  <a:pt x="3833453" y="3290065"/>
                                </a:lnTo>
                                <a:cubicBezTo>
                                  <a:pt x="3825170" y="3313739"/>
                                  <a:pt x="3813475" y="3342054"/>
                                  <a:pt x="3810551" y="3358763"/>
                                </a:cubicBezTo>
                                <a:cubicBezTo>
                                  <a:pt x="3781313" y="3420033"/>
                                  <a:pt x="3755975" y="3473879"/>
                                  <a:pt x="3732585" y="3527722"/>
                                </a:cubicBezTo>
                                <a:cubicBezTo>
                                  <a:pt x="3707246" y="3581567"/>
                                  <a:pt x="3683856" y="3633554"/>
                                  <a:pt x="3652670" y="3685542"/>
                                </a:cubicBezTo>
                                <a:cubicBezTo>
                                  <a:pt x="3642925" y="3704109"/>
                                  <a:pt x="3629280" y="3728245"/>
                                  <a:pt x="3611739" y="3752383"/>
                                </a:cubicBezTo>
                                <a:lnTo>
                                  <a:pt x="3605185" y="3763979"/>
                                </a:lnTo>
                                <a:lnTo>
                                  <a:pt x="3584451" y="3791373"/>
                                </a:lnTo>
                                <a:cubicBezTo>
                                  <a:pt x="3578605" y="3798800"/>
                                  <a:pt x="3574706" y="3806226"/>
                                  <a:pt x="3568858" y="3813653"/>
                                </a:cubicBezTo>
                                <a:cubicBezTo>
                                  <a:pt x="3553265" y="3839647"/>
                                  <a:pt x="3533774" y="3865641"/>
                                  <a:pt x="3518181" y="3887921"/>
                                </a:cubicBezTo>
                                <a:lnTo>
                                  <a:pt x="3516697" y="3892365"/>
                                </a:lnTo>
                                <a:lnTo>
                                  <a:pt x="3485044" y="3943622"/>
                                </a:lnTo>
                                <a:cubicBezTo>
                                  <a:pt x="3428520" y="4017890"/>
                                  <a:pt x="3336910" y="4112582"/>
                                  <a:pt x="3255046" y="4190564"/>
                                </a:cubicBezTo>
                                <a:cubicBezTo>
                                  <a:pt x="3229709" y="4210986"/>
                                  <a:pt x="3204369" y="4231411"/>
                                  <a:pt x="3179031" y="4251833"/>
                                </a:cubicBezTo>
                                <a:cubicBezTo>
                                  <a:pt x="3159540" y="4264832"/>
                                  <a:pt x="3122505" y="4287112"/>
                                  <a:pt x="3110810" y="4313105"/>
                                </a:cubicBezTo>
                                <a:cubicBezTo>
                                  <a:pt x="3079624" y="4337241"/>
                                  <a:pt x="3046490" y="4359522"/>
                                  <a:pt x="3015304" y="4381802"/>
                                </a:cubicBezTo>
                                <a:cubicBezTo>
                                  <a:pt x="3005557" y="4385516"/>
                                  <a:pt x="2991914" y="4394801"/>
                                  <a:pt x="2978269" y="4404083"/>
                                </a:cubicBezTo>
                                <a:cubicBezTo>
                                  <a:pt x="2964626" y="4413367"/>
                                  <a:pt x="2950981" y="4422650"/>
                                  <a:pt x="2945135" y="4433790"/>
                                </a:cubicBezTo>
                                <a:cubicBezTo>
                                  <a:pt x="2919795" y="4450501"/>
                                  <a:pt x="2894457" y="4467210"/>
                                  <a:pt x="2869117" y="4482064"/>
                                </a:cubicBezTo>
                                <a:lnTo>
                                  <a:pt x="2847125" y="4494957"/>
                                </a:lnTo>
                                <a:lnTo>
                                  <a:pt x="2787254" y="4522913"/>
                                </a:lnTo>
                                <a:cubicBezTo>
                                  <a:pt x="2769712" y="4532196"/>
                                  <a:pt x="2750221" y="4543336"/>
                                  <a:pt x="2734628" y="4552620"/>
                                </a:cubicBezTo>
                                <a:lnTo>
                                  <a:pt x="2710710" y="4574366"/>
                                </a:lnTo>
                                <a:lnTo>
                                  <a:pt x="2701492" y="4580470"/>
                                </a:lnTo>
                                <a:lnTo>
                                  <a:pt x="2666405" y="4599039"/>
                                </a:lnTo>
                                <a:lnTo>
                                  <a:pt x="2641070" y="4606464"/>
                                </a:lnTo>
                                <a:lnTo>
                                  <a:pt x="2613147" y="4621662"/>
                                </a:lnTo>
                                <a:lnTo>
                                  <a:pt x="2549459" y="4645453"/>
                                </a:lnTo>
                                <a:cubicBezTo>
                                  <a:pt x="2516325" y="4656593"/>
                                  <a:pt x="2483189" y="4667733"/>
                                  <a:pt x="2450054" y="4678874"/>
                                </a:cubicBezTo>
                                <a:cubicBezTo>
                                  <a:pt x="2430563" y="4690014"/>
                                  <a:pt x="2385732" y="4701154"/>
                                  <a:pt x="2362342" y="4721579"/>
                                </a:cubicBezTo>
                                <a:cubicBezTo>
                                  <a:pt x="2346749" y="4727148"/>
                                  <a:pt x="2327258" y="4732719"/>
                                  <a:pt x="2307766" y="4738288"/>
                                </a:cubicBezTo>
                                <a:cubicBezTo>
                                  <a:pt x="2284377" y="4742001"/>
                                  <a:pt x="2241496" y="4751286"/>
                                  <a:pt x="2220056" y="4767995"/>
                                </a:cubicBezTo>
                                <a:cubicBezTo>
                                  <a:pt x="2210310" y="4769853"/>
                                  <a:pt x="2202513" y="4771709"/>
                                  <a:pt x="2192768" y="4773566"/>
                                </a:cubicBezTo>
                                <a:close/>
                                <a:moveTo>
                                  <a:pt x="1888703" y="4834836"/>
                                </a:moveTo>
                                <a:lnTo>
                                  <a:pt x="1853993" y="4833893"/>
                                </a:lnTo>
                                <a:lnTo>
                                  <a:pt x="1955144" y="4819187"/>
                                </a:lnTo>
                                <a:lnTo>
                                  <a:pt x="1938650" y="4826018"/>
                                </a:lnTo>
                                <a:cubicBezTo>
                                  <a:pt x="1926225" y="4830195"/>
                                  <a:pt x="1910145" y="4833908"/>
                                  <a:pt x="1888703" y="4834836"/>
                                </a:cubicBezTo>
                                <a:close/>
                                <a:moveTo>
                                  <a:pt x="1602179" y="4868257"/>
                                </a:moveTo>
                                <a:lnTo>
                                  <a:pt x="1534366" y="4860325"/>
                                </a:lnTo>
                                <a:lnTo>
                                  <a:pt x="1740321" y="4850419"/>
                                </a:lnTo>
                                <a:lnTo>
                                  <a:pt x="1770102" y="4846089"/>
                                </a:lnTo>
                                <a:lnTo>
                                  <a:pt x="1760455" y="4847863"/>
                                </a:lnTo>
                                <a:cubicBezTo>
                                  <a:pt x="1752143" y="4849343"/>
                                  <a:pt x="1744954" y="4850620"/>
                                  <a:pt x="1740569" y="4851547"/>
                                </a:cubicBezTo>
                                <a:cubicBezTo>
                                  <a:pt x="1699636" y="4855261"/>
                                  <a:pt x="1660653" y="4858974"/>
                                  <a:pt x="1619723" y="4864543"/>
                                </a:cubicBezTo>
                                <a:cubicBezTo>
                                  <a:pt x="1611926" y="4866401"/>
                                  <a:pt x="1606078" y="4866401"/>
                                  <a:pt x="1602179" y="4868257"/>
                                </a:cubicBezTo>
                                <a:close/>
                                <a:moveTo>
                                  <a:pt x="2007131" y="4895371"/>
                                </a:moveTo>
                                <a:lnTo>
                                  <a:pt x="2324379" y="4814893"/>
                                </a:lnTo>
                                <a:lnTo>
                                  <a:pt x="2167674" y="4861296"/>
                                </a:lnTo>
                                <a:close/>
                                <a:moveTo>
                                  <a:pt x="2145375" y="4915151"/>
                                </a:moveTo>
                                <a:lnTo>
                                  <a:pt x="2150377" y="4913806"/>
                                </a:lnTo>
                                <a:lnTo>
                                  <a:pt x="2147939" y="4914675"/>
                                </a:lnTo>
                                <a:close/>
                                <a:moveTo>
                                  <a:pt x="1719130" y="4942527"/>
                                </a:moveTo>
                                <a:lnTo>
                                  <a:pt x="1717212" y="4941591"/>
                                </a:lnTo>
                                <a:lnTo>
                                  <a:pt x="1791247" y="4923960"/>
                                </a:lnTo>
                                <a:cubicBezTo>
                                  <a:pt x="1793195" y="4922102"/>
                                  <a:pt x="1793195" y="4920246"/>
                                  <a:pt x="1795145" y="4918389"/>
                                </a:cubicBezTo>
                                <a:cubicBezTo>
                                  <a:pt x="1810738" y="4910962"/>
                                  <a:pt x="1847770" y="4899822"/>
                                  <a:pt x="1949126" y="4894252"/>
                                </a:cubicBezTo>
                                <a:cubicBezTo>
                                  <a:pt x="1992006" y="4886826"/>
                                  <a:pt x="2027091" y="4877541"/>
                                  <a:pt x="2058277" y="4868259"/>
                                </a:cubicBezTo>
                                <a:cubicBezTo>
                                  <a:pt x="2089463" y="4858974"/>
                                  <a:pt x="2118701" y="4853405"/>
                                  <a:pt x="2145989" y="4844121"/>
                                </a:cubicBezTo>
                                <a:cubicBezTo>
                                  <a:pt x="2171327" y="4834838"/>
                                  <a:pt x="2198615" y="4827411"/>
                                  <a:pt x="2225903" y="4819985"/>
                                </a:cubicBezTo>
                                <a:cubicBezTo>
                                  <a:pt x="2253191" y="4812558"/>
                                  <a:pt x="2282429" y="4803273"/>
                                  <a:pt x="2313615" y="4793991"/>
                                </a:cubicBezTo>
                                <a:cubicBezTo>
                                  <a:pt x="2335054" y="4790277"/>
                                  <a:pt x="2358444" y="4788420"/>
                                  <a:pt x="2381834" y="4782851"/>
                                </a:cubicBezTo>
                                <a:cubicBezTo>
                                  <a:pt x="2391580" y="4779137"/>
                                  <a:pt x="2399377" y="4777280"/>
                                  <a:pt x="2409121" y="4773566"/>
                                </a:cubicBezTo>
                                <a:cubicBezTo>
                                  <a:pt x="2414970" y="4767997"/>
                                  <a:pt x="2422766" y="4760570"/>
                                  <a:pt x="2426665" y="4756857"/>
                                </a:cubicBezTo>
                                <a:cubicBezTo>
                                  <a:pt x="2448104" y="4749430"/>
                                  <a:pt x="2469546" y="4743859"/>
                                  <a:pt x="2490985" y="4734577"/>
                                </a:cubicBezTo>
                                <a:cubicBezTo>
                                  <a:pt x="2512427" y="4727150"/>
                                  <a:pt x="2533866" y="4717865"/>
                                  <a:pt x="2553357" y="4710438"/>
                                </a:cubicBezTo>
                                <a:cubicBezTo>
                                  <a:pt x="2555308" y="4703012"/>
                                  <a:pt x="2574799" y="4695585"/>
                                  <a:pt x="2596238" y="4686302"/>
                                </a:cubicBezTo>
                                <a:cubicBezTo>
                                  <a:pt x="2617680" y="4677018"/>
                                  <a:pt x="2641070" y="4667735"/>
                                  <a:pt x="2652764" y="4658451"/>
                                </a:cubicBezTo>
                                <a:cubicBezTo>
                                  <a:pt x="2668357" y="4651024"/>
                                  <a:pt x="2683951" y="4645455"/>
                                  <a:pt x="2699544" y="4639884"/>
                                </a:cubicBezTo>
                                <a:cubicBezTo>
                                  <a:pt x="2715137" y="4634315"/>
                                  <a:pt x="2728780" y="4626888"/>
                                  <a:pt x="2744373" y="4621317"/>
                                </a:cubicBezTo>
                                <a:cubicBezTo>
                                  <a:pt x="2773611" y="4604608"/>
                                  <a:pt x="2800899" y="4589754"/>
                                  <a:pt x="2826236" y="4574901"/>
                                </a:cubicBezTo>
                                <a:cubicBezTo>
                                  <a:pt x="2857423" y="4561903"/>
                                  <a:pt x="2900304" y="4541480"/>
                                  <a:pt x="2941236" y="4515486"/>
                                </a:cubicBezTo>
                                <a:cubicBezTo>
                                  <a:pt x="2982167" y="4489493"/>
                                  <a:pt x="3025048" y="4461642"/>
                                  <a:pt x="3058185" y="4435647"/>
                                </a:cubicBezTo>
                                <a:lnTo>
                                  <a:pt x="3065263" y="4435086"/>
                                </a:lnTo>
                                <a:lnTo>
                                  <a:pt x="2952931" y="4511773"/>
                                </a:lnTo>
                                <a:cubicBezTo>
                                  <a:pt x="2910050" y="4537767"/>
                                  <a:pt x="2869119" y="4560048"/>
                                  <a:pt x="2837933" y="4571188"/>
                                </a:cubicBezTo>
                                <a:cubicBezTo>
                                  <a:pt x="2812593" y="4586041"/>
                                  <a:pt x="2783357" y="4600894"/>
                                  <a:pt x="2756070" y="4617604"/>
                                </a:cubicBezTo>
                                <a:lnTo>
                                  <a:pt x="2739419" y="4628457"/>
                                </a:lnTo>
                                <a:lnTo>
                                  <a:pt x="2707340" y="4641742"/>
                                </a:lnTo>
                                <a:cubicBezTo>
                                  <a:pt x="2691747" y="4649168"/>
                                  <a:pt x="2676154" y="4654738"/>
                                  <a:pt x="2660561" y="4660309"/>
                                </a:cubicBezTo>
                                <a:cubicBezTo>
                                  <a:pt x="2648866" y="4669591"/>
                                  <a:pt x="2625476" y="4678876"/>
                                  <a:pt x="2604037" y="4688158"/>
                                </a:cubicBezTo>
                                <a:cubicBezTo>
                                  <a:pt x="2582595" y="4697443"/>
                                  <a:pt x="2563104" y="4704869"/>
                                  <a:pt x="2561156" y="4712296"/>
                                </a:cubicBezTo>
                                <a:cubicBezTo>
                                  <a:pt x="2541665" y="4719723"/>
                                  <a:pt x="2520223" y="4727150"/>
                                  <a:pt x="2498784" y="4736432"/>
                                </a:cubicBezTo>
                                <a:cubicBezTo>
                                  <a:pt x="2477342" y="4743859"/>
                                  <a:pt x="2455903" y="4751286"/>
                                  <a:pt x="2434461" y="4758713"/>
                                </a:cubicBezTo>
                                <a:lnTo>
                                  <a:pt x="2422635" y="4771231"/>
                                </a:lnTo>
                                <a:lnTo>
                                  <a:pt x="2420818" y="4771710"/>
                                </a:lnTo>
                                <a:cubicBezTo>
                                  <a:pt x="2411072" y="4775424"/>
                                  <a:pt x="2403275" y="4777280"/>
                                  <a:pt x="2393530" y="4780993"/>
                                </a:cubicBezTo>
                                <a:cubicBezTo>
                                  <a:pt x="2379885" y="4788420"/>
                                  <a:pt x="2360394" y="4799560"/>
                                  <a:pt x="2344801" y="4808844"/>
                                </a:cubicBezTo>
                                <a:lnTo>
                                  <a:pt x="2343450" y="4809246"/>
                                </a:lnTo>
                                <a:lnTo>
                                  <a:pt x="2389632" y="4782851"/>
                                </a:lnTo>
                                <a:cubicBezTo>
                                  <a:pt x="2368191" y="4788420"/>
                                  <a:pt x="2344801" y="4790277"/>
                                  <a:pt x="2321411" y="4793991"/>
                                </a:cubicBezTo>
                                <a:cubicBezTo>
                                  <a:pt x="2288277" y="4803273"/>
                                  <a:pt x="2260989" y="4812558"/>
                                  <a:pt x="2233701" y="4819985"/>
                                </a:cubicBezTo>
                                <a:cubicBezTo>
                                  <a:pt x="2206413" y="4829267"/>
                                  <a:pt x="2181074" y="4836694"/>
                                  <a:pt x="2153786" y="4844121"/>
                                </a:cubicBezTo>
                                <a:cubicBezTo>
                                  <a:pt x="2126498" y="4853405"/>
                                  <a:pt x="2097262" y="4858974"/>
                                  <a:pt x="2066076" y="4868259"/>
                                </a:cubicBezTo>
                                <a:cubicBezTo>
                                  <a:pt x="2032939" y="4877541"/>
                                  <a:pt x="1997855" y="4886826"/>
                                  <a:pt x="1956924" y="4894252"/>
                                </a:cubicBezTo>
                                <a:cubicBezTo>
                                  <a:pt x="1857517" y="4899822"/>
                                  <a:pt x="1818534" y="4909106"/>
                                  <a:pt x="1802941" y="4918389"/>
                                </a:cubicBezTo>
                                <a:lnTo>
                                  <a:pt x="1801347" y="4922946"/>
                                </a:lnTo>
                                <a:close/>
                                <a:moveTo>
                                  <a:pt x="756255" y="4962949"/>
                                </a:moveTo>
                                <a:cubicBezTo>
                                  <a:pt x="760153" y="4959236"/>
                                  <a:pt x="764051" y="4955522"/>
                                  <a:pt x="767950" y="4953665"/>
                                </a:cubicBezTo>
                                <a:cubicBezTo>
                                  <a:pt x="752356" y="4946238"/>
                                  <a:pt x="734815" y="4938811"/>
                                  <a:pt x="715324" y="4931384"/>
                                </a:cubicBezTo>
                                <a:cubicBezTo>
                                  <a:pt x="693882" y="4925815"/>
                                  <a:pt x="674391" y="4920244"/>
                                  <a:pt x="654900" y="4912817"/>
                                </a:cubicBezTo>
                                <a:cubicBezTo>
                                  <a:pt x="635408" y="4905391"/>
                                  <a:pt x="615917" y="4899822"/>
                                  <a:pt x="594477" y="4892395"/>
                                </a:cubicBezTo>
                                <a:cubicBezTo>
                                  <a:pt x="567190" y="4884968"/>
                                  <a:pt x="539902" y="4877541"/>
                                  <a:pt x="514562" y="4868257"/>
                                </a:cubicBezTo>
                                <a:cubicBezTo>
                                  <a:pt x="459986" y="4844121"/>
                                  <a:pt x="393716" y="4812556"/>
                                  <a:pt x="290413" y="4777280"/>
                                </a:cubicBezTo>
                                <a:cubicBezTo>
                                  <a:pt x="298209" y="4784706"/>
                                  <a:pt x="307954" y="4792133"/>
                                  <a:pt x="321599" y="4801416"/>
                                </a:cubicBezTo>
                                <a:cubicBezTo>
                                  <a:pt x="335242" y="4808842"/>
                                  <a:pt x="350835" y="4818127"/>
                                  <a:pt x="370326" y="4825554"/>
                                </a:cubicBezTo>
                                <a:cubicBezTo>
                                  <a:pt x="389817" y="4834836"/>
                                  <a:pt x="411259" y="4842263"/>
                                  <a:pt x="432698" y="4851547"/>
                                </a:cubicBezTo>
                                <a:cubicBezTo>
                                  <a:pt x="456088" y="4858974"/>
                                  <a:pt x="479478" y="4868257"/>
                                  <a:pt x="504817" y="4875684"/>
                                </a:cubicBezTo>
                                <a:cubicBezTo>
                                  <a:pt x="522358" y="4883110"/>
                                  <a:pt x="541850" y="4890537"/>
                                  <a:pt x="559393" y="4897964"/>
                                </a:cubicBezTo>
                                <a:lnTo>
                                  <a:pt x="613969" y="4918389"/>
                                </a:lnTo>
                                <a:cubicBezTo>
                                  <a:pt x="651001" y="4931384"/>
                                  <a:pt x="688036" y="4946238"/>
                                  <a:pt x="725069" y="4957378"/>
                                </a:cubicBezTo>
                                <a:cubicBezTo>
                                  <a:pt x="734815" y="4959236"/>
                                  <a:pt x="746510" y="4961092"/>
                                  <a:pt x="756255" y="4962949"/>
                                </a:cubicBezTo>
                                <a:close/>
                                <a:moveTo>
                                  <a:pt x="1732773" y="4966663"/>
                                </a:moveTo>
                                <a:cubicBezTo>
                                  <a:pt x="1791247" y="4961092"/>
                                  <a:pt x="1826331" y="4955522"/>
                                  <a:pt x="1855569" y="4951809"/>
                                </a:cubicBezTo>
                                <a:cubicBezTo>
                                  <a:pt x="1884805" y="4948096"/>
                                  <a:pt x="1906247" y="4940669"/>
                                  <a:pt x="1937433" y="4933242"/>
                                </a:cubicBezTo>
                                <a:cubicBezTo>
                                  <a:pt x="1882857" y="4938811"/>
                                  <a:pt x="1843874" y="4940669"/>
                                  <a:pt x="1812688" y="4944382"/>
                                </a:cubicBezTo>
                                <a:cubicBezTo>
                                  <a:pt x="1779552" y="4948096"/>
                                  <a:pt x="1754214" y="4951809"/>
                                  <a:pt x="1726926" y="4951809"/>
                                </a:cubicBezTo>
                                <a:cubicBezTo>
                                  <a:pt x="1728874" y="4957378"/>
                                  <a:pt x="1732773" y="4961092"/>
                                  <a:pt x="1732773" y="4966663"/>
                                </a:cubicBezTo>
                                <a:close/>
                                <a:moveTo>
                                  <a:pt x="1520316" y="5061355"/>
                                </a:moveTo>
                                <a:cubicBezTo>
                                  <a:pt x="1537859" y="5061355"/>
                                  <a:pt x="1549554" y="5061355"/>
                                  <a:pt x="1567095" y="5061355"/>
                                </a:cubicBezTo>
                                <a:cubicBezTo>
                                  <a:pt x="1576842" y="5057642"/>
                                  <a:pt x="1586586" y="5053928"/>
                                  <a:pt x="1592435" y="5050215"/>
                                </a:cubicBezTo>
                                <a:cubicBezTo>
                                  <a:pt x="1596333" y="5044644"/>
                                  <a:pt x="1598281" y="5042788"/>
                                  <a:pt x="1600231" y="5040931"/>
                                </a:cubicBezTo>
                                <a:cubicBezTo>
                                  <a:pt x="1604130" y="5035361"/>
                                  <a:pt x="1609976" y="5027935"/>
                                  <a:pt x="1613874" y="5022364"/>
                                </a:cubicBezTo>
                                <a:lnTo>
                                  <a:pt x="1570263" y="5022364"/>
                                </a:lnTo>
                                <a:lnTo>
                                  <a:pt x="1565147" y="5009366"/>
                                </a:lnTo>
                                <a:cubicBezTo>
                                  <a:pt x="1561249" y="5007510"/>
                                  <a:pt x="1554426" y="5007046"/>
                                  <a:pt x="1546143" y="5007046"/>
                                </a:cubicBezTo>
                                <a:cubicBezTo>
                                  <a:pt x="1537859" y="5007046"/>
                                  <a:pt x="1528114" y="5007510"/>
                                  <a:pt x="1518368" y="5007510"/>
                                </a:cubicBezTo>
                                <a:cubicBezTo>
                                  <a:pt x="1509597" y="5010296"/>
                                  <a:pt x="1499363" y="5013081"/>
                                  <a:pt x="1491080" y="5015865"/>
                                </a:cubicBezTo>
                                <a:lnTo>
                                  <a:pt x="1478951" y="5022364"/>
                                </a:lnTo>
                                <a:lnTo>
                                  <a:pt x="1473537" y="5022364"/>
                                </a:lnTo>
                                <a:cubicBezTo>
                                  <a:pt x="1424809" y="5026077"/>
                                  <a:pt x="1383876" y="5024221"/>
                                  <a:pt x="1348792" y="5024221"/>
                                </a:cubicBezTo>
                                <a:cubicBezTo>
                                  <a:pt x="1313707" y="5022364"/>
                                  <a:pt x="1284471" y="5020508"/>
                                  <a:pt x="1257184" y="5020508"/>
                                </a:cubicBezTo>
                                <a:cubicBezTo>
                                  <a:pt x="1243539" y="5020508"/>
                                  <a:pt x="1227945" y="5018650"/>
                                  <a:pt x="1212352" y="5016794"/>
                                </a:cubicBezTo>
                                <a:cubicBezTo>
                                  <a:pt x="1196759" y="5013081"/>
                                  <a:pt x="1181166" y="5011223"/>
                                  <a:pt x="1167523" y="5009368"/>
                                </a:cubicBezTo>
                                <a:cubicBezTo>
                                  <a:pt x="1136337" y="5003797"/>
                                  <a:pt x="1103201" y="4998227"/>
                                  <a:pt x="1073965" y="4994514"/>
                                </a:cubicBezTo>
                                <a:lnTo>
                                  <a:pt x="1072753" y="4995670"/>
                                </a:lnTo>
                                <a:lnTo>
                                  <a:pt x="992101" y="4977803"/>
                                </a:lnTo>
                                <a:cubicBezTo>
                                  <a:pt x="978456" y="4974089"/>
                                  <a:pt x="964813" y="4972234"/>
                                  <a:pt x="951168" y="4968520"/>
                                </a:cubicBezTo>
                                <a:cubicBezTo>
                                  <a:pt x="937525" y="4964807"/>
                                  <a:pt x="923880" y="4961094"/>
                                  <a:pt x="910237" y="4957380"/>
                                </a:cubicBezTo>
                                <a:lnTo>
                                  <a:pt x="899519" y="4967592"/>
                                </a:lnTo>
                                <a:lnTo>
                                  <a:pt x="896592" y="4966663"/>
                                </a:lnTo>
                                <a:cubicBezTo>
                                  <a:pt x="880999" y="4962949"/>
                                  <a:pt x="863458" y="4959236"/>
                                  <a:pt x="849813" y="4957380"/>
                                </a:cubicBezTo>
                                <a:cubicBezTo>
                                  <a:pt x="814729" y="4942527"/>
                                  <a:pt x="781595" y="4925815"/>
                                  <a:pt x="746510" y="4909104"/>
                                </a:cubicBezTo>
                                <a:cubicBezTo>
                                  <a:pt x="734815" y="4909104"/>
                                  <a:pt x="721170" y="4909104"/>
                                  <a:pt x="709476" y="4907248"/>
                                </a:cubicBezTo>
                                <a:cubicBezTo>
                                  <a:pt x="668545" y="4896108"/>
                                  <a:pt x="640770" y="4888681"/>
                                  <a:pt x="622740" y="4885896"/>
                                </a:cubicBezTo>
                                <a:cubicBezTo>
                                  <a:pt x="604711" y="4883112"/>
                                  <a:pt x="596428" y="4884968"/>
                                  <a:pt x="594477" y="4892395"/>
                                </a:cubicBezTo>
                                <a:cubicBezTo>
                                  <a:pt x="615917" y="4899822"/>
                                  <a:pt x="635408" y="4905393"/>
                                  <a:pt x="656850" y="4912819"/>
                                </a:cubicBezTo>
                                <a:cubicBezTo>
                                  <a:pt x="676341" y="4920246"/>
                                  <a:pt x="695833" y="4925815"/>
                                  <a:pt x="717272" y="4931386"/>
                                </a:cubicBezTo>
                                <a:cubicBezTo>
                                  <a:pt x="736763" y="4938813"/>
                                  <a:pt x="754307" y="4946238"/>
                                  <a:pt x="769900" y="4953667"/>
                                </a:cubicBezTo>
                                <a:lnTo>
                                  <a:pt x="829546" y="4971423"/>
                                </a:lnTo>
                                <a:lnTo>
                                  <a:pt x="828374" y="4972234"/>
                                </a:lnTo>
                                <a:cubicBezTo>
                                  <a:pt x="851763" y="4985230"/>
                                  <a:pt x="888796" y="4994514"/>
                                  <a:pt x="929729" y="5003797"/>
                                </a:cubicBezTo>
                                <a:cubicBezTo>
                                  <a:pt x="970660" y="5011223"/>
                                  <a:pt x="1017439" y="5014937"/>
                                  <a:pt x="1060320" y="5022364"/>
                                </a:cubicBezTo>
                                <a:cubicBezTo>
                                  <a:pt x="1089558" y="5027935"/>
                                  <a:pt x="1116846" y="5031648"/>
                                  <a:pt x="1146082" y="5035361"/>
                                </a:cubicBezTo>
                                <a:cubicBezTo>
                                  <a:pt x="1175320" y="5039075"/>
                                  <a:pt x="1204556" y="5044644"/>
                                  <a:pt x="1231844" y="5046502"/>
                                </a:cubicBezTo>
                                <a:cubicBezTo>
                                  <a:pt x="1264980" y="5050215"/>
                                  <a:pt x="1298114" y="5052071"/>
                                  <a:pt x="1329301" y="5053928"/>
                                </a:cubicBezTo>
                                <a:cubicBezTo>
                                  <a:pt x="1372181" y="5055784"/>
                                  <a:pt x="1415062" y="5055784"/>
                                  <a:pt x="1459894" y="5057642"/>
                                </a:cubicBezTo>
                                <a:cubicBezTo>
                                  <a:pt x="1479385" y="5059497"/>
                                  <a:pt x="1500824" y="5059497"/>
                                  <a:pt x="1520316" y="5061355"/>
                                </a:cubicBezTo>
                                <a:close/>
                                <a:moveTo>
                                  <a:pt x="1703103" y="5078684"/>
                                </a:moveTo>
                                <a:lnTo>
                                  <a:pt x="1701586" y="5078064"/>
                                </a:lnTo>
                                <a:lnTo>
                                  <a:pt x="1726906" y="5065078"/>
                                </a:lnTo>
                                <a:close/>
                                <a:moveTo>
                                  <a:pt x="1661630" y="5092686"/>
                                </a:moveTo>
                                <a:lnTo>
                                  <a:pt x="1706037" y="5085187"/>
                                </a:lnTo>
                                <a:lnTo>
                                  <a:pt x="1711331" y="5087347"/>
                                </a:lnTo>
                                <a:cubicBezTo>
                                  <a:pt x="1728874" y="5087347"/>
                                  <a:pt x="1744467" y="5085491"/>
                                  <a:pt x="1760060" y="5085491"/>
                                </a:cubicBezTo>
                                <a:cubicBezTo>
                                  <a:pt x="1775654" y="5085491"/>
                                  <a:pt x="1791247" y="5083634"/>
                                  <a:pt x="1808788" y="5081778"/>
                                </a:cubicBezTo>
                                <a:cubicBezTo>
                                  <a:pt x="1828279" y="5076207"/>
                                  <a:pt x="1847770" y="5070638"/>
                                  <a:pt x="1863364" y="5065067"/>
                                </a:cubicBezTo>
                                <a:cubicBezTo>
                                  <a:pt x="1875058" y="5065067"/>
                                  <a:pt x="1884805" y="5065067"/>
                                  <a:pt x="1894550" y="5065067"/>
                                </a:cubicBezTo>
                                <a:cubicBezTo>
                                  <a:pt x="1915991" y="5068780"/>
                                  <a:pt x="1914041" y="5072493"/>
                                  <a:pt x="1931584" y="5074351"/>
                                </a:cubicBezTo>
                                <a:cubicBezTo>
                                  <a:pt x="1986160" y="5065067"/>
                                  <a:pt x="2042684" y="5055784"/>
                                  <a:pt x="2093362" y="5044644"/>
                                </a:cubicBezTo>
                                <a:lnTo>
                                  <a:pt x="2095338" y="5040566"/>
                                </a:lnTo>
                                <a:lnTo>
                                  <a:pt x="2155979" y="5029326"/>
                                </a:lnTo>
                                <a:cubicBezTo>
                                  <a:pt x="2173766" y="5027005"/>
                                  <a:pt x="2185948" y="5027005"/>
                                  <a:pt x="2184972" y="5031646"/>
                                </a:cubicBezTo>
                                <a:cubicBezTo>
                                  <a:pt x="2204463" y="5026077"/>
                                  <a:pt x="2225905" y="5022364"/>
                                  <a:pt x="2255141" y="5014937"/>
                                </a:cubicBezTo>
                                <a:cubicBezTo>
                                  <a:pt x="2268786" y="5011223"/>
                                  <a:pt x="2284379" y="5007510"/>
                                  <a:pt x="2301920" y="5001939"/>
                                </a:cubicBezTo>
                                <a:lnTo>
                                  <a:pt x="2358329" y="4980446"/>
                                </a:lnTo>
                                <a:lnTo>
                                  <a:pt x="2362342" y="4981516"/>
                                </a:lnTo>
                                <a:cubicBezTo>
                                  <a:pt x="2389630" y="4968518"/>
                                  <a:pt x="2416918" y="4957378"/>
                                  <a:pt x="2444206" y="4944382"/>
                                </a:cubicBezTo>
                                <a:cubicBezTo>
                                  <a:pt x="2446156" y="4935098"/>
                                  <a:pt x="2450054" y="4925815"/>
                                  <a:pt x="2452002" y="4918389"/>
                                </a:cubicBezTo>
                                <a:cubicBezTo>
                                  <a:pt x="2440308" y="4922102"/>
                                  <a:pt x="2430563" y="4925815"/>
                                  <a:pt x="2420816" y="4929529"/>
                                </a:cubicBezTo>
                                <a:cubicBezTo>
                                  <a:pt x="2411072" y="4933242"/>
                                  <a:pt x="2401325" y="4935098"/>
                                  <a:pt x="2391580" y="4938811"/>
                                </a:cubicBezTo>
                                <a:cubicBezTo>
                                  <a:pt x="2372089" y="4946238"/>
                                  <a:pt x="2352598" y="4951809"/>
                                  <a:pt x="2331156" y="4957378"/>
                                </a:cubicBezTo>
                                <a:cubicBezTo>
                                  <a:pt x="2325310" y="4955522"/>
                                  <a:pt x="2321411" y="4951809"/>
                                  <a:pt x="2319461" y="4948096"/>
                                </a:cubicBezTo>
                                <a:cubicBezTo>
                                  <a:pt x="2311665" y="4948096"/>
                                  <a:pt x="2301920" y="4951809"/>
                                  <a:pt x="2290225" y="4953665"/>
                                </a:cubicBezTo>
                                <a:cubicBezTo>
                                  <a:pt x="2278530" y="4955522"/>
                                  <a:pt x="2266836" y="4957378"/>
                                  <a:pt x="2255141" y="4961092"/>
                                </a:cubicBezTo>
                                <a:lnTo>
                                  <a:pt x="2186492" y="4977000"/>
                                </a:lnTo>
                                <a:lnTo>
                                  <a:pt x="2188870" y="4975947"/>
                                </a:lnTo>
                                <a:cubicBezTo>
                                  <a:pt x="2212260" y="4972234"/>
                                  <a:pt x="2237598" y="4964807"/>
                                  <a:pt x="2260987" y="4959236"/>
                                </a:cubicBezTo>
                                <a:cubicBezTo>
                                  <a:pt x="2272682" y="4957380"/>
                                  <a:pt x="2284377" y="4953667"/>
                                  <a:pt x="2296072" y="4951809"/>
                                </a:cubicBezTo>
                                <a:lnTo>
                                  <a:pt x="2325033" y="4946293"/>
                                </a:lnTo>
                                <a:lnTo>
                                  <a:pt x="2333106" y="4955522"/>
                                </a:lnTo>
                                <a:cubicBezTo>
                                  <a:pt x="2352598" y="4948096"/>
                                  <a:pt x="2374039" y="4942527"/>
                                  <a:pt x="2393530" y="4936955"/>
                                </a:cubicBezTo>
                                <a:cubicBezTo>
                                  <a:pt x="2403275" y="4933242"/>
                                  <a:pt x="2413022" y="4931386"/>
                                  <a:pt x="2422766" y="4927673"/>
                                </a:cubicBezTo>
                                <a:cubicBezTo>
                                  <a:pt x="2434461" y="4923960"/>
                                  <a:pt x="2444208" y="4920246"/>
                                  <a:pt x="2453953" y="4916533"/>
                                </a:cubicBezTo>
                                <a:cubicBezTo>
                                  <a:pt x="2452004" y="4925815"/>
                                  <a:pt x="2448106" y="4935100"/>
                                  <a:pt x="2446156" y="4942527"/>
                                </a:cubicBezTo>
                                <a:cubicBezTo>
                                  <a:pt x="2457851" y="4938813"/>
                                  <a:pt x="2504630" y="4933242"/>
                                  <a:pt x="2539715" y="4903535"/>
                                </a:cubicBezTo>
                                <a:cubicBezTo>
                                  <a:pt x="2531918" y="4899822"/>
                                  <a:pt x="2526072" y="4897966"/>
                                  <a:pt x="2514377" y="4896108"/>
                                </a:cubicBezTo>
                                <a:lnTo>
                                  <a:pt x="2559449" y="4868036"/>
                                </a:lnTo>
                                <a:lnTo>
                                  <a:pt x="2567002" y="4866401"/>
                                </a:lnTo>
                                <a:cubicBezTo>
                                  <a:pt x="2617680" y="4845978"/>
                                  <a:pt x="2666407" y="4827411"/>
                                  <a:pt x="2715137" y="4805131"/>
                                </a:cubicBezTo>
                                <a:lnTo>
                                  <a:pt x="2720506" y="4802229"/>
                                </a:lnTo>
                                <a:lnTo>
                                  <a:pt x="2752171" y="4797704"/>
                                </a:lnTo>
                                <a:cubicBezTo>
                                  <a:pt x="2765814" y="4790277"/>
                                  <a:pt x="2781407" y="4784706"/>
                                  <a:pt x="2797000" y="4777282"/>
                                </a:cubicBezTo>
                                <a:cubicBezTo>
                                  <a:pt x="2812593" y="4769853"/>
                                  <a:pt x="2826238" y="4762426"/>
                                  <a:pt x="2841832" y="4754999"/>
                                </a:cubicBezTo>
                                <a:cubicBezTo>
                                  <a:pt x="2871068" y="4740146"/>
                                  <a:pt x="2898355" y="4723436"/>
                                  <a:pt x="2912000" y="4704869"/>
                                </a:cubicBezTo>
                                <a:cubicBezTo>
                                  <a:pt x="2913948" y="4699298"/>
                                  <a:pt x="2906152" y="4703012"/>
                                  <a:pt x="2894457" y="4706725"/>
                                </a:cubicBezTo>
                                <a:lnTo>
                                  <a:pt x="2869981" y="4715318"/>
                                </a:lnTo>
                                <a:lnTo>
                                  <a:pt x="2873012" y="4713125"/>
                                </a:lnTo>
                                <a:lnTo>
                                  <a:pt x="2892509" y="4704869"/>
                                </a:lnTo>
                                <a:cubicBezTo>
                                  <a:pt x="2904204" y="4701156"/>
                                  <a:pt x="2913948" y="4697443"/>
                                  <a:pt x="2910050" y="4703012"/>
                                </a:cubicBezTo>
                                <a:cubicBezTo>
                                  <a:pt x="2929542" y="4693729"/>
                                  <a:pt x="2945135" y="4684445"/>
                                  <a:pt x="2964626" y="4669591"/>
                                </a:cubicBezTo>
                                <a:cubicBezTo>
                                  <a:pt x="2975347" y="4663094"/>
                                  <a:pt x="2987042" y="4655203"/>
                                  <a:pt x="3000687" y="4645223"/>
                                </a:cubicBezTo>
                                <a:lnTo>
                                  <a:pt x="3037648" y="4616662"/>
                                </a:lnTo>
                                <a:lnTo>
                                  <a:pt x="3052336" y="4610177"/>
                                </a:lnTo>
                                <a:cubicBezTo>
                                  <a:pt x="3065981" y="4602750"/>
                                  <a:pt x="3077676" y="4595324"/>
                                  <a:pt x="3091319" y="4586041"/>
                                </a:cubicBezTo>
                                <a:lnTo>
                                  <a:pt x="3092360" y="4584836"/>
                                </a:lnTo>
                                <a:lnTo>
                                  <a:pt x="3128597" y="4570257"/>
                                </a:lnTo>
                                <a:cubicBezTo>
                                  <a:pt x="3142485" y="4565152"/>
                                  <a:pt x="3158566" y="4557262"/>
                                  <a:pt x="3180979" y="4537765"/>
                                </a:cubicBezTo>
                                <a:cubicBezTo>
                                  <a:pt x="3208267" y="4519198"/>
                                  <a:pt x="3229709" y="4502488"/>
                                  <a:pt x="3245302" y="4476495"/>
                                </a:cubicBezTo>
                                <a:cubicBezTo>
                                  <a:pt x="3219962" y="4495062"/>
                                  <a:pt x="3192674" y="4513629"/>
                                  <a:pt x="3167336" y="4532196"/>
                                </a:cubicBezTo>
                                <a:lnTo>
                                  <a:pt x="3094206" y="4582700"/>
                                </a:lnTo>
                                <a:lnTo>
                                  <a:pt x="3094468" y="4582398"/>
                                </a:lnTo>
                                <a:lnTo>
                                  <a:pt x="3167336" y="4530338"/>
                                </a:lnTo>
                                <a:cubicBezTo>
                                  <a:pt x="3194624" y="4511771"/>
                                  <a:pt x="3221912" y="4495062"/>
                                  <a:pt x="3245302" y="4474637"/>
                                </a:cubicBezTo>
                                <a:lnTo>
                                  <a:pt x="3277828" y="4435049"/>
                                </a:lnTo>
                                <a:lnTo>
                                  <a:pt x="3282334" y="4431934"/>
                                </a:lnTo>
                                <a:cubicBezTo>
                                  <a:pt x="3317419" y="4405940"/>
                                  <a:pt x="3348605" y="4376233"/>
                                  <a:pt x="3379791" y="4346526"/>
                                </a:cubicBezTo>
                                <a:cubicBezTo>
                                  <a:pt x="3412927" y="4318676"/>
                                  <a:pt x="3442163" y="4287112"/>
                                  <a:pt x="3471401" y="4257404"/>
                                </a:cubicBezTo>
                                <a:lnTo>
                                  <a:pt x="3472175" y="4252126"/>
                                </a:lnTo>
                                <a:lnTo>
                                  <a:pt x="3492841" y="4236982"/>
                                </a:lnTo>
                                <a:lnTo>
                                  <a:pt x="3494627" y="4234366"/>
                                </a:lnTo>
                                <a:lnTo>
                                  <a:pt x="3527682" y="4211220"/>
                                </a:lnTo>
                                <a:cubicBezTo>
                                  <a:pt x="3540109" y="4200776"/>
                                  <a:pt x="3553265" y="4187778"/>
                                  <a:pt x="3568858" y="4170139"/>
                                </a:cubicBezTo>
                                <a:cubicBezTo>
                                  <a:pt x="3586399" y="4144145"/>
                                  <a:pt x="3642925" y="4094015"/>
                                  <a:pt x="3648772" y="4055024"/>
                                </a:cubicBezTo>
                                <a:cubicBezTo>
                                  <a:pt x="3637077" y="4045741"/>
                                  <a:pt x="3572756" y="4133005"/>
                                  <a:pt x="3543518" y="4164570"/>
                                </a:cubicBezTo>
                                <a:lnTo>
                                  <a:pt x="3522797" y="4193084"/>
                                </a:lnTo>
                                <a:lnTo>
                                  <a:pt x="3543518" y="4162714"/>
                                </a:lnTo>
                                <a:cubicBezTo>
                                  <a:pt x="3572756" y="4129293"/>
                                  <a:pt x="3637077" y="4042028"/>
                                  <a:pt x="3648772" y="4053168"/>
                                </a:cubicBezTo>
                                <a:lnTo>
                                  <a:pt x="3697339" y="3990249"/>
                                </a:lnTo>
                                <a:lnTo>
                                  <a:pt x="3695553" y="3993754"/>
                                </a:lnTo>
                                <a:cubicBezTo>
                                  <a:pt x="3709196" y="3977042"/>
                                  <a:pt x="3724789" y="3958475"/>
                                  <a:pt x="3738434" y="3941766"/>
                                </a:cubicBezTo>
                                <a:cubicBezTo>
                                  <a:pt x="3754027" y="3925055"/>
                                  <a:pt x="3767670" y="3904632"/>
                                  <a:pt x="3781315" y="3886065"/>
                                </a:cubicBezTo>
                                <a:lnTo>
                                  <a:pt x="3808603" y="3834078"/>
                                </a:lnTo>
                                <a:cubicBezTo>
                                  <a:pt x="3818347" y="3815511"/>
                                  <a:pt x="3826144" y="3798800"/>
                                  <a:pt x="3833940" y="3780233"/>
                                </a:cubicBezTo>
                                <a:cubicBezTo>
                                  <a:pt x="3841737" y="3769092"/>
                                  <a:pt x="3845635" y="3759810"/>
                                  <a:pt x="3851484" y="3752383"/>
                                </a:cubicBezTo>
                                <a:cubicBezTo>
                                  <a:pt x="3859280" y="3739385"/>
                                  <a:pt x="3867077" y="3728245"/>
                                  <a:pt x="3874873" y="3715249"/>
                                </a:cubicBezTo>
                                <a:cubicBezTo>
                                  <a:pt x="3882670" y="3702251"/>
                                  <a:pt x="3888516" y="3691111"/>
                                  <a:pt x="3896313" y="3678115"/>
                                </a:cubicBezTo>
                                <a:cubicBezTo>
                                  <a:pt x="3909958" y="3653977"/>
                                  <a:pt x="3925551" y="3629841"/>
                                  <a:pt x="3939194" y="3603847"/>
                                </a:cubicBezTo>
                                <a:cubicBezTo>
                                  <a:pt x="3948940" y="3587136"/>
                                  <a:pt x="3964534" y="3561142"/>
                                  <a:pt x="3962583" y="3540720"/>
                                </a:cubicBezTo>
                                <a:cubicBezTo>
                                  <a:pt x="3950889" y="3548146"/>
                                  <a:pt x="3939194" y="3553716"/>
                                  <a:pt x="3929449" y="3557429"/>
                                </a:cubicBezTo>
                                <a:cubicBezTo>
                                  <a:pt x="3925551" y="3563000"/>
                                  <a:pt x="3923601" y="3568569"/>
                                  <a:pt x="3921653" y="3572283"/>
                                </a:cubicBezTo>
                                <a:lnTo>
                                  <a:pt x="3920627" y="3570524"/>
                                </a:lnTo>
                                <a:lnTo>
                                  <a:pt x="3927499" y="3557431"/>
                                </a:lnTo>
                                <a:cubicBezTo>
                                  <a:pt x="3937244" y="3553717"/>
                                  <a:pt x="3948938" y="3548146"/>
                                  <a:pt x="3960633" y="3540720"/>
                                </a:cubicBezTo>
                                <a:cubicBezTo>
                                  <a:pt x="3982075" y="3501730"/>
                                  <a:pt x="4007412" y="3451598"/>
                                  <a:pt x="4023006" y="3371761"/>
                                </a:cubicBezTo>
                                <a:cubicBezTo>
                                  <a:pt x="4019107" y="3375475"/>
                                  <a:pt x="4017159" y="3375475"/>
                                  <a:pt x="4013261" y="3379188"/>
                                </a:cubicBezTo>
                                <a:cubicBezTo>
                                  <a:pt x="3999616" y="3408895"/>
                                  <a:pt x="3985973" y="3440458"/>
                                  <a:pt x="3970380" y="3470165"/>
                                </a:cubicBezTo>
                                <a:cubicBezTo>
                                  <a:pt x="3984023" y="3440458"/>
                                  <a:pt x="3997668" y="3408895"/>
                                  <a:pt x="4011311" y="3379188"/>
                                </a:cubicBezTo>
                                <a:cubicBezTo>
                                  <a:pt x="4015209" y="3377330"/>
                                  <a:pt x="4017159" y="3375475"/>
                                  <a:pt x="4021057" y="3371761"/>
                                </a:cubicBezTo>
                                <a:cubicBezTo>
                                  <a:pt x="4030802" y="3345767"/>
                                  <a:pt x="4042497" y="3316060"/>
                                  <a:pt x="4054192" y="3286353"/>
                                </a:cubicBezTo>
                                <a:cubicBezTo>
                                  <a:pt x="4054192" y="3284495"/>
                                  <a:pt x="4056142" y="3278926"/>
                                  <a:pt x="4058090" y="3275213"/>
                                </a:cubicBezTo>
                                <a:cubicBezTo>
                                  <a:pt x="4061988" y="3245506"/>
                                  <a:pt x="4052244" y="3239935"/>
                                  <a:pt x="4065887" y="3197231"/>
                                </a:cubicBezTo>
                                <a:cubicBezTo>
                                  <a:pt x="4075633" y="3171238"/>
                                  <a:pt x="4087328" y="3141531"/>
                                  <a:pt x="4095125" y="3115537"/>
                                </a:cubicBezTo>
                                <a:cubicBezTo>
                                  <a:pt x="4102921" y="3109966"/>
                                  <a:pt x="4110718" y="3106253"/>
                                  <a:pt x="4118514" y="3102539"/>
                                </a:cubicBezTo>
                                <a:cubicBezTo>
                                  <a:pt x="4134107" y="3028271"/>
                                  <a:pt x="4130209" y="3011562"/>
                                  <a:pt x="4143852" y="2961430"/>
                                </a:cubicBezTo>
                                <a:cubicBezTo>
                                  <a:pt x="4147750" y="2939150"/>
                                  <a:pt x="4153599" y="2916870"/>
                                  <a:pt x="4157497" y="2894589"/>
                                </a:cubicBezTo>
                                <a:cubicBezTo>
                                  <a:pt x="4163343" y="2870453"/>
                                  <a:pt x="4165293" y="2848173"/>
                                  <a:pt x="4169192" y="2825892"/>
                                </a:cubicBezTo>
                                <a:cubicBezTo>
                                  <a:pt x="4173090" y="2803612"/>
                                  <a:pt x="4175038" y="2781332"/>
                                  <a:pt x="4178936" y="2760907"/>
                                </a:cubicBezTo>
                                <a:cubicBezTo>
                                  <a:pt x="4180887" y="2738627"/>
                                  <a:pt x="4180887" y="2718204"/>
                                  <a:pt x="4182835" y="2699637"/>
                                </a:cubicBezTo>
                                <a:cubicBezTo>
                                  <a:pt x="4180887" y="2682925"/>
                                  <a:pt x="4182835" y="2666216"/>
                                  <a:pt x="4184785" y="2647649"/>
                                </a:cubicBezTo>
                                <a:cubicBezTo>
                                  <a:pt x="4186733" y="2638365"/>
                                  <a:pt x="4186733" y="2629083"/>
                                  <a:pt x="4188683" y="2619798"/>
                                </a:cubicBezTo>
                                <a:cubicBezTo>
                                  <a:pt x="4190631" y="2610516"/>
                                  <a:pt x="4190631" y="2601231"/>
                                  <a:pt x="4190631" y="2591948"/>
                                </a:cubicBezTo>
                                <a:cubicBezTo>
                                  <a:pt x="4184785" y="2588235"/>
                                  <a:pt x="4180887" y="2584522"/>
                                  <a:pt x="4175038" y="2580808"/>
                                </a:cubicBezTo>
                                <a:cubicBezTo>
                                  <a:pt x="4173090" y="2593804"/>
                                  <a:pt x="4169192" y="2606802"/>
                                  <a:pt x="4165293" y="2619798"/>
                                </a:cubicBezTo>
                                <a:cubicBezTo>
                                  <a:pt x="4161395" y="2632796"/>
                                  <a:pt x="4157497" y="2645792"/>
                                  <a:pt x="4153599" y="2656932"/>
                                </a:cubicBezTo>
                                <a:cubicBezTo>
                                  <a:pt x="4151648" y="2677357"/>
                                  <a:pt x="4149700" y="2697779"/>
                                  <a:pt x="4147750" y="2718204"/>
                                </a:cubicBezTo>
                                <a:lnTo>
                                  <a:pt x="4145802" y="2749767"/>
                                </a:lnTo>
                                <a:lnTo>
                                  <a:pt x="4142070" y="2779987"/>
                                </a:lnTo>
                                <a:lnTo>
                                  <a:pt x="4134107" y="2785043"/>
                                </a:lnTo>
                                <a:lnTo>
                                  <a:pt x="4133594" y="2782897"/>
                                </a:lnTo>
                                <a:lnTo>
                                  <a:pt x="4141904" y="2777618"/>
                                </a:lnTo>
                                <a:cubicBezTo>
                                  <a:pt x="4143852" y="2766478"/>
                                  <a:pt x="4143852" y="2757193"/>
                                  <a:pt x="4145802" y="2746053"/>
                                </a:cubicBezTo>
                                <a:lnTo>
                                  <a:pt x="4147750" y="2714491"/>
                                </a:lnTo>
                                <a:cubicBezTo>
                                  <a:pt x="4149700" y="2694066"/>
                                  <a:pt x="4151648" y="2673643"/>
                                  <a:pt x="4153599" y="2653219"/>
                                </a:cubicBezTo>
                                <a:cubicBezTo>
                                  <a:pt x="4157497" y="2642078"/>
                                  <a:pt x="4161395" y="2629083"/>
                                  <a:pt x="4165293" y="2616084"/>
                                </a:cubicBezTo>
                                <a:cubicBezTo>
                                  <a:pt x="4169192" y="2603089"/>
                                  <a:pt x="4171140" y="2590091"/>
                                  <a:pt x="4175038" y="2577095"/>
                                </a:cubicBezTo>
                                <a:cubicBezTo>
                                  <a:pt x="4173090" y="2547388"/>
                                  <a:pt x="4173090" y="2523250"/>
                                  <a:pt x="4171140" y="2495400"/>
                                </a:cubicBezTo>
                                <a:cubicBezTo>
                                  <a:pt x="4159445" y="2499114"/>
                                  <a:pt x="4149700" y="2508396"/>
                                  <a:pt x="4138006" y="2515823"/>
                                </a:cubicBezTo>
                                <a:cubicBezTo>
                                  <a:pt x="4132157" y="2513967"/>
                                  <a:pt x="4124361" y="2513967"/>
                                  <a:pt x="4116564" y="2515823"/>
                                </a:cubicBezTo>
                                <a:cubicBezTo>
                                  <a:pt x="4110718" y="2512110"/>
                                  <a:pt x="4106819" y="2510254"/>
                                  <a:pt x="4100971" y="2565955"/>
                                </a:cubicBezTo>
                                <a:lnTo>
                                  <a:pt x="4101225" y="2574157"/>
                                </a:lnTo>
                                <a:lnTo>
                                  <a:pt x="4085380" y="2616084"/>
                                </a:lnTo>
                                <a:lnTo>
                                  <a:pt x="4085380" y="2630431"/>
                                </a:lnTo>
                                <a:lnTo>
                                  <a:pt x="4069785" y="2629081"/>
                                </a:lnTo>
                                <a:cubicBezTo>
                                  <a:pt x="4058090" y="2610514"/>
                                  <a:pt x="4044447" y="2591947"/>
                                  <a:pt x="4032752" y="2569666"/>
                                </a:cubicBezTo>
                                <a:cubicBezTo>
                                  <a:pt x="4028854" y="2545530"/>
                                  <a:pt x="4024956" y="2539959"/>
                                  <a:pt x="4023006" y="2519536"/>
                                </a:cubicBezTo>
                                <a:cubicBezTo>
                                  <a:pt x="4015209" y="2513965"/>
                                  <a:pt x="4009363" y="2510252"/>
                                  <a:pt x="4001566" y="2504683"/>
                                </a:cubicBezTo>
                                <a:lnTo>
                                  <a:pt x="3979304" y="2501653"/>
                                </a:lnTo>
                                <a:lnTo>
                                  <a:pt x="3980127" y="2486116"/>
                                </a:lnTo>
                                <a:cubicBezTo>
                                  <a:pt x="3980126" y="1665776"/>
                                  <a:pt x="3543798" y="942512"/>
                                  <a:pt x="2880151" y="515425"/>
                                </a:cubicBezTo>
                                <a:lnTo>
                                  <a:pt x="2851265" y="498708"/>
                                </a:lnTo>
                                <a:lnTo>
                                  <a:pt x="2849628" y="497595"/>
                                </a:lnTo>
                                <a:cubicBezTo>
                                  <a:pt x="2830137" y="484597"/>
                                  <a:pt x="2810645" y="471601"/>
                                  <a:pt x="2793102" y="460461"/>
                                </a:cubicBezTo>
                                <a:cubicBezTo>
                                  <a:pt x="2756070" y="436323"/>
                                  <a:pt x="2719035" y="415900"/>
                                  <a:pt x="2683951" y="393620"/>
                                </a:cubicBezTo>
                                <a:cubicBezTo>
                                  <a:pt x="2668357" y="380622"/>
                                  <a:pt x="2633273" y="363913"/>
                                  <a:pt x="2598189" y="347202"/>
                                </a:cubicBezTo>
                                <a:cubicBezTo>
                                  <a:pt x="2590392" y="341632"/>
                                  <a:pt x="2580647" y="337919"/>
                                  <a:pt x="2572851" y="334206"/>
                                </a:cubicBezTo>
                                <a:cubicBezTo>
                                  <a:pt x="2565054" y="330492"/>
                                  <a:pt x="2557258" y="326779"/>
                                  <a:pt x="2549461" y="323065"/>
                                </a:cubicBezTo>
                                <a:cubicBezTo>
                                  <a:pt x="2533868" y="315639"/>
                                  <a:pt x="2522173" y="310068"/>
                                  <a:pt x="2514377" y="304499"/>
                                </a:cubicBezTo>
                                <a:cubicBezTo>
                                  <a:pt x="2498784" y="297072"/>
                                  <a:pt x="2483191" y="291501"/>
                                  <a:pt x="2467598" y="284074"/>
                                </a:cubicBezTo>
                                <a:cubicBezTo>
                                  <a:pt x="2452004" y="276647"/>
                                  <a:pt x="2436411" y="271078"/>
                                  <a:pt x="2420818" y="265507"/>
                                </a:cubicBezTo>
                                <a:cubicBezTo>
                                  <a:pt x="2403275" y="259938"/>
                                  <a:pt x="2383784" y="252511"/>
                                  <a:pt x="2366243" y="245084"/>
                                </a:cubicBezTo>
                                <a:lnTo>
                                  <a:pt x="2363885" y="244494"/>
                                </a:lnTo>
                                <a:lnTo>
                                  <a:pt x="2355368" y="232201"/>
                                </a:lnTo>
                                <a:cubicBezTo>
                                  <a:pt x="2341907" y="223615"/>
                                  <a:pt x="2316142" y="215492"/>
                                  <a:pt x="2294398" y="210619"/>
                                </a:cubicBezTo>
                                <a:lnTo>
                                  <a:pt x="2269238" y="206486"/>
                                </a:lnTo>
                                <a:lnTo>
                                  <a:pt x="2268786" y="206093"/>
                                </a:lnTo>
                                <a:lnTo>
                                  <a:pt x="2233701" y="194952"/>
                                </a:lnTo>
                                <a:lnTo>
                                  <a:pt x="2198617" y="185670"/>
                                </a:lnTo>
                                <a:lnTo>
                                  <a:pt x="2126498" y="165245"/>
                                </a:lnTo>
                                <a:cubicBezTo>
                                  <a:pt x="2103108" y="159676"/>
                                  <a:pt x="2077770" y="154105"/>
                                  <a:pt x="2054381" y="148536"/>
                                </a:cubicBezTo>
                                <a:cubicBezTo>
                                  <a:pt x="2029041" y="144823"/>
                                  <a:pt x="2005651" y="137396"/>
                                  <a:pt x="1980314" y="133682"/>
                                </a:cubicBezTo>
                                <a:cubicBezTo>
                                  <a:pt x="1956924" y="129969"/>
                                  <a:pt x="1931584" y="124398"/>
                                  <a:pt x="1908195" y="118829"/>
                                </a:cubicBezTo>
                                <a:cubicBezTo>
                                  <a:pt x="1896500" y="116971"/>
                                  <a:pt x="1884805" y="116971"/>
                                  <a:pt x="1865314" y="113258"/>
                                </a:cubicBezTo>
                                <a:cubicBezTo>
                                  <a:pt x="1845822" y="109544"/>
                                  <a:pt x="1818534" y="105831"/>
                                  <a:pt x="1775654" y="96548"/>
                                </a:cubicBezTo>
                                <a:cubicBezTo>
                                  <a:pt x="1760060" y="94691"/>
                                  <a:pt x="1744467" y="92835"/>
                                  <a:pt x="1728874" y="90977"/>
                                </a:cubicBezTo>
                                <a:cubicBezTo>
                                  <a:pt x="1714257" y="93763"/>
                                  <a:pt x="1694766" y="93299"/>
                                  <a:pt x="1673811" y="91907"/>
                                </a:cubicBezTo>
                                <a:lnTo>
                                  <a:pt x="1672934" y="91843"/>
                                </a:lnTo>
                                <a:lnTo>
                                  <a:pt x="1724976" y="90977"/>
                                </a:lnTo>
                                <a:cubicBezTo>
                                  <a:pt x="1689892" y="83551"/>
                                  <a:pt x="1648959" y="76124"/>
                                  <a:pt x="1608028" y="68697"/>
                                </a:cubicBezTo>
                                <a:cubicBezTo>
                                  <a:pt x="1629467" y="59413"/>
                                  <a:pt x="1578790" y="55699"/>
                                  <a:pt x="1596333" y="50130"/>
                                </a:cubicBezTo>
                                <a:lnTo>
                                  <a:pt x="1629797" y="34191"/>
                                </a:lnTo>
                                <a:lnTo>
                                  <a:pt x="1633368" y="35277"/>
                                </a:lnTo>
                                <a:cubicBezTo>
                                  <a:pt x="1656757" y="35277"/>
                                  <a:pt x="1680147" y="35277"/>
                                  <a:pt x="1709383" y="35277"/>
                                </a:cubicBezTo>
                                <a:cubicBezTo>
                                  <a:pt x="1723028" y="35277"/>
                                  <a:pt x="1740569" y="35277"/>
                                  <a:pt x="1758112" y="35277"/>
                                </a:cubicBezTo>
                                <a:lnTo>
                                  <a:pt x="1818534" y="35277"/>
                                </a:lnTo>
                                <a:cubicBezTo>
                                  <a:pt x="1838026" y="37134"/>
                                  <a:pt x="1855567" y="40848"/>
                                  <a:pt x="1873110" y="42703"/>
                                </a:cubicBezTo>
                                <a:cubicBezTo>
                                  <a:pt x="1890651" y="46417"/>
                                  <a:pt x="1908195" y="50130"/>
                                  <a:pt x="1925736" y="53843"/>
                                </a:cubicBezTo>
                                <a:cubicBezTo>
                                  <a:pt x="1943279" y="57557"/>
                                  <a:pt x="1960820" y="61270"/>
                                  <a:pt x="1978364" y="64984"/>
                                </a:cubicBezTo>
                                <a:cubicBezTo>
                                  <a:pt x="1988108" y="66841"/>
                                  <a:pt x="1995905" y="68697"/>
                                  <a:pt x="2005651" y="70555"/>
                                </a:cubicBezTo>
                                <a:cubicBezTo>
                                  <a:pt x="2015396" y="74268"/>
                                  <a:pt x="2023193" y="76124"/>
                                  <a:pt x="2032939" y="77982"/>
                                </a:cubicBezTo>
                                <a:cubicBezTo>
                                  <a:pt x="2060227" y="79837"/>
                                  <a:pt x="2085565" y="81695"/>
                                  <a:pt x="2112853" y="83551"/>
                                </a:cubicBezTo>
                                <a:cubicBezTo>
                                  <a:pt x="2114803" y="79837"/>
                                  <a:pt x="2116751" y="76124"/>
                                  <a:pt x="2114803" y="70555"/>
                                </a:cubicBezTo>
                                <a:cubicBezTo>
                                  <a:pt x="2116751" y="70555"/>
                                  <a:pt x="2116751" y="68697"/>
                                  <a:pt x="2116751" y="68697"/>
                                </a:cubicBezTo>
                                <a:cubicBezTo>
                                  <a:pt x="2101158" y="64984"/>
                                  <a:pt x="2085565" y="59415"/>
                                  <a:pt x="2069972" y="55701"/>
                                </a:cubicBezTo>
                                <a:cubicBezTo>
                                  <a:pt x="2044634" y="50130"/>
                                  <a:pt x="2019294" y="42703"/>
                                  <a:pt x="1993957" y="38990"/>
                                </a:cubicBezTo>
                                <a:cubicBezTo>
                                  <a:pt x="1958872" y="33421"/>
                                  <a:pt x="1970567" y="48274"/>
                                  <a:pt x="1943279" y="48274"/>
                                </a:cubicBezTo>
                                <a:cubicBezTo>
                                  <a:pt x="1925736" y="44561"/>
                                  <a:pt x="1915991" y="37134"/>
                                  <a:pt x="1902346" y="29707"/>
                                </a:cubicBezTo>
                                <a:cubicBezTo>
                                  <a:pt x="1888703" y="22281"/>
                                  <a:pt x="1871160" y="16710"/>
                                  <a:pt x="1839974" y="14854"/>
                                </a:cubicBezTo>
                                <a:cubicBezTo>
                                  <a:pt x="1810738" y="11140"/>
                                  <a:pt x="1779552" y="7427"/>
                                  <a:pt x="1746415" y="5569"/>
                                </a:cubicBezTo>
                                <a:cubicBezTo>
                                  <a:pt x="1717179" y="3714"/>
                                  <a:pt x="1684043" y="1856"/>
                                  <a:pt x="1654807" y="0"/>
                                </a:cubicBezTo>
                                <a:cubicBezTo>
                                  <a:pt x="1654807" y="1856"/>
                                  <a:pt x="1654807" y="3714"/>
                                  <a:pt x="1654807" y="3714"/>
                                </a:cubicBezTo>
                                <a:cubicBezTo>
                                  <a:pt x="1676247" y="7427"/>
                                  <a:pt x="1695738" y="9283"/>
                                  <a:pt x="1715229" y="12996"/>
                                </a:cubicBezTo>
                                <a:cubicBezTo>
                                  <a:pt x="1734721" y="16710"/>
                                  <a:pt x="1756162" y="20423"/>
                                  <a:pt x="1775654" y="24136"/>
                                </a:cubicBezTo>
                                <a:lnTo>
                                  <a:pt x="1808778" y="32742"/>
                                </a:lnTo>
                                <a:lnTo>
                                  <a:pt x="1777604" y="25992"/>
                                </a:lnTo>
                                <a:cubicBezTo>
                                  <a:pt x="1756162" y="20423"/>
                                  <a:pt x="1736671" y="18565"/>
                                  <a:pt x="1717179" y="14852"/>
                                </a:cubicBezTo>
                                <a:cubicBezTo>
                                  <a:pt x="1697688" y="11138"/>
                                  <a:pt x="1678197" y="9283"/>
                                  <a:pt x="1656757" y="5569"/>
                                </a:cubicBezTo>
                                <a:lnTo>
                                  <a:pt x="1591049" y="12934"/>
                                </a:lnTo>
                                <a:lnTo>
                                  <a:pt x="1588537" y="11138"/>
                                </a:lnTo>
                                <a:cubicBezTo>
                                  <a:pt x="1544681" y="8353"/>
                                  <a:pt x="1498389" y="8353"/>
                                  <a:pt x="1453558" y="8819"/>
                                </a:cubicBezTo>
                                <a:cubicBezTo>
                                  <a:pt x="1408729" y="9283"/>
                                  <a:pt x="1365361" y="10211"/>
                                  <a:pt x="1327352" y="9283"/>
                                </a:cubicBezTo>
                                <a:cubicBezTo>
                                  <a:pt x="1175320" y="14852"/>
                                  <a:pt x="1027186" y="33419"/>
                                  <a:pt x="882949" y="64984"/>
                                </a:cubicBezTo>
                                <a:lnTo>
                                  <a:pt x="875714" y="66913"/>
                                </a:lnTo>
                                <a:lnTo>
                                  <a:pt x="856149" y="67071"/>
                                </a:lnTo>
                                <a:cubicBezTo>
                                  <a:pt x="844454" y="68231"/>
                                  <a:pt x="831298" y="70553"/>
                                  <a:pt x="818627" y="74266"/>
                                </a:cubicBezTo>
                                <a:lnTo>
                                  <a:pt x="764231" y="92473"/>
                                </a:lnTo>
                                <a:lnTo>
                                  <a:pt x="744560" y="96547"/>
                                </a:lnTo>
                                <a:cubicBezTo>
                                  <a:pt x="561341" y="144821"/>
                                  <a:pt x="382021" y="213519"/>
                                  <a:pt x="214395" y="300783"/>
                                </a:cubicBezTo>
                                <a:lnTo>
                                  <a:pt x="209541" y="304134"/>
                                </a:lnTo>
                                <a:lnTo>
                                  <a:pt x="182480" y="310068"/>
                                </a:lnTo>
                                <a:cubicBezTo>
                                  <a:pt x="171516" y="312853"/>
                                  <a:pt x="159821" y="317494"/>
                                  <a:pt x="144228" y="328635"/>
                                </a:cubicBezTo>
                                <a:cubicBezTo>
                                  <a:pt x="134484" y="336061"/>
                                  <a:pt x="121326" y="344416"/>
                                  <a:pt x="109387" y="353005"/>
                                </a:cubicBezTo>
                                <a:lnTo>
                                  <a:pt x="88163" y="372864"/>
                                </a:lnTo>
                                <a:lnTo>
                                  <a:pt x="79906" y="376909"/>
                                </a:lnTo>
                                <a:cubicBezTo>
                                  <a:pt x="58464" y="388049"/>
                                  <a:pt x="37025" y="397331"/>
                                  <a:pt x="17533" y="408472"/>
                                </a:cubicBezTo>
                                <a:lnTo>
                                  <a:pt x="0" y="418493"/>
                                </a:lnTo>
                                <a:lnTo>
                                  <a:pt x="0" y="508913"/>
                                </a:lnTo>
                                <a:lnTo>
                                  <a:pt x="5839" y="505020"/>
                                </a:lnTo>
                                <a:cubicBezTo>
                                  <a:pt x="31176" y="484597"/>
                                  <a:pt x="48719" y="466030"/>
                                  <a:pt x="79906" y="449319"/>
                                </a:cubicBezTo>
                                <a:cubicBezTo>
                                  <a:pt x="107194" y="440036"/>
                                  <a:pt x="138380" y="421469"/>
                                  <a:pt x="177362" y="401045"/>
                                </a:cubicBezTo>
                                <a:cubicBezTo>
                                  <a:pt x="196854" y="391762"/>
                                  <a:pt x="218293" y="380622"/>
                                  <a:pt x="239735" y="369482"/>
                                </a:cubicBezTo>
                                <a:cubicBezTo>
                                  <a:pt x="249480" y="363911"/>
                                  <a:pt x="261174" y="358342"/>
                                  <a:pt x="272869" y="352771"/>
                                </a:cubicBezTo>
                                <a:cubicBezTo>
                                  <a:pt x="284564" y="349057"/>
                                  <a:pt x="298209" y="343488"/>
                                  <a:pt x="309904" y="339775"/>
                                </a:cubicBezTo>
                                <a:cubicBezTo>
                                  <a:pt x="348886" y="323064"/>
                                  <a:pt x="391767" y="302641"/>
                                  <a:pt x="432698" y="287787"/>
                                </a:cubicBezTo>
                                <a:cubicBezTo>
                                  <a:pt x="539902" y="241369"/>
                                  <a:pt x="652951" y="198666"/>
                                  <a:pt x="771848" y="163388"/>
                                </a:cubicBezTo>
                                <a:cubicBezTo>
                                  <a:pt x="803034" y="159674"/>
                                  <a:pt x="830322" y="155961"/>
                                  <a:pt x="861508" y="152247"/>
                                </a:cubicBezTo>
                                <a:cubicBezTo>
                                  <a:pt x="880999" y="144821"/>
                                  <a:pt x="902441" y="137394"/>
                                  <a:pt x="925831" y="129967"/>
                                </a:cubicBezTo>
                                <a:cubicBezTo>
                                  <a:pt x="949220" y="122540"/>
                                  <a:pt x="974558" y="115113"/>
                                  <a:pt x="999898" y="111400"/>
                                </a:cubicBezTo>
                                <a:cubicBezTo>
                                  <a:pt x="1052523" y="102118"/>
                                  <a:pt x="1105151" y="92833"/>
                                  <a:pt x="1155828" y="90977"/>
                                </a:cubicBezTo>
                                <a:cubicBezTo>
                                  <a:pt x="1230870" y="83551"/>
                                  <a:pt x="1305913" y="79837"/>
                                  <a:pt x="1380954" y="79373"/>
                                </a:cubicBezTo>
                                <a:lnTo>
                                  <a:pt x="1565802" y="85853"/>
                                </a:lnTo>
                                <a:lnTo>
                                  <a:pt x="1384852" y="80069"/>
                                </a:lnTo>
                                <a:cubicBezTo>
                                  <a:pt x="1309811" y="80765"/>
                                  <a:pt x="1234770" y="84478"/>
                                  <a:pt x="1159727" y="90977"/>
                                </a:cubicBezTo>
                                <a:cubicBezTo>
                                  <a:pt x="1110999" y="92835"/>
                                  <a:pt x="1056423" y="102118"/>
                                  <a:pt x="1003796" y="111402"/>
                                </a:cubicBezTo>
                                <a:cubicBezTo>
                                  <a:pt x="978458" y="115115"/>
                                  <a:pt x="953118" y="122542"/>
                                  <a:pt x="929729" y="129969"/>
                                </a:cubicBezTo>
                                <a:cubicBezTo>
                                  <a:pt x="906339" y="137396"/>
                                  <a:pt x="884900" y="144823"/>
                                  <a:pt x="865408" y="152249"/>
                                </a:cubicBezTo>
                                <a:cubicBezTo>
                                  <a:pt x="834222" y="155963"/>
                                  <a:pt x="806934" y="159676"/>
                                  <a:pt x="775748" y="163390"/>
                                </a:cubicBezTo>
                                <a:cubicBezTo>
                                  <a:pt x="656850" y="198666"/>
                                  <a:pt x="541852" y="241371"/>
                                  <a:pt x="436599" y="287787"/>
                                </a:cubicBezTo>
                                <a:cubicBezTo>
                                  <a:pt x="395666" y="302641"/>
                                  <a:pt x="352785" y="321208"/>
                                  <a:pt x="313802" y="339775"/>
                                </a:cubicBezTo>
                                <a:cubicBezTo>
                                  <a:pt x="300159" y="343488"/>
                                  <a:pt x="288464" y="347202"/>
                                  <a:pt x="276769" y="352773"/>
                                </a:cubicBezTo>
                                <a:cubicBezTo>
                                  <a:pt x="265075" y="358342"/>
                                  <a:pt x="255328" y="363913"/>
                                  <a:pt x="243633" y="369482"/>
                                </a:cubicBezTo>
                                <a:cubicBezTo>
                                  <a:pt x="222194" y="380622"/>
                                  <a:pt x="200752" y="391762"/>
                                  <a:pt x="181261" y="401047"/>
                                </a:cubicBezTo>
                                <a:cubicBezTo>
                                  <a:pt x="142278" y="421469"/>
                                  <a:pt x="111092" y="440036"/>
                                  <a:pt x="83804" y="449321"/>
                                </a:cubicBezTo>
                                <a:cubicBezTo>
                                  <a:pt x="52618" y="466030"/>
                                  <a:pt x="35077" y="486455"/>
                                  <a:pt x="9737" y="505022"/>
                                </a:cubicBezTo>
                                <a:lnTo>
                                  <a:pt x="0" y="511514"/>
                                </a:lnTo>
                                <a:lnTo>
                                  <a:pt x="0" y="544388"/>
                                </a:lnTo>
                                <a:lnTo>
                                  <a:pt x="24113" y="529390"/>
                                </a:lnTo>
                                <a:cubicBezTo>
                                  <a:pt x="41899" y="516625"/>
                                  <a:pt x="58466" y="503164"/>
                                  <a:pt x="70161" y="492024"/>
                                </a:cubicBezTo>
                                <a:cubicBezTo>
                                  <a:pt x="89652" y="479028"/>
                                  <a:pt x="111092" y="466030"/>
                                  <a:pt x="132533" y="453034"/>
                                </a:cubicBezTo>
                                <a:cubicBezTo>
                                  <a:pt x="153973" y="440036"/>
                                  <a:pt x="175414" y="425183"/>
                                  <a:pt x="196854" y="414043"/>
                                </a:cubicBezTo>
                                <a:cubicBezTo>
                                  <a:pt x="241685" y="393620"/>
                                  <a:pt x="284566" y="371340"/>
                                  <a:pt x="331345" y="354628"/>
                                </a:cubicBezTo>
                                <a:cubicBezTo>
                                  <a:pt x="348886" y="347202"/>
                                  <a:pt x="368378" y="337919"/>
                                  <a:pt x="385921" y="334206"/>
                                </a:cubicBezTo>
                                <a:cubicBezTo>
                                  <a:pt x="411259" y="323065"/>
                                  <a:pt x="438547" y="311925"/>
                                  <a:pt x="467785" y="298927"/>
                                </a:cubicBezTo>
                                <a:cubicBezTo>
                                  <a:pt x="506767" y="282218"/>
                                  <a:pt x="545750" y="269220"/>
                                  <a:pt x="584733" y="254367"/>
                                </a:cubicBezTo>
                                <a:cubicBezTo>
                                  <a:pt x="623716" y="239513"/>
                                  <a:pt x="664646" y="228373"/>
                                  <a:pt x="703629" y="215377"/>
                                </a:cubicBezTo>
                                <a:lnTo>
                                  <a:pt x="720898" y="208798"/>
                                </a:lnTo>
                                <a:lnTo>
                                  <a:pt x="814731" y="191239"/>
                                </a:lnTo>
                                <a:cubicBezTo>
                                  <a:pt x="830324" y="187526"/>
                                  <a:pt x="843967" y="183812"/>
                                  <a:pt x="857612" y="180099"/>
                                </a:cubicBezTo>
                                <a:cubicBezTo>
                                  <a:pt x="871255" y="176385"/>
                                  <a:pt x="882949" y="172672"/>
                                  <a:pt x="894644" y="168959"/>
                                </a:cubicBezTo>
                                <a:cubicBezTo>
                                  <a:pt x="921932" y="163390"/>
                                  <a:pt x="953118" y="155963"/>
                                  <a:pt x="980406" y="150392"/>
                                </a:cubicBezTo>
                                <a:cubicBezTo>
                                  <a:pt x="1009644" y="146678"/>
                                  <a:pt x="1040831" y="142965"/>
                                  <a:pt x="1068118" y="139252"/>
                                </a:cubicBezTo>
                                <a:cubicBezTo>
                                  <a:pt x="1089560" y="134610"/>
                                  <a:pt x="1101255" y="133682"/>
                                  <a:pt x="1109051" y="134378"/>
                                </a:cubicBezTo>
                                <a:lnTo>
                                  <a:pt x="1115833" y="136263"/>
                                </a:lnTo>
                                <a:lnTo>
                                  <a:pt x="787445" y="203748"/>
                                </a:lnTo>
                                <a:lnTo>
                                  <a:pt x="763319" y="211601"/>
                                </a:lnTo>
                                <a:lnTo>
                                  <a:pt x="713374" y="220946"/>
                                </a:lnTo>
                                <a:cubicBezTo>
                                  <a:pt x="674391" y="233942"/>
                                  <a:pt x="633460" y="245082"/>
                                  <a:pt x="594477" y="259936"/>
                                </a:cubicBezTo>
                                <a:cubicBezTo>
                                  <a:pt x="555495" y="274789"/>
                                  <a:pt x="516512" y="287787"/>
                                  <a:pt x="477529" y="304497"/>
                                </a:cubicBezTo>
                                <a:cubicBezTo>
                                  <a:pt x="450241" y="317494"/>
                                  <a:pt x="421003" y="328635"/>
                                  <a:pt x="395666" y="339775"/>
                                </a:cubicBezTo>
                                <a:cubicBezTo>
                                  <a:pt x="380073" y="349057"/>
                                  <a:pt x="360581" y="358342"/>
                                  <a:pt x="343038" y="365769"/>
                                </a:cubicBezTo>
                                <a:cubicBezTo>
                                  <a:pt x="298209" y="382478"/>
                                  <a:pt x="253378" y="404758"/>
                                  <a:pt x="208549" y="425183"/>
                                </a:cubicBezTo>
                                <a:cubicBezTo>
                                  <a:pt x="185159" y="438179"/>
                                  <a:pt x="165668" y="451177"/>
                                  <a:pt x="144226" y="464172"/>
                                </a:cubicBezTo>
                                <a:cubicBezTo>
                                  <a:pt x="122787" y="477170"/>
                                  <a:pt x="103295" y="490166"/>
                                  <a:pt x="81854" y="503164"/>
                                </a:cubicBezTo>
                                <a:cubicBezTo>
                                  <a:pt x="69185" y="514304"/>
                                  <a:pt x="52617" y="527765"/>
                                  <a:pt x="35075" y="540530"/>
                                </a:cubicBezTo>
                                <a:lnTo>
                                  <a:pt x="0" y="562650"/>
                                </a:lnTo>
                                <a:lnTo>
                                  <a:pt x="0" y="4498137"/>
                                </a:lnTo>
                                <a:lnTo>
                                  <a:pt x="16559" y="4502953"/>
                                </a:lnTo>
                                <a:cubicBezTo>
                                  <a:pt x="29716" y="4504810"/>
                                  <a:pt x="40923" y="4504345"/>
                                  <a:pt x="72109" y="4521055"/>
                                </a:cubicBezTo>
                                <a:cubicBezTo>
                                  <a:pt x="97449" y="4537767"/>
                                  <a:pt x="122787" y="4552620"/>
                                  <a:pt x="150075" y="4569330"/>
                                </a:cubicBezTo>
                                <a:cubicBezTo>
                                  <a:pt x="169566" y="4582327"/>
                                  <a:pt x="187109" y="4582327"/>
                                  <a:pt x="241685" y="4619461"/>
                                </a:cubicBezTo>
                                <a:cubicBezTo>
                                  <a:pt x="268973" y="4623175"/>
                                  <a:pt x="288464" y="4632457"/>
                                  <a:pt x="307956" y="4647311"/>
                                </a:cubicBezTo>
                                <a:cubicBezTo>
                                  <a:pt x="327447" y="4662164"/>
                                  <a:pt x="350837" y="4680731"/>
                                  <a:pt x="387869" y="4697443"/>
                                </a:cubicBezTo>
                                <a:cubicBezTo>
                                  <a:pt x="382023" y="4701156"/>
                                  <a:pt x="376174" y="4704869"/>
                                  <a:pt x="368378" y="4708583"/>
                                </a:cubicBezTo>
                                <a:cubicBezTo>
                                  <a:pt x="344988" y="4695585"/>
                                  <a:pt x="323549" y="4684445"/>
                                  <a:pt x="300159" y="4673305"/>
                                </a:cubicBezTo>
                                <a:cubicBezTo>
                                  <a:pt x="276770" y="4662164"/>
                                  <a:pt x="253380" y="4651024"/>
                                  <a:pt x="231938" y="4638028"/>
                                </a:cubicBezTo>
                                <a:cubicBezTo>
                                  <a:pt x="229990" y="4639884"/>
                                  <a:pt x="228040" y="4639884"/>
                                  <a:pt x="228040" y="4639884"/>
                                </a:cubicBezTo>
                                <a:cubicBezTo>
                                  <a:pt x="233889" y="4651024"/>
                                  <a:pt x="241685" y="4662164"/>
                                  <a:pt x="247531" y="4673305"/>
                                </a:cubicBezTo>
                                <a:cubicBezTo>
                                  <a:pt x="284566" y="4691872"/>
                                  <a:pt x="319650" y="4708583"/>
                                  <a:pt x="358633" y="4727150"/>
                                </a:cubicBezTo>
                                <a:cubicBezTo>
                                  <a:pt x="370328" y="4727150"/>
                                  <a:pt x="378125" y="4725292"/>
                                  <a:pt x="389819" y="4725292"/>
                                </a:cubicBezTo>
                                <a:cubicBezTo>
                                  <a:pt x="426852" y="4743859"/>
                                  <a:pt x="459988" y="4760570"/>
                                  <a:pt x="497021" y="4777280"/>
                                </a:cubicBezTo>
                                <a:cubicBezTo>
                                  <a:pt x="522361" y="4782851"/>
                                  <a:pt x="545750" y="4786564"/>
                                  <a:pt x="569140" y="4790277"/>
                                </a:cubicBezTo>
                                <a:cubicBezTo>
                                  <a:pt x="578885" y="4799560"/>
                                  <a:pt x="588631" y="4808844"/>
                                  <a:pt x="600326" y="4816271"/>
                                </a:cubicBezTo>
                                <a:cubicBezTo>
                                  <a:pt x="627614" y="4823698"/>
                                  <a:pt x="656850" y="4834838"/>
                                  <a:pt x="707527" y="4845978"/>
                                </a:cubicBezTo>
                                <a:cubicBezTo>
                                  <a:pt x="785493" y="4873828"/>
                                  <a:pt x="849815" y="4886826"/>
                                  <a:pt x="919984" y="4897966"/>
                                </a:cubicBezTo>
                                <a:cubicBezTo>
                                  <a:pt x="937525" y="4901679"/>
                                  <a:pt x="955069" y="4903535"/>
                                  <a:pt x="972610" y="4907248"/>
                                </a:cubicBezTo>
                                <a:cubicBezTo>
                                  <a:pt x="990153" y="4910962"/>
                                  <a:pt x="1009644" y="4912819"/>
                                  <a:pt x="1029136" y="4916533"/>
                                </a:cubicBezTo>
                                <a:cubicBezTo>
                                  <a:pt x="1048627" y="4920246"/>
                                  <a:pt x="1070067" y="4923960"/>
                                  <a:pt x="1091508" y="4929529"/>
                                </a:cubicBezTo>
                                <a:cubicBezTo>
                                  <a:pt x="1114898" y="4935100"/>
                                  <a:pt x="1138287" y="4938813"/>
                                  <a:pt x="1163625" y="4944382"/>
                                </a:cubicBezTo>
                                <a:lnTo>
                                  <a:pt x="1224786" y="4953211"/>
                                </a:lnTo>
                                <a:lnTo>
                                  <a:pt x="1224049" y="4953665"/>
                                </a:lnTo>
                                <a:cubicBezTo>
                                  <a:pt x="1253285" y="4955522"/>
                                  <a:pt x="1286422" y="4957378"/>
                                  <a:pt x="1317608" y="4957378"/>
                                </a:cubicBezTo>
                                <a:cubicBezTo>
                                  <a:pt x="1298116" y="4949951"/>
                                  <a:pt x="1280573" y="4942525"/>
                                  <a:pt x="1257184" y="4933242"/>
                                </a:cubicBezTo>
                                <a:lnTo>
                                  <a:pt x="1229812" y="4950113"/>
                                </a:lnTo>
                                <a:lnTo>
                                  <a:pt x="1229896" y="4949953"/>
                                </a:lnTo>
                                <a:cubicBezTo>
                                  <a:pt x="1239642" y="4942527"/>
                                  <a:pt x="1253285" y="4936955"/>
                                  <a:pt x="1263032" y="4929529"/>
                                </a:cubicBezTo>
                                <a:cubicBezTo>
                                  <a:pt x="1286422" y="4938813"/>
                                  <a:pt x="1302015" y="4946240"/>
                                  <a:pt x="1323454" y="4953667"/>
                                </a:cubicBezTo>
                                <a:cubicBezTo>
                                  <a:pt x="1329303" y="4953667"/>
                                  <a:pt x="1335149" y="4955522"/>
                                  <a:pt x="1339047" y="4955522"/>
                                </a:cubicBezTo>
                                <a:cubicBezTo>
                                  <a:pt x="1389725" y="4957380"/>
                                  <a:pt x="1436504" y="4955522"/>
                                  <a:pt x="1483283" y="4955522"/>
                                </a:cubicBezTo>
                                <a:cubicBezTo>
                                  <a:pt x="1520318" y="4957380"/>
                                  <a:pt x="1555402" y="4957380"/>
                                  <a:pt x="1588537" y="4959236"/>
                                </a:cubicBezTo>
                                <a:cubicBezTo>
                                  <a:pt x="1631417" y="4959236"/>
                                  <a:pt x="1674298" y="4953667"/>
                                  <a:pt x="1713281" y="4949953"/>
                                </a:cubicBezTo>
                                <a:cubicBezTo>
                                  <a:pt x="1719130" y="4949953"/>
                                  <a:pt x="1724976" y="4949953"/>
                                  <a:pt x="1728874" y="4949953"/>
                                </a:cubicBezTo>
                                <a:cubicBezTo>
                                  <a:pt x="1758112" y="4949953"/>
                                  <a:pt x="1783450" y="4946240"/>
                                  <a:pt x="1814636" y="4942527"/>
                                </a:cubicBezTo>
                                <a:cubicBezTo>
                                  <a:pt x="1847773" y="4938813"/>
                                  <a:pt x="1886755" y="4936955"/>
                                  <a:pt x="1941331" y="4931386"/>
                                </a:cubicBezTo>
                                <a:cubicBezTo>
                                  <a:pt x="1956924" y="4927673"/>
                                  <a:pt x="1972517" y="4925815"/>
                                  <a:pt x="1988110" y="4923960"/>
                                </a:cubicBezTo>
                                <a:cubicBezTo>
                                  <a:pt x="1997855" y="4922102"/>
                                  <a:pt x="2007602" y="4922102"/>
                                  <a:pt x="2017346" y="4920246"/>
                                </a:cubicBezTo>
                                <a:cubicBezTo>
                                  <a:pt x="2040736" y="4914675"/>
                                  <a:pt x="2058279" y="4910962"/>
                                  <a:pt x="2081669" y="4905393"/>
                                </a:cubicBezTo>
                                <a:cubicBezTo>
                                  <a:pt x="2099210" y="4901679"/>
                                  <a:pt x="2116753" y="4897966"/>
                                  <a:pt x="2134294" y="4894252"/>
                                </a:cubicBezTo>
                                <a:cubicBezTo>
                                  <a:pt x="2151838" y="4890539"/>
                                  <a:pt x="2169379" y="4884968"/>
                                  <a:pt x="2186922" y="4881255"/>
                                </a:cubicBezTo>
                                <a:cubicBezTo>
                                  <a:pt x="2220056" y="4875685"/>
                                  <a:pt x="2255141" y="4870114"/>
                                  <a:pt x="2288277" y="4864545"/>
                                </a:cubicBezTo>
                                <a:lnTo>
                                  <a:pt x="2275655" y="4869054"/>
                                </a:lnTo>
                                <a:lnTo>
                                  <a:pt x="2179123" y="4884968"/>
                                </a:lnTo>
                                <a:cubicBezTo>
                                  <a:pt x="2161582" y="4888681"/>
                                  <a:pt x="2144039" y="4894252"/>
                                  <a:pt x="2126498" y="4897966"/>
                                </a:cubicBezTo>
                                <a:cubicBezTo>
                                  <a:pt x="2108955" y="4901679"/>
                                  <a:pt x="2091413" y="4905393"/>
                                  <a:pt x="2073870" y="4909106"/>
                                </a:cubicBezTo>
                                <a:cubicBezTo>
                                  <a:pt x="2052431" y="4914675"/>
                                  <a:pt x="2032939" y="4918389"/>
                                  <a:pt x="2009550" y="4923960"/>
                                </a:cubicBezTo>
                                <a:cubicBezTo>
                                  <a:pt x="1999803" y="4925815"/>
                                  <a:pt x="1990058" y="4925815"/>
                                  <a:pt x="1980312" y="4927673"/>
                                </a:cubicBezTo>
                                <a:cubicBezTo>
                                  <a:pt x="1964719" y="4931386"/>
                                  <a:pt x="1949126" y="4933242"/>
                                  <a:pt x="1933532" y="4935100"/>
                                </a:cubicBezTo>
                                <a:cubicBezTo>
                                  <a:pt x="1902346" y="4944382"/>
                                  <a:pt x="1880907" y="4949953"/>
                                  <a:pt x="1851669" y="4953667"/>
                                </a:cubicBezTo>
                                <a:cubicBezTo>
                                  <a:pt x="1822433" y="4959236"/>
                                  <a:pt x="1787348" y="4964807"/>
                                  <a:pt x="1728874" y="4968520"/>
                                </a:cubicBezTo>
                                <a:cubicBezTo>
                                  <a:pt x="1728874" y="4962949"/>
                                  <a:pt x="1724976" y="4959236"/>
                                  <a:pt x="1723026" y="4953667"/>
                                </a:cubicBezTo>
                                <a:cubicBezTo>
                                  <a:pt x="1721078" y="4953667"/>
                                  <a:pt x="1713281" y="4953667"/>
                                  <a:pt x="1707433" y="4953667"/>
                                </a:cubicBezTo>
                                <a:cubicBezTo>
                                  <a:pt x="1668450" y="4955522"/>
                                  <a:pt x="1625569" y="4961094"/>
                                  <a:pt x="1582688" y="4962949"/>
                                </a:cubicBezTo>
                                <a:cubicBezTo>
                                  <a:pt x="1549554" y="4961094"/>
                                  <a:pt x="1514469" y="4961094"/>
                                  <a:pt x="1477435" y="4959236"/>
                                </a:cubicBezTo>
                                <a:cubicBezTo>
                                  <a:pt x="1430656" y="4959236"/>
                                  <a:pt x="1383876" y="4961094"/>
                                  <a:pt x="1333199" y="4959236"/>
                                </a:cubicBezTo>
                                <a:cubicBezTo>
                                  <a:pt x="1331251" y="4959236"/>
                                  <a:pt x="1323454" y="4957380"/>
                                  <a:pt x="1317606" y="4957380"/>
                                </a:cubicBezTo>
                                <a:cubicBezTo>
                                  <a:pt x="1288370" y="4955522"/>
                                  <a:pt x="1255233" y="4955522"/>
                                  <a:pt x="1224047" y="4953667"/>
                                </a:cubicBezTo>
                                <a:cubicBezTo>
                                  <a:pt x="1224047" y="4955522"/>
                                  <a:pt x="1224047" y="4955522"/>
                                  <a:pt x="1222099" y="4957380"/>
                                </a:cubicBezTo>
                                <a:cubicBezTo>
                                  <a:pt x="1198709" y="4953667"/>
                                  <a:pt x="1179218" y="4951809"/>
                                  <a:pt x="1157777" y="4948096"/>
                                </a:cubicBezTo>
                                <a:lnTo>
                                  <a:pt x="1152446" y="4949257"/>
                                </a:lnTo>
                                <a:lnTo>
                                  <a:pt x="1083712" y="4935100"/>
                                </a:lnTo>
                                <a:cubicBezTo>
                                  <a:pt x="1062270" y="4929529"/>
                                  <a:pt x="1040831" y="4925815"/>
                                  <a:pt x="1021339" y="4922102"/>
                                </a:cubicBezTo>
                                <a:cubicBezTo>
                                  <a:pt x="1001848" y="4918389"/>
                                  <a:pt x="982356" y="4914675"/>
                                  <a:pt x="964813" y="4912819"/>
                                </a:cubicBezTo>
                                <a:cubicBezTo>
                                  <a:pt x="947272" y="4909106"/>
                                  <a:pt x="929729" y="4907248"/>
                                  <a:pt x="912188" y="4903535"/>
                                </a:cubicBezTo>
                                <a:cubicBezTo>
                                  <a:pt x="842019" y="4892395"/>
                                  <a:pt x="777696" y="4879399"/>
                                  <a:pt x="699731" y="4851547"/>
                                </a:cubicBezTo>
                                <a:cubicBezTo>
                                  <a:pt x="649053" y="4838552"/>
                                  <a:pt x="619817" y="4827411"/>
                                  <a:pt x="592529" y="4821840"/>
                                </a:cubicBezTo>
                                <a:cubicBezTo>
                                  <a:pt x="582783" y="4812558"/>
                                  <a:pt x="573038" y="4805131"/>
                                  <a:pt x="561343" y="4795847"/>
                                </a:cubicBezTo>
                                <a:cubicBezTo>
                                  <a:pt x="537954" y="4792133"/>
                                  <a:pt x="514564" y="4788420"/>
                                  <a:pt x="489224" y="4782851"/>
                                </a:cubicBezTo>
                                <a:cubicBezTo>
                                  <a:pt x="485326" y="4784706"/>
                                  <a:pt x="481428" y="4786564"/>
                                  <a:pt x="471683" y="4795847"/>
                                </a:cubicBezTo>
                                <a:cubicBezTo>
                                  <a:pt x="504817" y="4808844"/>
                                  <a:pt x="539902" y="4821840"/>
                                  <a:pt x="574986" y="4834838"/>
                                </a:cubicBezTo>
                                <a:cubicBezTo>
                                  <a:pt x="617867" y="4849692"/>
                                  <a:pt x="647105" y="4860832"/>
                                  <a:pt x="674393" y="4870114"/>
                                </a:cubicBezTo>
                                <a:cubicBezTo>
                                  <a:pt x="701681" y="4883112"/>
                                  <a:pt x="728969" y="4894252"/>
                                  <a:pt x="754307" y="4905393"/>
                                </a:cubicBezTo>
                                <a:cubicBezTo>
                                  <a:pt x="775748" y="4907248"/>
                                  <a:pt x="797188" y="4910962"/>
                                  <a:pt x="820577" y="4916533"/>
                                </a:cubicBezTo>
                                <a:cubicBezTo>
                                  <a:pt x="843967" y="4920246"/>
                                  <a:pt x="869307" y="4925815"/>
                                  <a:pt x="896595" y="4931386"/>
                                </a:cubicBezTo>
                                <a:cubicBezTo>
                                  <a:pt x="951170" y="4942527"/>
                                  <a:pt x="1013543" y="4953667"/>
                                  <a:pt x="1089558" y="4964807"/>
                                </a:cubicBezTo>
                                <a:lnTo>
                                  <a:pt x="1094197" y="4963768"/>
                                </a:lnTo>
                                <a:lnTo>
                                  <a:pt x="1194811" y="4981516"/>
                                </a:lnTo>
                                <a:lnTo>
                                  <a:pt x="1200377" y="4980072"/>
                                </a:lnTo>
                                <a:lnTo>
                                  <a:pt x="1173372" y="5007510"/>
                                </a:lnTo>
                                <a:cubicBezTo>
                                  <a:pt x="1187015" y="5011223"/>
                                  <a:pt x="1202608" y="5013081"/>
                                  <a:pt x="1218201" y="5014937"/>
                                </a:cubicBezTo>
                                <a:cubicBezTo>
                                  <a:pt x="1233794" y="5014937"/>
                                  <a:pt x="1247439" y="5016794"/>
                                  <a:pt x="1263032" y="5018650"/>
                                </a:cubicBezTo>
                                <a:cubicBezTo>
                                  <a:pt x="1290320" y="5018650"/>
                                  <a:pt x="1319556" y="5020508"/>
                                  <a:pt x="1354640" y="5022364"/>
                                </a:cubicBezTo>
                                <a:cubicBezTo>
                                  <a:pt x="1391675" y="5022364"/>
                                  <a:pt x="1430658" y="5022364"/>
                                  <a:pt x="1479385" y="5020508"/>
                                </a:cubicBezTo>
                                <a:cubicBezTo>
                                  <a:pt x="1481335" y="5014937"/>
                                  <a:pt x="1504725" y="5009368"/>
                                  <a:pt x="1522266" y="5003797"/>
                                </a:cubicBezTo>
                                <a:cubicBezTo>
                                  <a:pt x="1541757" y="5003797"/>
                                  <a:pt x="1561249" y="5001941"/>
                                  <a:pt x="1569045" y="5005654"/>
                                </a:cubicBezTo>
                                <a:cubicBezTo>
                                  <a:pt x="1569045" y="5011223"/>
                                  <a:pt x="1572943" y="5014937"/>
                                  <a:pt x="1574894" y="5020508"/>
                                </a:cubicBezTo>
                                <a:cubicBezTo>
                                  <a:pt x="1586588" y="5020508"/>
                                  <a:pt x="1604130" y="5020508"/>
                                  <a:pt x="1619723" y="5020508"/>
                                </a:cubicBezTo>
                                <a:cubicBezTo>
                                  <a:pt x="1810738" y="5013081"/>
                                  <a:pt x="2027093" y="4977803"/>
                                  <a:pt x="2220056" y="4925815"/>
                                </a:cubicBezTo>
                                <a:cubicBezTo>
                                  <a:pt x="2362344" y="4884968"/>
                                  <a:pt x="2496834" y="4838552"/>
                                  <a:pt x="2627427" y="4779137"/>
                                </a:cubicBezTo>
                                <a:cubicBezTo>
                                  <a:pt x="2658613" y="4762426"/>
                                  <a:pt x="2695645" y="4743859"/>
                                  <a:pt x="2734628" y="4725292"/>
                                </a:cubicBezTo>
                                <a:cubicBezTo>
                                  <a:pt x="2754119" y="4716010"/>
                                  <a:pt x="2775561" y="4706725"/>
                                  <a:pt x="2795052" y="4695585"/>
                                </a:cubicBezTo>
                                <a:cubicBezTo>
                                  <a:pt x="2816492" y="4684445"/>
                                  <a:pt x="2835983" y="4675162"/>
                                  <a:pt x="2857425" y="4664022"/>
                                </a:cubicBezTo>
                                <a:cubicBezTo>
                                  <a:pt x="2898355" y="4643597"/>
                                  <a:pt x="2937338" y="4619461"/>
                                  <a:pt x="2974373" y="4597181"/>
                                </a:cubicBezTo>
                                <a:cubicBezTo>
                                  <a:pt x="3009457" y="4574901"/>
                                  <a:pt x="3042592" y="4550763"/>
                                  <a:pt x="3067931" y="4528483"/>
                                </a:cubicBezTo>
                                <a:cubicBezTo>
                                  <a:pt x="3128353" y="4487635"/>
                                  <a:pt x="3184879" y="4444932"/>
                                  <a:pt x="3243353" y="4398514"/>
                                </a:cubicBezTo>
                                <a:cubicBezTo>
                                  <a:pt x="3260895" y="4385518"/>
                                  <a:pt x="3276488" y="4374378"/>
                                  <a:pt x="3292081" y="4361379"/>
                                </a:cubicBezTo>
                                <a:cubicBezTo>
                                  <a:pt x="3307674" y="4348384"/>
                                  <a:pt x="3323267" y="4335386"/>
                                  <a:pt x="3338860" y="4322390"/>
                                </a:cubicBezTo>
                                <a:cubicBezTo>
                                  <a:pt x="3364200" y="4301965"/>
                                  <a:pt x="3385639" y="4283398"/>
                                  <a:pt x="3409029" y="4261118"/>
                                </a:cubicBezTo>
                                <a:cubicBezTo>
                                  <a:pt x="3418776" y="4244409"/>
                                  <a:pt x="3430470" y="4229555"/>
                                  <a:pt x="3438267" y="4214701"/>
                                </a:cubicBezTo>
                                <a:lnTo>
                                  <a:pt x="3478651" y="4179439"/>
                                </a:lnTo>
                                <a:lnTo>
                                  <a:pt x="3478314" y="4181743"/>
                                </a:lnTo>
                                <a:lnTo>
                                  <a:pt x="3436317" y="4218415"/>
                                </a:lnTo>
                                <a:cubicBezTo>
                                  <a:pt x="3428520" y="4233268"/>
                                  <a:pt x="3416825" y="4248122"/>
                                  <a:pt x="3407079" y="4264832"/>
                                </a:cubicBezTo>
                                <a:cubicBezTo>
                                  <a:pt x="3383689" y="4287112"/>
                                  <a:pt x="3362250" y="4305679"/>
                                  <a:pt x="3336910" y="4326103"/>
                                </a:cubicBezTo>
                                <a:cubicBezTo>
                                  <a:pt x="3321317" y="4339099"/>
                                  <a:pt x="3305724" y="4352097"/>
                                  <a:pt x="3290131" y="4365093"/>
                                </a:cubicBezTo>
                                <a:cubicBezTo>
                                  <a:pt x="3274538" y="4378091"/>
                                  <a:pt x="3256996" y="4389231"/>
                                  <a:pt x="3241403" y="4402227"/>
                                </a:cubicBezTo>
                                <a:cubicBezTo>
                                  <a:pt x="3182929" y="4450501"/>
                                  <a:pt x="3124455" y="4491348"/>
                                  <a:pt x="3065981" y="4532196"/>
                                </a:cubicBezTo>
                                <a:cubicBezTo>
                                  <a:pt x="3040641" y="4554476"/>
                                  <a:pt x="3009455" y="4576756"/>
                                  <a:pt x="2972423" y="4600894"/>
                                </a:cubicBezTo>
                                <a:cubicBezTo>
                                  <a:pt x="2935388" y="4623175"/>
                                  <a:pt x="2896405" y="4645455"/>
                                  <a:pt x="2855474" y="4667735"/>
                                </a:cubicBezTo>
                                <a:cubicBezTo>
                                  <a:pt x="2834033" y="4678876"/>
                                  <a:pt x="2812593" y="4688158"/>
                                  <a:pt x="2793102" y="4699298"/>
                                </a:cubicBezTo>
                                <a:cubicBezTo>
                                  <a:pt x="2773611" y="4710438"/>
                                  <a:pt x="2752169" y="4719723"/>
                                  <a:pt x="2732678" y="4729005"/>
                                </a:cubicBezTo>
                                <a:cubicBezTo>
                                  <a:pt x="2693695" y="4747572"/>
                                  <a:pt x="2656663" y="4766139"/>
                                  <a:pt x="2625476" y="4782851"/>
                                </a:cubicBezTo>
                                <a:cubicBezTo>
                                  <a:pt x="2494883" y="4844121"/>
                                  <a:pt x="2360394" y="4890539"/>
                                  <a:pt x="2218106" y="4929529"/>
                                </a:cubicBezTo>
                                <a:cubicBezTo>
                                  <a:pt x="2025143" y="4981516"/>
                                  <a:pt x="1808788" y="5016794"/>
                                  <a:pt x="1617773" y="5024221"/>
                                </a:cubicBezTo>
                                <a:cubicBezTo>
                                  <a:pt x="1613874" y="5031648"/>
                                  <a:pt x="1608028" y="5037217"/>
                                  <a:pt x="1604130" y="5042788"/>
                                </a:cubicBezTo>
                                <a:cubicBezTo>
                                  <a:pt x="1602179" y="5044644"/>
                                  <a:pt x="1600231" y="5046502"/>
                                  <a:pt x="1602179" y="5050215"/>
                                </a:cubicBezTo>
                                <a:cubicBezTo>
                                  <a:pt x="1623621" y="5050215"/>
                                  <a:pt x="1645060" y="5050215"/>
                                  <a:pt x="1666502" y="5048357"/>
                                </a:cubicBezTo>
                                <a:cubicBezTo>
                                  <a:pt x="1687941" y="5048357"/>
                                  <a:pt x="1709383" y="5046502"/>
                                  <a:pt x="1728874" y="5046502"/>
                                </a:cubicBezTo>
                                <a:cubicBezTo>
                                  <a:pt x="1760060" y="5048357"/>
                                  <a:pt x="1791247" y="5048357"/>
                                  <a:pt x="1818534" y="5048357"/>
                                </a:cubicBezTo>
                                <a:cubicBezTo>
                                  <a:pt x="1841924" y="5046502"/>
                                  <a:pt x="1861415" y="5044644"/>
                                  <a:pt x="1880907" y="5042788"/>
                                </a:cubicBezTo>
                                <a:cubicBezTo>
                                  <a:pt x="1921838" y="5035361"/>
                                  <a:pt x="1960820" y="5026077"/>
                                  <a:pt x="1997855" y="5018650"/>
                                </a:cubicBezTo>
                                <a:cubicBezTo>
                                  <a:pt x="2029041" y="5009368"/>
                                  <a:pt x="2054379" y="5003797"/>
                                  <a:pt x="2075820" y="5001941"/>
                                </a:cubicBezTo>
                                <a:lnTo>
                                  <a:pt x="2132514" y="5000140"/>
                                </a:lnTo>
                                <a:lnTo>
                                  <a:pt x="2128446" y="5001939"/>
                                </a:lnTo>
                                <a:cubicBezTo>
                                  <a:pt x="2110905" y="5001939"/>
                                  <a:pt x="2091413" y="5001939"/>
                                  <a:pt x="2069972" y="5003797"/>
                                </a:cubicBezTo>
                                <a:cubicBezTo>
                                  <a:pt x="2048532" y="5007510"/>
                                  <a:pt x="2025143" y="5011223"/>
                                  <a:pt x="1992006" y="5020506"/>
                                </a:cubicBezTo>
                                <a:cubicBezTo>
                                  <a:pt x="1954974" y="5027933"/>
                                  <a:pt x="1915991" y="5037217"/>
                                  <a:pt x="1875058" y="5044644"/>
                                </a:cubicBezTo>
                                <a:lnTo>
                                  <a:pt x="1812686" y="5050213"/>
                                </a:lnTo>
                                <a:lnTo>
                                  <a:pt x="1723028" y="5048357"/>
                                </a:lnTo>
                                <a:cubicBezTo>
                                  <a:pt x="1701586" y="5048357"/>
                                  <a:pt x="1682095" y="5048357"/>
                                  <a:pt x="1660656" y="5050213"/>
                                </a:cubicBezTo>
                                <a:cubicBezTo>
                                  <a:pt x="1639214" y="5052071"/>
                                  <a:pt x="1617775" y="5052071"/>
                                  <a:pt x="1596333" y="5052071"/>
                                </a:cubicBezTo>
                                <a:cubicBezTo>
                                  <a:pt x="1590487" y="5055784"/>
                                  <a:pt x="1580740" y="5059497"/>
                                  <a:pt x="1574894" y="5063211"/>
                                </a:cubicBezTo>
                                <a:cubicBezTo>
                                  <a:pt x="1588537" y="5065067"/>
                                  <a:pt x="1604130" y="5066924"/>
                                  <a:pt x="1619723" y="5068780"/>
                                </a:cubicBezTo>
                                <a:cubicBezTo>
                                  <a:pt x="1615824" y="5074351"/>
                                  <a:pt x="1613876" y="5078064"/>
                                  <a:pt x="1609978" y="5081778"/>
                                </a:cubicBezTo>
                                <a:cubicBezTo>
                                  <a:pt x="1609978" y="5081778"/>
                                  <a:pt x="1608028" y="5083634"/>
                                  <a:pt x="1608028" y="5083634"/>
                                </a:cubicBezTo>
                                <a:cubicBezTo>
                                  <a:pt x="1629469" y="5090132"/>
                                  <a:pt x="1645549" y="5092918"/>
                                  <a:pt x="1661630" y="5092686"/>
                                </a:cubicBezTo>
                                <a:close/>
                              </a:path>
                            </a:pathLst>
                          </a:custGeom>
                          <a:gradFill rotWithShape="0">
                            <a:gsLst>
                              <a:gs pos="0">
                                <a:schemeClr val="bg1"/>
                              </a:gs>
                              <a:gs pos="100000">
                                <a:schemeClr val="accent3">
                                  <a:lumMod val="75000"/>
                                  <a:alpha val="37000"/>
                                </a:schemeClr>
                              </a:gs>
                            </a:gsLst>
                            <a:lin ang="0"/>
                          </a:gradFill>
                          <a:ln w="9360">
                            <a:noFill/>
                          </a:ln>
                        </wps:spPr>
                        <wps:style>
                          <a:lnRef idx="0"/>
                          <a:fillRef idx="0"/>
                          <a:effectRef idx="0"/>
                          <a:fontRef idx="minor"/>
                        </wps:style>
                        <wps:bodyPr/>
                      </wps:wsp>
                      <wps:wsp>
                        <wps:cNvSpPr/>
                        <wps:spPr>
                          <a:xfrm>
                            <a:off x="0" y="803160"/>
                            <a:ext cx="2608560" cy="2891160"/>
                          </a:xfrm>
                          <a:custGeom>
                            <a:avLst/>
                            <a:gdLst/>
                            <a:ahLst/>
                            <a:rect l="l" t="t" r="r" b="b"/>
                            <a:pathLst>
                              <a:path w="3469922" h="4043009">
                                <a:moveTo>
                                  <a:pt x="1507411" y="4021081"/>
                                </a:moveTo>
                                <a:lnTo>
                                  <a:pt x="1487312" y="4031391"/>
                                </a:lnTo>
                                <a:lnTo>
                                  <a:pt x="1488516" y="4031883"/>
                                </a:lnTo>
                                <a:close/>
                                <a:moveTo>
                                  <a:pt x="1674530" y="3916419"/>
                                </a:moveTo>
                                <a:cubicBezTo>
                                  <a:pt x="1649774" y="3922315"/>
                                  <a:pt x="1632754" y="3928211"/>
                                  <a:pt x="1609546" y="3931159"/>
                                </a:cubicBezTo>
                                <a:cubicBezTo>
                                  <a:pt x="1586336" y="3934107"/>
                                  <a:pt x="1558486" y="3938528"/>
                                  <a:pt x="1512068" y="3942951"/>
                                </a:cubicBezTo>
                                <a:cubicBezTo>
                                  <a:pt x="1512068" y="3938528"/>
                                  <a:pt x="1508973" y="3935580"/>
                                  <a:pt x="1507427" y="3931159"/>
                                </a:cubicBezTo>
                                <a:cubicBezTo>
                                  <a:pt x="1529089" y="3931159"/>
                                  <a:pt x="1549202" y="3928211"/>
                                  <a:pt x="1575506" y="3925263"/>
                                </a:cubicBezTo>
                                <a:cubicBezTo>
                                  <a:pt x="1600262" y="3922315"/>
                                  <a:pt x="1631207" y="3920840"/>
                                  <a:pt x="1674530" y="3916419"/>
                                </a:cubicBezTo>
                                <a:close/>
                                <a:moveTo>
                                  <a:pt x="1843567" y="3900989"/>
                                </a:moveTo>
                                <a:lnTo>
                                  <a:pt x="1839600" y="3902057"/>
                                </a:lnTo>
                                <a:lnTo>
                                  <a:pt x="1841634" y="3901679"/>
                                </a:lnTo>
                                <a:close/>
                                <a:moveTo>
                                  <a:pt x="614904" y="3878372"/>
                                </a:moveTo>
                                <a:cubicBezTo>
                                  <a:pt x="618530" y="3877543"/>
                                  <a:pt x="623752" y="3877727"/>
                                  <a:pt x="630908" y="3878832"/>
                                </a:cubicBezTo>
                                <a:cubicBezTo>
                                  <a:pt x="645220" y="3881043"/>
                                  <a:pt x="667268" y="3886939"/>
                                  <a:pt x="699760" y="3895783"/>
                                </a:cubicBezTo>
                                <a:cubicBezTo>
                                  <a:pt x="709043" y="3897256"/>
                                  <a:pt x="719875" y="3897256"/>
                                  <a:pt x="729158" y="3897256"/>
                                </a:cubicBezTo>
                                <a:cubicBezTo>
                                  <a:pt x="757009" y="3910523"/>
                                  <a:pt x="783311" y="3923790"/>
                                  <a:pt x="811162" y="3935582"/>
                                </a:cubicBezTo>
                                <a:cubicBezTo>
                                  <a:pt x="821993" y="3937055"/>
                                  <a:pt x="835918" y="3940003"/>
                                  <a:pt x="848296" y="3942951"/>
                                </a:cubicBezTo>
                                <a:lnTo>
                                  <a:pt x="850619" y="3943689"/>
                                </a:lnTo>
                                <a:lnTo>
                                  <a:pt x="859127" y="3935582"/>
                                </a:lnTo>
                                <a:cubicBezTo>
                                  <a:pt x="869958" y="3938530"/>
                                  <a:pt x="880789" y="3941478"/>
                                  <a:pt x="891619" y="3944426"/>
                                </a:cubicBezTo>
                                <a:cubicBezTo>
                                  <a:pt x="902451" y="3947374"/>
                                  <a:pt x="913281" y="3948847"/>
                                  <a:pt x="924112" y="3951795"/>
                                </a:cubicBezTo>
                                <a:lnTo>
                                  <a:pt x="988134" y="3965979"/>
                                </a:lnTo>
                                <a:lnTo>
                                  <a:pt x="989097" y="3965062"/>
                                </a:lnTo>
                                <a:cubicBezTo>
                                  <a:pt x="1012305" y="3968010"/>
                                  <a:pt x="1038609" y="3972431"/>
                                  <a:pt x="1063365" y="3976854"/>
                                </a:cubicBezTo>
                                <a:cubicBezTo>
                                  <a:pt x="1074195" y="3978327"/>
                                  <a:pt x="1086573" y="3979802"/>
                                  <a:pt x="1098951" y="3982750"/>
                                </a:cubicBezTo>
                                <a:cubicBezTo>
                                  <a:pt x="1111329" y="3984223"/>
                                  <a:pt x="1123707" y="3985698"/>
                                  <a:pt x="1134539" y="3985698"/>
                                </a:cubicBezTo>
                                <a:cubicBezTo>
                                  <a:pt x="1156200" y="3985698"/>
                                  <a:pt x="1179408" y="3987171"/>
                                  <a:pt x="1207259" y="3988646"/>
                                </a:cubicBezTo>
                                <a:cubicBezTo>
                                  <a:pt x="1235109" y="3988646"/>
                                  <a:pt x="1267602" y="3990119"/>
                                  <a:pt x="1306283" y="3987171"/>
                                </a:cubicBezTo>
                                <a:lnTo>
                                  <a:pt x="1310581" y="3987171"/>
                                </a:lnTo>
                                <a:lnTo>
                                  <a:pt x="1320209" y="3982012"/>
                                </a:lnTo>
                                <a:cubicBezTo>
                                  <a:pt x="1326784" y="3979802"/>
                                  <a:pt x="1334908" y="3977590"/>
                                  <a:pt x="1341870" y="3975379"/>
                                </a:cubicBezTo>
                                <a:cubicBezTo>
                                  <a:pt x="1349607" y="3975379"/>
                                  <a:pt x="1357343" y="3975011"/>
                                  <a:pt x="1363918" y="3975011"/>
                                </a:cubicBezTo>
                                <a:cubicBezTo>
                                  <a:pt x="1370494" y="3975011"/>
                                  <a:pt x="1375910" y="3975379"/>
                                  <a:pt x="1379004" y="3976852"/>
                                </a:cubicBezTo>
                                <a:lnTo>
                                  <a:pt x="1383065" y="3987171"/>
                                </a:lnTo>
                                <a:lnTo>
                                  <a:pt x="1417685" y="3987171"/>
                                </a:lnTo>
                                <a:cubicBezTo>
                                  <a:pt x="1414590" y="3991594"/>
                                  <a:pt x="1409949" y="3997490"/>
                                  <a:pt x="1406855" y="4001911"/>
                                </a:cubicBezTo>
                                <a:cubicBezTo>
                                  <a:pt x="1405307" y="4003386"/>
                                  <a:pt x="1403760" y="4004859"/>
                                  <a:pt x="1400666" y="4009282"/>
                                </a:cubicBezTo>
                                <a:cubicBezTo>
                                  <a:pt x="1396023" y="4012230"/>
                                  <a:pt x="1388288" y="4015178"/>
                                  <a:pt x="1380551" y="4018126"/>
                                </a:cubicBezTo>
                                <a:cubicBezTo>
                                  <a:pt x="1366626" y="4018126"/>
                                  <a:pt x="1357343" y="4018126"/>
                                  <a:pt x="1343417" y="4018126"/>
                                </a:cubicBezTo>
                                <a:cubicBezTo>
                                  <a:pt x="1327944" y="4016651"/>
                                  <a:pt x="1310925" y="4016651"/>
                                  <a:pt x="1295453" y="4015178"/>
                                </a:cubicBezTo>
                                <a:cubicBezTo>
                                  <a:pt x="1259865" y="4013703"/>
                                  <a:pt x="1225826" y="4013703"/>
                                  <a:pt x="1191786" y="4012230"/>
                                </a:cubicBezTo>
                                <a:cubicBezTo>
                                  <a:pt x="1167030" y="4010755"/>
                                  <a:pt x="1140728" y="4009282"/>
                                  <a:pt x="1114423" y="4006334"/>
                                </a:cubicBezTo>
                                <a:cubicBezTo>
                                  <a:pt x="1092762" y="4004859"/>
                                  <a:pt x="1069554" y="4000438"/>
                                  <a:pt x="1046344" y="3997490"/>
                                </a:cubicBezTo>
                                <a:cubicBezTo>
                                  <a:pt x="1023136" y="3994542"/>
                                  <a:pt x="1001475" y="3991594"/>
                                  <a:pt x="978265" y="3987171"/>
                                </a:cubicBezTo>
                                <a:cubicBezTo>
                                  <a:pt x="944226" y="3981275"/>
                                  <a:pt x="907092" y="3978327"/>
                                  <a:pt x="874600" y="3972431"/>
                                </a:cubicBezTo>
                                <a:cubicBezTo>
                                  <a:pt x="842107" y="3965062"/>
                                  <a:pt x="812710" y="3957691"/>
                                  <a:pt x="794143" y="3947374"/>
                                </a:cubicBezTo>
                                <a:lnTo>
                                  <a:pt x="795074" y="3946730"/>
                                </a:lnTo>
                                <a:lnTo>
                                  <a:pt x="747725" y="3932634"/>
                                </a:lnTo>
                                <a:cubicBezTo>
                                  <a:pt x="735347" y="3926736"/>
                                  <a:pt x="721421" y="3920842"/>
                                  <a:pt x="705949" y="3914946"/>
                                </a:cubicBezTo>
                                <a:cubicBezTo>
                                  <a:pt x="688930" y="3910523"/>
                                  <a:pt x="673457" y="3906102"/>
                                  <a:pt x="657985" y="3900206"/>
                                </a:cubicBezTo>
                                <a:cubicBezTo>
                                  <a:pt x="640964" y="3894310"/>
                                  <a:pt x="625492" y="3889887"/>
                                  <a:pt x="608473" y="3883991"/>
                                </a:cubicBezTo>
                                <a:cubicBezTo>
                                  <a:pt x="609247" y="3881043"/>
                                  <a:pt x="611278" y="3879201"/>
                                  <a:pt x="614904" y="3878372"/>
                                </a:cubicBezTo>
                                <a:close/>
                                <a:moveTo>
                                  <a:pt x="1541699" y="3847230"/>
                                </a:moveTo>
                                <a:lnTo>
                                  <a:pt x="1518060" y="3850667"/>
                                </a:lnTo>
                                <a:lnTo>
                                  <a:pt x="1354570" y="3858531"/>
                                </a:lnTo>
                                <a:lnTo>
                                  <a:pt x="1408401" y="3864828"/>
                                </a:lnTo>
                                <a:cubicBezTo>
                                  <a:pt x="1411496" y="3863355"/>
                                  <a:pt x="1416138" y="3863355"/>
                                  <a:pt x="1422327" y="3861880"/>
                                </a:cubicBezTo>
                                <a:cubicBezTo>
                                  <a:pt x="1454819" y="3857459"/>
                                  <a:pt x="1485764" y="3854511"/>
                                  <a:pt x="1518257" y="3851563"/>
                                </a:cubicBezTo>
                                <a:cubicBezTo>
                                  <a:pt x="1521738" y="3850826"/>
                                  <a:pt x="1527443" y="3849813"/>
                                  <a:pt x="1534043" y="3848638"/>
                                </a:cubicBezTo>
                                <a:close/>
                                <a:moveTo>
                                  <a:pt x="1688590" y="3825873"/>
                                </a:moveTo>
                                <a:lnTo>
                                  <a:pt x="1608295" y="3837547"/>
                                </a:lnTo>
                                <a:lnTo>
                                  <a:pt x="1635848" y="3838296"/>
                                </a:lnTo>
                                <a:cubicBezTo>
                                  <a:pt x="1652869" y="3837560"/>
                                  <a:pt x="1665633" y="3834612"/>
                                  <a:pt x="1675497" y="3831295"/>
                                </a:cubicBezTo>
                                <a:close/>
                                <a:moveTo>
                                  <a:pt x="1981694" y="3822464"/>
                                </a:moveTo>
                                <a:lnTo>
                                  <a:pt x="1729856" y="3886354"/>
                                </a:lnTo>
                                <a:lnTo>
                                  <a:pt x="1857299" y="3859302"/>
                                </a:lnTo>
                                <a:close/>
                                <a:moveTo>
                                  <a:pt x="367101" y="3792603"/>
                                </a:moveTo>
                                <a:cubicBezTo>
                                  <a:pt x="449105" y="3820608"/>
                                  <a:pt x="501712" y="3845667"/>
                                  <a:pt x="545035" y="3864828"/>
                                </a:cubicBezTo>
                                <a:cubicBezTo>
                                  <a:pt x="565150" y="3872199"/>
                                  <a:pt x="586811" y="3878095"/>
                                  <a:pt x="608473" y="3883991"/>
                                </a:cubicBezTo>
                                <a:cubicBezTo>
                                  <a:pt x="625492" y="3889887"/>
                                  <a:pt x="640964" y="3894308"/>
                                  <a:pt x="656437" y="3900204"/>
                                </a:cubicBezTo>
                                <a:cubicBezTo>
                                  <a:pt x="671909" y="3906100"/>
                                  <a:pt x="687382" y="3910523"/>
                                  <a:pt x="704402" y="3914944"/>
                                </a:cubicBezTo>
                                <a:cubicBezTo>
                                  <a:pt x="719875" y="3920840"/>
                                  <a:pt x="733799" y="3926736"/>
                                  <a:pt x="746177" y="3932632"/>
                                </a:cubicBezTo>
                                <a:cubicBezTo>
                                  <a:pt x="743083" y="3934107"/>
                                  <a:pt x="739988" y="3937055"/>
                                  <a:pt x="736894" y="3940003"/>
                                </a:cubicBezTo>
                                <a:cubicBezTo>
                                  <a:pt x="729158" y="3938528"/>
                                  <a:pt x="719875" y="3937055"/>
                                  <a:pt x="712138" y="3935580"/>
                                </a:cubicBezTo>
                                <a:cubicBezTo>
                                  <a:pt x="682741" y="3926736"/>
                                  <a:pt x="653342" y="3914944"/>
                                  <a:pt x="623945" y="3904627"/>
                                </a:cubicBezTo>
                                <a:lnTo>
                                  <a:pt x="580622" y="3888412"/>
                                </a:lnTo>
                                <a:cubicBezTo>
                                  <a:pt x="566696" y="3882516"/>
                                  <a:pt x="551223" y="3876620"/>
                                  <a:pt x="537299" y="3870724"/>
                                </a:cubicBezTo>
                                <a:cubicBezTo>
                                  <a:pt x="517184" y="3864828"/>
                                  <a:pt x="498617" y="3857459"/>
                                  <a:pt x="480050" y="3851563"/>
                                </a:cubicBezTo>
                                <a:cubicBezTo>
                                  <a:pt x="463031" y="3844192"/>
                                  <a:pt x="446010" y="3838296"/>
                                  <a:pt x="430538" y="3830927"/>
                                </a:cubicBezTo>
                                <a:cubicBezTo>
                                  <a:pt x="415065" y="3825031"/>
                                  <a:pt x="402687" y="3817660"/>
                                  <a:pt x="391857" y="3811764"/>
                                </a:cubicBezTo>
                                <a:cubicBezTo>
                                  <a:pt x="381026" y="3804395"/>
                                  <a:pt x="373290" y="3798499"/>
                                  <a:pt x="367101" y="3792603"/>
                                </a:cubicBezTo>
                                <a:close/>
                                <a:moveTo>
                                  <a:pt x="439823" y="3755754"/>
                                </a:moveTo>
                                <a:cubicBezTo>
                                  <a:pt x="469220" y="3770494"/>
                                  <a:pt x="493976" y="3783759"/>
                                  <a:pt x="524921" y="3797026"/>
                                </a:cubicBezTo>
                                <a:cubicBezTo>
                                  <a:pt x="521827" y="3798499"/>
                                  <a:pt x="518732" y="3799974"/>
                                  <a:pt x="514091" y="3802922"/>
                                </a:cubicBezTo>
                                <a:cubicBezTo>
                                  <a:pt x="481598" y="3788182"/>
                                  <a:pt x="447559" y="3771967"/>
                                  <a:pt x="415067" y="3757227"/>
                                </a:cubicBezTo>
                                <a:cubicBezTo>
                                  <a:pt x="424350" y="3757227"/>
                                  <a:pt x="430540" y="3757227"/>
                                  <a:pt x="439823" y="3755754"/>
                                </a:cubicBezTo>
                                <a:close/>
                                <a:moveTo>
                                  <a:pt x="125730" y="3655522"/>
                                </a:moveTo>
                                <a:cubicBezTo>
                                  <a:pt x="176789" y="3676158"/>
                                  <a:pt x="203093" y="3695319"/>
                                  <a:pt x="230943" y="3711534"/>
                                </a:cubicBezTo>
                                <a:cubicBezTo>
                                  <a:pt x="237132" y="3718903"/>
                                  <a:pt x="257246" y="3733643"/>
                                  <a:pt x="252605" y="3735118"/>
                                </a:cubicBezTo>
                                <a:cubicBezTo>
                                  <a:pt x="234038" y="3726274"/>
                                  <a:pt x="217017" y="3718903"/>
                                  <a:pt x="203093" y="3710059"/>
                                </a:cubicBezTo>
                                <a:cubicBezTo>
                                  <a:pt x="189167" y="3702690"/>
                                  <a:pt x="176789" y="3695319"/>
                                  <a:pt x="165959" y="3687950"/>
                                </a:cubicBezTo>
                                <a:cubicBezTo>
                                  <a:pt x="145843" y="3674683"/>
                                  <a:pt x="133465" y="3664366"/>
                                  <a:pt x="125730" y="3655522"/>
                                </a:cubicBezTo>
                                <a:close/>
                                <a:moveTo>
                                  <a:pt x="310226" y="3617699"/>
                                </a:moveTo>
                                <a:lnTo>
                                  <a:pt x="310241" y="3618118"/>
                                </a:lnTo>
                                <a:lnTo>
                                  <a:pt x="315466" y="3624143"/>
                                </a:lnTo>
                                <a:lnTo>
                                  <a:pt x="316041" y="3621619"/>
                                </a:lnTo>
                                <a:close/>
                                <a:moveTo>
                                  <a:pt x="0" y="3529618"/>
                                </a:moveTo>
                                <a:lnTo>
                                  <a:pt x="116446" y="3617196"/>
                                </a:lnTo>
                                <a:cubicBezTo>
                                  <a:pt x="107163" y="3620144"/>
                                  <a:pt x="99428" y="3623092"/>
                                  <a:pt x="87050" y="3626040"/>
                                </a:cubicBezTo>
                                <a:cubicBezTo>
                                  <a:pt x="91690" y="3628988"/>
                                  <a:pt x="93239" y="3630463"/>
                                  <a:pt x="97880" y="3633411"/>
                                </a:cubicBezTo>
                                <a:cubicBezTo>
                                  <a:pt x="82407" y="3633411"/>
                                  <a:pt x="70029" y="3634884"/>
                                  <a:pt x="54556" y="3634884"/>
                                </a:cubicBezTo>
                                <a:cubicBezTo>
                                  <a:pt x="45273" y="3628988"/>
                                  <a:pt x="35989" y="3623092"/>
                                  <a:pt x="26706" y="3617196"/>
                                </a:cubicBezTo>
                                <a:cubicBezTo>
                                  <a:pt x="17422" y="3611300"/>
                                  <a:pt x="9687" y="3603931"/>
                                  <a:pt x="403" y="3598035"/>
                                </a:cubicBezTo>
                                <a:lnTo>
                                  <a:pt x="0" y="3597715"/>
                                </a:lnTo>
                                <a:close/>
                                <a:moveTo>
                                  <a:pt x="2569818" y="3520941"/>
                                </a:moveTo>
                                <a:lnTo>
                                  <a:pt x="2564199" y="3521387"/>
                                </a:lnTo>
                                <a:cubicBezTo>
                                  <a:pt x="2537895" y="3542023"/>
                                  <a:pt x="2503856" y="3564134"/>
                                  <a:pt x="2471364" y="3584770"/>
                                </a:cubicBezTo>
                                <a:cubicBezTo>
                                  <a:pt x="2438871" y="3605406"/>
                                  <a:pt x="2404832" y="3621619"/>
                                  <a:pt x="2380076" y="3631938"/>
                                </a:cubicBezTo>
                                <a:cubicBezTo>
                                  <a:pt x="2359962" y="3643730"/>
                                  <a:pt x="2338301" y="3655522"/>
                                  <a:pt x="2315091" y="3668787"/>
                                </a:cubicBezTo>
                                <a:cubicBezTo>
                                  <a:pt x="2302713" y="3673210"/>
                                  <a:pt x="2291883" y="3679106"/>
                                  <a:pt x="2279505" y="3683527"/>
                                </a:cubicBezTo>
                                <a:cubicBezTo>
                                  <a:pt x="2267127" y="3687950"/>
                                  <a:pt x="2254749" y="3692371"/>
                                  <a:pt x="2242371" y="3698267"/>
                                </a:cubicBezTo>
                                <a:cubicBezTo>
                                  <a:pt x="2233088" y="3705638"/>
                                  <a:pt x="2214520" y="3713007"/>
                                  <a:pt x="2197500" y="3720378"/>
                                </a:cubicBezTo>
                                <a:cubicBezTo>
                                  <a:pt x="2180481" y="3727747"/>
                                  <a:pt x="2165008" y="3733643"/>
                                  <a:pt x="2163460" y="3739539"/>
                                </a:cubicBezTo>
                                <a:cubicBezTo>
                                  <a:pt x="2147988" y="3745435"/>
                                  <a:pt x="2130969" y="3752806"/>
                                  <a:pt x="2113948" y="3758702"/>
                                </a:cubicBezTo>
                                <a:cubicBezTo>
                                  <a:pt x="2096929" y="3766071"/>
                                  <a:pt x="2079909" y="3770494"/>
                                  <a:pt x="2062890" y="3776390"/>
                                </a:cubicBezTo>
                                <a:cubicBezTo>
                                  <a:pt x="2059795" y="3779338"/>
                                  <a:pt x="2053606" y="3785234"/>
                                  <a:pt x="2048964" y="3789655"/>
                                </a:cubicBezTo>
                                <a:cubicBezTo>
                                  <a:pt x="2041228" y="3792603"/>
                                  <a:pt x="2035039" y="3794078"/>
                                  <a:pt x="2027302" y="3797026"/>
                                </a:cubicBezTo>
                                <a:cubicBezTo>
                                  <a:pt x="2008735" y="3801447"/>
                                  <a:pt x="1990168" y="3802922"/>
                                  <a:pt x="1973149" y="3805870"/>
                                </a:cubicBezTo>
                                <a:cubicBezTo>
                                  <a:pt x="1948393" y="3813239"/>
                                  <a:pt x="1925184" y="3820610"/>
                                  <a:pt x="1903522" y="3826506"/>
                                </a:cubicBezTo>
                                <a:cubicBezTo>
                                  <a:pt x="1881860" y="3832402"/>
                                  <a:pt x="1860199" y="3838298"/>
                                  <a:pt x="1840085" y="3845667"/>
                                </a:cubicBezTo>
                                <a:cubicBezTo>
                                  <a:pt x="1818424" y="3853038"/>
                                  <a:pt x="1795214" y="3857459"/>
                                  <a:pt x="1770458" y="3864830"/>
                                </a:cubicBezTo>
                                <a:cubicBezTo>
                                  <a:pt x="1745702" y="3872199"/>
                                  <a:pt x="1717852" y="3879570"/>
                                  <a:pt x="1683812" y="3885466"/>
                                </a:cubicBezTo>
                                <a:cubicBezTo>
                                  <a:pt x="1603355" y="3889887"/>
                                  <a:pt x="1573958" y="3898731"/>
                                  <a:pt x="1561580" y="3904627"/>
                                </a:cubicBezTo>
                                <a:cubicBezTo>
                                  <a:pt x="1560032" y="3906102"/>
                                  <a:pt x="1560032" y="3907575"/>
                                  <a:pt x="1558486" y="3909050"/>
                                </a:cubicBezTo>
                                <a:lnTo>
                                  <a:pt x="1499714" y="3923047"/>
                                </a:lnTo>
                                <a:lnTo>
                                  <a:pt x="1501238" y="3923790"/>
                                </a:lnTo>
                                <a:lnTo>
                                  <a:pt x="1566504" y="3908245"/>
                                </a:lnTo>
                                <a:lnTo>
                                  <a:pt x="1567769" y="3904627"/>
                                </a:lnTo>
                                <a:cubicBezTo>
                                  <a:pt x="1580147" y="3897258"/>
                                  <a:pt x="1611092" y="3889887"/>
                                  <a:pt x="1690003" y="3885466"/>
                                </a:cubicBezTo>
                                <a:cubicBezTo>
                                  <a:pt x="1722494" y="3879570"/>
                                  <a:pt x="1750345" y="3872199"/>
                                  <a:pt x="1776649" y="3864830"/>
                                </a:cubicBezTo>
                                <a:cubicBezTo>
                                  <a:pt x="1801405" y="3857459"/>
                                  <a:pt x="1824613" y="3853038"/>
                                  <a:pt x="1846274" y="3845667"/>
                                </a:cubicBezTo>
                                <a:cubicBezTo>
                                  <a:pt x="1867936" y="3839771"/>
                                  <a:pt x="1888051" y="3833875"/>
                                  <a:pt x="1909713" y="3826506"/>
                                </a:cubicBezTo>
                                <a:cubicBezTo>
                                  <a:pt x="1931374" y="3820610"/>
                                  <a:pt x="1953036" y="3813239"/>
                                  <a:pt x="1979338" y="3805870"/>
                                </a:cubicBezTo>
                                <a:cubicBezTo>
                                  <a:pt x="1997905" y="3802922"/>
                                  <a:pt x="2016472" y="3801447"/>
                                  <a:pt x="2033493" y="3797026"/>
                                </a:cubicBezTo>
                                <a:lnTo>
                                  <a:pt x="1996833" y="3817980"/>
                                </a:lnTo>
                                <a:lnTo>
                                  <a:pt x="1997905" y="3817662"/>
                                </a:lnTo>
                                <a:cubicBezTo>
                                  <a:pt x="2010283" y="3810291"/>
                                  <a:pt x="2025756" y="3801447"/>
                                  <a:pt x="2036587" y="3795551"/>
                                </a:cubicBezTo>
                                <a:cubicBezTo>
                                  <a:pt x="2044323" y="3792603"/>
                                  <a:pt x="2050512" y="3791130"/>
                                  <a:pt x="2058249" y="3788182"/>
                                </a:cubicBezTo>
                                <a:lnTo>
                                  <a:pt x="2059691" y="3787801"/>
                                </a:lnTo>
                                <a:lnTo>
                                  <a:pt x="2069079" y="3777863"/>
                                </a:lnTo>
                                <a:cubicBezTo>
                                  <a:pt x="2086099" y="3771967"/>
                                  <a:pt x="2103118" y="3766071"/>
                                  <a:pt x="2120139" y="3760175"/>
                                </a:cubicBezTo>
                                <a:cubicBezTo>
                                  <a:pt x="2137158" y="3752806"/>
                                  <a:pt x="2154178" y="3746910"/>
                                  <a:pt x="2169651" y="3741014"/>
                                </a:cubicBezTo>
                                <a:cubicBezTo>
                                  <a:pt x="2171197" y="3735118"/>
                                  <a:pt x="2186670" y="3729222"/>
                                  <a:pt x="2203691" y="3721851"/>
                                </a:cubicBezTo>
                                <a:cubicBezTo>
                                  <a:pt x="2220709" y="3714482"/>
                                  <a:pt x="2239277" y="3707111"/>
                                  <a:pt x="2248560" y="3699742"/>
                                </a:cubicBezTo>
                                <a:cubicBezTo>
                                  <a:pt x="2260938" y="3695319"/>
                                  <a:pt x="2273316" y="3690898"/>
                                  <a:pt x="2285694" y="3685002"/>
                                </a:cubicBezTo>
                                <a:lnTo>
                                  <a:pt x="2311158" y="3674455"/>
                                </a:lnTo>
                                <a:lnTo>
                                  <a:pt x="2324376" y="3665839"/>
                                </a:lnTo>
                                <a:cubicBezTo>
                                  <a:pt x="2346038" y="3652574"/>
                                  <a:pt x="2369246" y="3640782"/>
                                  <a:pt x="2389361" y="3628990"/>
                                </a:cubicBezTo>
                                <a:cubicBezTo>
                                  <a:pt x="2414117" y="3620146"/>
                                  <a:pt x="2446608" y="3602458"/>
                                  <a:pt x="2480648" y="3581822"/>
                                </a:cubicBezTo>
                                <a:close/>
                                <a:moveTo>
                                  <a:pt x="2580202" y="3462079"/>
                                </a:moveTo>
                                <a:lnTo>
                                  <a:pt x="2579672" y="3462427"/>
                                </a:lnTo>
                                <a:lnTo>
                                  <a:pt x="2579672" y="3462848"/>
                                </a:lnTo>
                                <a:lnTo>
                                  <a:pt x="2582131" y="3463182"/>
                                </a:lnTo>
                                <a:lnTo>
                                  <a:pt x="2582767" y="3462427"/>
                                </a:lnTo>
                                <a:close/>
                                <a:moveTo>
                                  <a:pt x="2613629" y="3440076"/>
                                </a:moveTo>
                                <a:lnTo>
                                  <a:pt x="2604495" y="3446088"/>
                                </a:lnTo>
                                <a:lnTo>
                                  <a:pt x="2602880" y="3447687"/>
                                </a:lnTo>
                                <a:lnTo>
                                  <a:pt x="2609144" y="3443868"/>
                                </a:lnTo>
                                <a:close/>
                                <a:moveTo>
                                  <a:pt x="2723181" y="3365788"/>
                                </a:moveTo>
                                <a:lnTo>
                                  <a:pt x="2723043" y="3365834"/>
                                </a:lnTo>
                                <a:lnTo>
                                  <a:pt x="2722019" y="3372513"/>
                                </a:lnTo>
                                <a:cubicBezTo>
                                  <a:pt x="2709641" y="3384305"/>
                                  <a:pt x="2704999" y="3391675"/>
                                  <a:pt x="2697263" y="3399046"/>
                                </a:cubicBezTo>
                                <a:cubicBezTo>
                                  <a:pt x="2691074" y="3406415"/>
                                  <a:pt x="2683337" y="3415259"/>
                                  <a:pt x="2667865" y="3429999"/>
                                </a:cubicBezTo>
                                <a:lnTo>
                                  <a:pt x="2669637" y="3429609"/>
                                </a:lnTo>
                                <a:lnTo>
                                  <a:pt x="2697263" y="3400519"/>
                                </a:lnTo>
                                <a:cubicBezTo>
                                  <a:pt x="2703452" y="3393150"/>
                                  <a:pt x="2709641" y="3385779"/>
                                  <a:pt x="2722019" y="3373987"/>
                                </a:cubicBezTo>
                                <a:cubicBezTo>
                                  <a:pt x="2723954" y="3369197"/>
                                  <a:pt x="2724243" y="3366617"/>
                                  <a:pt x="2723181" y="3365788"/>
                                </a:cubicBezTo>
                                <a:close/>
                                <a:moveTo>
                                  <a:pt x="3121210" y="3064447"/>
                                </a:moveTo>
                                <a:lnTo>
                                  <a:pt x="3120426" y="3064767"/>
                                </a:lnTo>
                                <a:lnTo>
                                  <a:pt x="3103525" y="3103405"/>
                                </a:lnTo>
                                <a:close/>
                                <a:moveTo>
                                  <a:pt x="3104966" y="2879784"/>
                                </a:moveTo>
                                <a:lnTo>
                                  <a:pt x="3098766" y="2888316"/>
                                </a:lnTo>
                                <a:lnTo>
                                  <a:pt x="3083884" y="2906545"/>
                                </a:lnTo>
                                <a:lnTo>
                                  <a:pt x="3068143" y="2930456"/>
                                </a:lnTo>
                                <a:lnTo>
                                  <a:pt x="3063963" y="2936208"/>
                                </a:lnTo>
                                <a:cubicBezTo>
                                  <a:pt x="3056226" y="2948000"/>
                                  <a:pt x="3050037" y="2959792"/>
                                  <a:pt x="3043848" y="2971584"/>
                                </a:cubicBezTo>
                                <a:cubicBezTo>
                                  <a:pt x="3036112" y="2983376"/>
                                  <a:pt x="3029923" y="2993695"/>
                                  <a:pt x="3023734" y="3004012"/>
                                </a:cubicBezTo>
                                <a:cubicBezTo>
                                  <a:pt x="3008262" y="3024648"/>
                                  <a:pt x="2992789" y="3045284"/>
                                  <a:pt x="2975769" y="3064447"/>
                                </a:cubicBezTo>
                                <a:cubicBezTo>
                                  <a:pt x="2961844" y="3085083"/>
                                  <a:pt x="2949466" y="3104244"/>
                                  <a:pt x="2933994" y="3124880"/>
                                </a:cubicBezTo>
                                <a:cubicBezTo>
                                  <a:pt x="2921616" y="3141095"/>
                                  <a:pt x="2909238" y="3157308"/>
                                  <a:pt x="2896860" y="3173523"/>
                                </a:cubicBezTo>
                                <a:lnTo>
                                  <a:pt x="2893762" y="3175325"/>
                                </a:lnTo>
                                <a:lnTo>
                                  <a:pt x="2891228" y="3178902"/>
                                </a:lnTo>
                                <a:lnTo>
                                  <a:pt x="2895311" y="3176471"/>
                                </a:lnTo>
                                <a:cubicBezTo>
                                  <a:pt x="2907689" y="3160257"/>
                                  <a:pt x="2920067" y="3144043"/>
                                  <a:pt x="2932446" y="3127829"/>
                                </a:cubicBezTo>
                                <a:cubicBezTo>
                                  <a:pt x="2946372" y="3107193"/>
                                  <a:pt x="2960296" y="3088031"/>
                                  <a:pt x="2974222" y="3067395"/>
                                </a:cubicBezTo>
                                <a:cubicBezTo>
                                  <a:pt x="2991241" y="3048233"/>
                                  <a:pt x="3006714" y="3027597"/>
                                  <a:pt x="3022186" y="3006961"/>
                                </a:cubicBezTo>
                                <a:cubicBezTo>
                                  <a:pt x="3028375" y="2996643"/>
                                  <a:pt x="3036112" y="2986325"/>
                                  <a:pt x="3042301" y="2974533"/>
                                </a:cubicBezTo>
                                <a:cubicBezTo>
                                  <a:pt x="3048490" y="2962741"/>
                                  <a:pt x="3056226" y="2950949"/>
                                  <a:pt x="3062415" y="2939157"/>
                                </a:cubicBezTo>
                                <a:lnTo>
                                  <a:pt x="3068143" y="2930456"/>
                                </a:lnTo>
                                <a:lnTo>
                                  <a:pt x="3098766" y="2888316"/>
                                </a:lnTo>
                                <a:lnTo>
                                  <a:pt x="3104191" y="2881671"/>
                                </a:lnTo>
                                <a:close/>
                                <a:moveTo>
                                  <a:pt x="3265106" y="2859561"/>
                                </a:moveTo>
                                <a:cubicBezTo>
                                  <a:pt x="3260463" y="2878723"/>
                                  <a:pt x="3254274" y="2896411"/>
                                  <a:pt x="3244990" y="2917047"/>
                                </a:cubicBezTo>
                                <a:cubicBezTo>
                                  <a:pt x="3235707" y="2936209"/>
                                  <a:pt x="3224877" y="2956845"/>
                                  <a:pt x="3209404" y="2978955"/>
                                </a:cubicBezTo>
                                <a:cubicBezTo>
                                  <a:pt x="3197026" y="3002539"/>
                                  <a:pt x="3184648" y="3024649"/>
                                  <a:pt x="3173817" y="3042337"/>
                                </a:cubicBezTo>
                                <a:cubicBezTo>
                                  <a:pt x="3161439" y="3060025"/>
                                  <a:pt x="3150609" y="3073291"/>
                                  <a:pt x="3141325" y="3082135"/>
                                </a:cubicBezTo>
                                <a:lnTo>
                                  <a:pt x="3162987" y="3040863"/>
                                </a:lnTo>
                                <a:cubicBezTo>
                                  <a:pt x="3167628" y="3027597"/>
                                  <a:pt x="3175365" y="3014331"/>
                                  <a:pt x="3181554" y="2999591"/>
                                </a:cubicBezTo>
                                <a:cubicBezTo>
                                  <a:pt x="3187743" y="2990747"/>
                                  <a:pt x="3190837" y="2984851"/>
                                  <a:pt x="3195478" y="2977481"/>
                                </a:cubicBezTo>
                                <a:cubicBezTo>
                                  <a:pt x="3201667" y="2967163"/>
                                  <a:pt x="3207856" y="2958319"/>
                                  <a:pt x="3214045" y="2948001"/>
                                </a:cubicBezTo>
                                <a:cubicBezTo>
                                  <a:pt x="3220234" y="2937683"/>
                                  <a:pt x="3224877" y="2928839"/>
                                  <a:pt x="3231066" y="2918521"/>
                                </a:cubicBezTo>
                                <a:cubicBezTo>
                                  <a:pt x="3241896" y="2899359"/>
                                  <a:pt x="3254274" y="2880197"/>
                                  <a:pt x="3265106" y="2859561"/>
                                </a:cubicBezTo>
                                <a:close/>
                                <a:moveTo>
                                  <a:pt x="3164956" y="2733210"/>
                                </a:moveTo>
                                <a:lnTo>
                                  <a:pt x="3127399" y="2796178"/>
                                </a:lnTo>
                                <a:lnTo>
                                  <a:pt x="3126709" y="2797692"/>
                                </a:lnTo>
                                <a:lnTo>
                                  <a:pt x="3164533" y="2734270"/>
                                </a:lnTo>
                                <a:close/>
                                <a:moveTo>
                                  <a:pt x="3185553" y="2590594"/>
                                </a:moveTo>
                                <a:lnTo>
                                  <a:pt x="3140414" y="2708084"/>
                                </a:lnTo>
                                <a:cubicBezTo>
                                  <a:pt x="3112227" y="2771568"/>
                                  <a:pt x="3080498" y="2833277"/>
                                  <a:pt x="3045461" y="2892986"/>
                                </a:cubicBezTo>
                                <a:lnTo>
                                  <a:pt x="3031557" y="2913925"/>
                                </a:lnTo>
                                <a:lnTo>
                                  <a:pt x="3031470" y="2914099"/>
                                </a:lnTo>
                                <a:cubicBezTo>
                                  <a:pt x="3025281" y="2928839"/>
                                  <a:pt x="3012903" y="2948001"/>
                                  <a:pt x="2998977" y="2967163"/>
                                </a:cubicBezTo>
                                <a:cubicBezTo>
                                  <a:pt x="2985052" y="2986325"/>
                                  <a:pt x="2972674" y="3006961"/>
                                  <a:pt x="2966485" y="3024649"/>
                                </a:cubicBezTo>
                                <a:cubicBezTo>
                                  <a:pt x="2955653" y="3037915"/>
                                  <a:pt x="2941729" y="3052655"/>
                                  <a:pt x="2929351" y="3068869"/>
                                </a:cubicBezTo>
                                <a:cubicBezTo>
                                  <a:pt x="2916973" y="3085083"/>
                                  <a:pt x="2906141" y="3102771"/>
                                  <a:pt x="2898406" y="3118985"/>
                                </a:cubicBezTo>
                                <a:cubicBezTo>
                                  <a:pt x="2853535" y="3177945"/>
                                  <a:pt x="2780815" y="3253119"/>
                                  <a:pt x="2715830" y="3315027"/>
                                </a:cubicBezTo>
                                <a:cubicBezTo>
                                  <a:pt x="2695715" y="3331241"/>
                                  <a:pt x="2675602" y="3347455"/>
                                  <a:pt x="2655487" y="3363669"/>
                                </a:cubicBezTo>
                                <a:lnTo>
                                  <a:pt x="2649697" y="3367862"/>
                                </a:lnTo>
                                <a:lnTo>
                                  <a:pt x="2647199" y="3370271"/>
                                </a:lnTo>
                                <a:lnTo>
                                  <a:pt x="2621967" y="3389867"/>
                                </a:lnTo>
                                <a:lnTo>
                                  <a:pt x="2601334" y="3412311"/>
                                </a:lnTo>
                                <a:cubicBezTo>
                                  <a:pt x="2576578" y="3431474"/>
                                  <a:pt x="2551821" y="3449162"/>
                                  <a:pt x="2525517" y="3466850"/>
                                </a:cubicBezTo>
                                <a:lnTo>
                                  <a:pt x="2513638" y="3473997"/>
                                </a:lnTo>
                                <a:lnTo>
                                  <a:pt x="2481371" y="3499058"/>
                                </a:lnTo>
                                <a:lnTo>
                                  <a:pt x="2476710" y="3501941"/>
                                </a:lnTo>
                                <a:lnTo>
                                  <a:pt x="2469816" y="3508122"/>
                                </a:lnTo>
                                <a:cubicBezTo>
                                  <a:pt x="2449703" y="3521387"/>
                                  <a:pt x="2429588" y="3534654"/>
                                  <a:pt x="2409474" y="3546446"/>
                                </a:cubicBezTo>
                                <a:cubicBezTo>
                                  <a:pt x="2389359" y="3558238"/>
                                  <a:pt x="2369246" y="3570030"/>
                                  <a:pt x="2349131" y="3581822"/>
                                </a:cubicBezTo>
                                <a:lnTo>
                                  <a:pt x="2342225" y="3585156"/>
                                </a:lnTo>
                                <a:lnTo>
                                  <a:pt x="2301366" y="3610438"/>
                                </a:lnTo>
                                <a:lnTo>
                                  <a:pt x="2288699" y="3616524"/>
                                </a:lnTo>
                                <a:lnTo>
                                  <a:pt x="2276411" y="3624567"/>
                                </a:lnTo>
                                <a:cubicBezTo>
                                  <a:pt x="2264033" y="3631938"/>
                                  <a:pt x="2250106" y="3639307"/>
                                  <a:pt x="2234634" y="3646678"/>
                                </a:cubicBezTo>
                                <a:lnTo>
                                  <a:pt x="2195603" y="3661260"/>
                                </a:lnTo>
                                <a:lnTo>
                                  <a:pt x="2108604" y="3703064"/>
                                </a:lnTo>
                                <a:cubicBezTo>
                                  <a:pt x="2042382" y="3730664"/>
                                  <a:pt x="1974268" y="3754912"/>
                                  <a:pt x="1904503" y="3775583"/>
                                </a:cubicBezTo>
                                <a:lnTo>
                                  <a:pt x="1762276" y="3810422"/>
                                </a:lnTo>
                                <a:lnTo>
                                  <a:pt x="1877220" y="3789655"/>
                                </a:lnTo>
                                <a:cubicBezTo>
                                  <a:pt x="1884955" y="3788180"/>
                                  <a:pt x="1891144" y="3786707"/>
                                  <a:pt x="1898881" y="3785232"/>
                                </a:cubicBezTo>
                                <a:cubicBezTo>
                                  <a:pt x="1915900" y="3771967"/>
                                  <a:pt x="1949940" y="3764596"/>
                                  <a:pt x="1968507" y="3761648"/>
                                </a:cubicBezTo>
                                <a:cubicBezTo>
                                  <a:pt x="1983979" y="3757227"/>
                                  <a:pt x="1999452" y="3752804"/>
                                  <a:pt x="2011830" y="3748383"/>
                                </a:cubicBezTo>
                                <a:cubicBezTo>
                                  <a:pt x="2030397" y="3732168"/>
                                  <a:pt x="2065984" y="3723324"/>
                                  <a:pt x="2081457" y="3714480"/>
                                </a:cubicBezTo>
                                <a:cubicBezTo>
                                  <a:pt x="2107759" y="3705636"/>
                                  <a:pt x="2134063" y="3696792"/>
                                  <a:pt x="2160366" y="3687948"/>
                                </a:cubicBezTo>
                                <a:lnTo>
                                  <a:pt x="2210922" y="3669061"/>
                                </a:lnTo>
                                <a:lnTo>
                                  <a:pt x="2233088" y="3656995"/>
                                </a:lnTo>
                                <a:lnTo>
                                  <a:pt x="2253199" y="3651100"/>
                                </a:lnTo>
                                <a:lnTo>
                                  <a:pt x="2281052" y="3636359"/>
                                </a:lnTo>
                                <a:lnTo>
                                  <a:pt x="2288369" y="3631514"/>
                                </a:lnTo>
                                <a:lnTo>
                                  <a:pt x="2307356" y="3614250"/>
                                </a:lnTo>
                                <a:cubicBezTo>
                                  <a:pt x="2319734" y="3606879"/>
                                  <a:pt x="2335206" y="3598035"/>
                                  <a:pt x="2349131" y="3590666"/>
                                </a:cubicBezTo>
                                <a:lnTo>
                                  <a:pt x="2396658" y="3568471"/>
                                </a:lnTo>
                                <a:lnTo>
                                  <a:pt x="2414115" y="3558236"/>
                                </a:lnTo>
                                <a:cubicBezTo>
                                  <a:pt x="2434230" y="3546444"/>
                                  <a:pt x="2454344" y="3533179"/>
                                  <a:pt x="2474459" y="3519912"/>
                                </a:cubicBezTo>
                                <a:cubicBezTo>
                                  <a:pt x="2479100" y="3511068"/>
                                  <a:pt x="2489931" y="3503699"/>
                                  <a:pt x="2500761" y="3496328"/>
                                </a:cubicBezTo>
                                <a:cubicBezTo>
                                  <a:pt x="2511593" y="3488959"/>
                                  <a:pt x="2522423" y="3481588"/>
                                  <a:pt x="2530160" y="3478640"/>
                                </a:cubicBezTo>
                                <a:cubicBezTo>
                                  <a:pt x="2554916" y="3460952"/>
                                  <a:pt x="2581218" y="3443264"/>
                                  <a:pt x="2605974" y="3424103"/>
                                </a:cubicBezTo>
                                <a:cubicBezTo>
                                  <a:pt x="2615258" y="3403467"/>
                                  <a:pt x="2644657" y="3385779"/>
                                  <a:pt x="2660129" y="3375460"/>
                                </a:cubicBezTo>
                                <a:cubicBezTo>
                                  <a:pt x="2680243" y="3359247"/>
                                  <a:pt x="2700358" y="3343032"/>
                                  <a:pt x="2720471" y="3326819"/>
                                </a:cubicBezTo>
                                <a:cubicBezTo>
                                  <a:pt x="2785456" y="3264911"/>
                                  <a:pt x="2858177" y="3189736"/>
                                  <a:pt x="2903047" y="3130776"/>
                                </a:cubicBezTo>
                                <a:lnTo>
                                  <a:pt x="2928173" y="3090084"/>
                                </a:lnTo>
                                <a:lnTo>
                                  <a:pt x="2929351" y="3086556"/>
                                </a:lnTo>
                                <a:cubicBezTo>
                                  <a:pt x="2941729" y="3068868"/>
                                  <a:pt x="2957202" y="3048232"/>
                                  <a:pt x="2969580" y="3027596"/>
                                </a:cubicBezTo>
                                <a:cubicBezTo>
                                  <a:pt x="2974222" y="3021700"/>
                                  <a:pt x="2977317" y="3015804"/>
                                  <a:pt x="2981958" y="3009908"/>
                                </a:cubicBezTo>
                                <a:lnTo>
                                  <a:pt x="2998416" y="2988161"/>
                                </a:lnTo>
                                <a:lnTo>
                                  <a:pt x="3003619" y="2978955"/>
                                </a:lnTo>
                                <a:cubicBezTo>
                                  <a:pt x="3017544" y="2959792"/>
                                  <a:pt x="3028375" y="2940631"/>
                                  <a:pt x="3036111" y="2925891"/>
                                </a:cubicBezTo>
                                <a:cubicBezTo>
                                  <a:pt x="3060867" y="2884619"/>
                                  <a:pt x="3079434" y="2843347"/>
                                  <a:pt x="3099549" y="2800600"/>
                                </a:cubicBezTo>
                                <a:cubicBezTo>
                                  <a:pt x="3118116" y="2757854"/>
                                  <a:pt x="3138229" y="2715108"/>
                                  <a:pt x="3161439" y="2666466"/>
                                </a:cubicBezTo>
                                <a:cubicBezTo>
                                  <a:pt x="3163760" y="2653201"/>
                                  <a:pt x="3173044" y="2630722"/>
                                  <a:pt x="3179619" y="2611928"/>
                                </a:cubicBezTo>
                                <a:close/>
                                <a:moveTo>
                                  <a:pt x="3369460" y="2372748"/>
                                </a:moveTo>
                                <a:lnTo>
                                  <a:pt x="3368904" y="2375356"/>
                                </a:lnTo>
                                <a:lnTo>
                                  <a:pt x="3373412" y="2380511"/>
                                </a:lnTo>
                                <a:cubicBezTo>
                                  <a:pt x="3378054" y="2384933"/>
                                  <a:pt x="3382695" y="2390829"/>
                                  <a:pt x="3387338" y="2395250"/>
                                </a:cubicBezTo>
                                <a:cubicBezTo>
                                  <a:pt x="3390432" y="2392302"/>
                                  <a:pt x="3393527" y="2389354"/>
                                  <a:pt x="3396621" y="2389354"/>
                                </a:cubicBezTo>
                                <a:lnTo>
                                  <a:pt x="3396855" y="2388223"/>
                                </a:lnTo>
                                <a:lnTo>
                                  <a:pt x="3390432" y="2392302"/>
                                </a:lnTo>
                                <a:cubicBezTo>
                                  <a:pt x="3384243" y="2389354"/>
                                  <a:pt x="3379602" y="2383458"/>
                                  <a:pt x="3374960" y="2379036"/>
                                </a:cubicBezTo>
                                <a:close/>
                                <a:moveTo>
                                  <a:pt x="3355668" y="2205306"/>
                                </a:moveTo>
                                <a:lnTo>
                                  <a:pt x="3354588" y="2205363"/>
                                </a:lnTo>
                                <a:lnTo>
                                  <a:pt x="3352630" y="2205467"/>
                                </a:lnTo>
                                <a:lnTo>
                                  <a:pt x="3353298" y="2212474"/>
                                </a:lnTo>
                                <a:cubicBezTo>
                                  <a:pt x="3353298" y="2225741"/>
                                  <a:pt x="3353298" y="2236058"/>
                                  <a:pt x="3351752" y="2249325"/>
                                </a:cubicBezTo>
                                <a:cubicBezTo>
                                  <a:pt x="3350204" y="2256694"/>
                                  <a:pt x="3348657" y="2262590"/>
                                  <a:pt x="3345563" y="2271434"/>
                                </a:cubicBezTo>
                                <a:cubicBezTo>
                                  <a:pt x="3333185" y="2290597"/>
                                  <a:pt x="3320807" y="2309758"/>
                                  <a:pt x="3308429" y="2327446"/>
                                </a:cubicBezTo>
                                <a:cubicBezTo>
                                  <a:pt x="3305334" y="2345134"/>
                                  <a:pt x="3303786" y="2359874"/>
                                  <a:pt x="3299145" y="2376089"/>
                                </a:cubicBezTo>
                                <a:lnTo>
                                  <a:pt x="3289862" y="2392302"/>
                                </a:lnTo>
                                <a:cubicBezTo>
                                  <a:pt x="3285219" y="2415886"/>
                                  <a:pt x="3280578" y="2437997"/>
                                  <a:pt x="3274389" y="2463054"/>
                                </a:cubicBezTo>
                                <a:cubicBezTo>
                                  <a:pt x="3268200" y="2482217"/>
                                  <a:pt x="3263557" y="2499905"/>
                                  <a:pt x="3257368" y="2519066"/>
                                </a:cubicBezTo>
                                <a:cubicBezTo>
                                  <a:pt x="3251179" y="2538229"/>
                                  <a:pt x="3246539" y="2555917"/>
                                  <a:pt x="3238801" y="2573605"/>
                                </a:cubicBezTo>
                                <a:cubicBezTo>
                                  <a:pt x="3235707" y="2588345"/>
                                  <a:pt x="3232612" y="2601610"/>
                                  <a:pt x="3227971" y="2616351"/>
                                </a:cubicBezTo>
                                <a:cubicBezTo>
                                  <a:pt x="3224877" y="2631090"/>
                                  <a:pt x="3221782" y="2645830"/>
                                  <a:pt x="3215593" y="2660570"/>
                                </a:cubicBezTo>
                                <a:lnTo>
                                  <a:pt x="3225465" y="2645942"/>
                                </a:lnTo>
                                <a:lnTo>
                                  <a:pt x="3234160" y="2614876"/>
                                </a:lnTo>
                                <a:cubicBezTo>
                                  <a:pt x="3235707" y="2598662"/>
                                  <a:pt x="3238801" y="2585396"/>
                                  <a:pt x="3241896" y="2570656"/>
                                </a:cubicBezTo>
                                <a:cubicBezTo>
                                  <a:pt x="3248085" y="2552968"/>
                                  <a:pt x="3254274" y="2533807"/>
                                  <a:pt x="3260463" y="2516118"/>
                                </a:cubicBezTo>
                                <a:cubicBezTo>
                                  <a:pt x="3266652" y="2496956"/>
                                  <a:pt x="3271295" y="2479268"/>
                                  <a:pt x="3277484" y="2460107"/>
                                </a:cubicBezTo>
                                <a:cubicBezTo>
                                  <a:pt x="3283673" y="2436522"/>
                                  <a:pt x="3286767" y="2414412"/>
                                  <a:pt x="3292956" y="2389354"/>
                                </a:cubicBezTo>
                                <a:lnTo>
                                  <a:pt x="3302240" y="2373140"/>
                                </a:lnTo>
                                <a:cubicBezTo>
                                  <a:pt x="3306881" y="2356926"/>
                                  <a:pt x="3308429" y="2342186"/>
                                  <a:pt x="3311523" y="2324498"/>
                                </a:cubicBezTo>
                                <a:cubicBezTo>
                                  <a:pt x="3323901" y="2305336"/>
                                  <a:pt x="3336279" y="2287648"/>
                                  <a:pt x="3348657" y="2268486"/>
                                </a:cubicBezTo>
                                <a:cubicBezTo>
                                  <a:pt x="3340920" y="2306810"/>
                                  <a:pt x="3333185" y="2343660"/>
                                  <a:pt x="3323901" y="2381984"/>
                                </a:cubicBezTo>
                                <a:cubicBezTo>
                                  <a:pt x="3320807" y="2417360"/>
                                  <a:pt x="3299145" y="2466002"/>
                                  <a:pt x="3305334" y="2476320"/>
                                </a:cubicBezTo>
                                <a:cubicBezTo>
                                  <a:pt x="3291408" y="2517592"/>
                                  <a:pt x="3279030" y="2557390"/>
                                  <a:pt x="3263557" y="2597188"/>
                                </a:cubicBezTo>
                                <a:lnTo>
                                  <a:pt x="3255292" y="2609435"/>
                                </a:lnTo>
                                <a:lnTo>
                                  <a:pt x="3251759" y="2627774"/>
                                </a:lnTo>
                                <a:cubicBezTo>
                                  <a:pt x="3250020" y="2637357"/>
                                  <a:pt x="3247312" y="2647305"/>
                                  <a:pt x="3240350" y="2659097"/>
                                </a:cubicBezTo>
                                <a:cubicBezTo>
                                  <a:pt x="3218688" y="2688577"/>
                                  <a:pt x="3207856" y="2718057"/>
                                  <a:pt x="3197026" y="2749010"/>
                                </a:cubicBezTo>
                                <a:cubicBezTo>
                                  <a:pt x="3190837" y="2763750"/>
                                  <a:pt x="3184648" y="2779965"/>
                                  <a:pt x="3176911" y="2796178"/>
                                </a:cubicBezTo>
                                <a:cubicBezTo>
                                  <a:pt x="3173817" y="2805022"/>
                                  <a:pt x="3169176" y="2812393"/>
                                  <a:pt x="3164533" y="2821237"/>
                                </a:cubicBezTo>
                                <a:cubicBezTo>
                                  <a:pt x="3159892" y="2830081"/>
                                  <a:pt x="3155250" y="2838925"/>
                                  <a:pt x="3149061" y="2847769"/>
                                </a:cubicBezTo>
                                <a:cubicBezTo>
                                  <a:pt x="3135136" y="2871353"/>
                                  <a:pt x="3121210" y="2896411"/>
                                  <a:pt x="3107286" y="2918521"/>
                                </a:cubicBezTo>
                                <a:cubicBezTo>
                                  <a:pt x="3096454" y="2945053"/>
                                  <a:pt x="3077887" y="2962741"/>
                                  <a:pt x="3062415" y="2987799"/>
                                </a:cubicBezTo>
                                <a:cubicBezTo>
                                  <a:pt x="3050037" y="3015805"/>
                                  <a:pt x="3028375" y="3049707"/>
                                  <a:pt x="3005167" y="3080661"/>
                                </a:cubicBezTo>
                                <a:cubicBezTo>
                                  <a:pt x="2981958" y="3111615"/>
                                  <a:pt x="2958750" y="3144043"/>
                                  <a:pt x="2941729" y="3172049"/>
                                </a:cubicBezTo>
                                <a:cubicBezTo>
                                  <a:pt x="2927805" y="3189737"/>
                                  <a:pt x="2913878" y="3207425"/>
                                  <a:pt x="2899954" y="3223639"/>
                                </a:cubicBezTo>
                                <a:cubicBezTo>
                                  <a:pt x="2884482" y="3239853"/>
                                  <a:pt x="2870555" y="3256067"/>
                                  <a:pt x="2855083" y="3273755"/>
                                </a:cubicBezTo>
                                <a:cubicBezTo>
                                  <a:pt x="2850442" y="3281125"/>
                                  <a:pt x="2844253" y="3287021"/>
                                  <a:pt x="2839610" y="3294391"/>
                                </a:cubicBezTo>
                                <a:cubicBezTo>
                                  <a:pt x="2833421" y="3301761"/>
                                  <a:pt x="2828780" y="3307657"/>
                                  <a:pt x="2822591" y="3315027"/>
                                </a:cubicBezTo>
                                <a:cubicBezTo>
                                  <a:pt x="2813308" y="3322397"/>
                                  <a:pt x="2804024" y="3329767"/>
                                  <a:pt x="2796287" y="3335663"/>
                                </a:cubicBezTo>
                                <a:lnTo>
                                  <a:pt x="2753268" y="3381039"/>
                                </a:lnTo>
                                <a:lnTo>
                                  <a:pt x="2754511" y="3385779"/>
                                </a:lnTo>
                                <a:cubicBezTo>
                                  <a:pt x="2735944" y="3404942"/>
                                  <a:pt x="2723566" y="3418207"/>
                                  <a:pt x="2709641" y="3429999"/>
                                </a:cubicBezTo>
                                <a:cubicBezTo>
                                  <a:pt x="2694169" y="3440318"/>
                                  <a:pt x="2677148" y="3450635"/>
                                  <a:pt x="2661676" y="3462427"/>
                                </a:cubicBezTo>
                                <a:lnTo>
                                  <a:pt x="2622995" y="3491907"/>
                                </a:lnTo>
                                <a:lnTo>
                                  <a:pt x="2586352" y="3517417"/>
                                </a:lnTo>
                                <a:lnTo>
                                  <a:pt x="2592050" y="3516966"/>
                                </a:lnTo>
                                <a:lnTo>
                                  <a:pt x="2632279" y="3488959"/>
                                </a:lnTo>
                                <a:lnTo>
                                  <a:pt x="2670961" y="3459479"/>
                                </a:lnTo>
                                <a:cubicBezTo>
                                  <a:pt x="2686433" y="3449162"/>
                                  <a:pt x="2703452" y="3438843"/>
                                  <a:pt x="2718925" y="3427051"/>
                                </a:cubicBezTo>
                                <a:cubicBezTo>
                                  <a:pt x="2731303" y="3415259"/>
                                  <a:pt x="2745229" y="3401994"/>
                                  <a:pt x="2763796" y="3382831"/>
                                </a:cubicBezTo>
                                <a:cubicBezTo>
                                  <a:pt x="2763796" y="3381357"/>
                                  <a:pt x="2763796" y="3379883"/>
                                  <a:pt x="2762248" y="3376935"/>
                                </a:cubicBezTo>
                                <a:cubicBezTo>
                                  <a:pt x="2777720" y="3362195"/>
                                  <a:pt x="2791646" y="3347455"/>
                                  <a:pt x="2805571" y="3331241"/>
                                </a:cubicBezTo>
                                <a:cubicBezTo>
                                  <a:pt x="2813308" y="3325345"/>
                                  <a:pt x="2822591" y="3317975"/>
                                  <a:pt x="2831875" y="3310605"/>
                                </a:cubicBezTo>
                                <a:cubicBezTo>
                                  <a:pt x="2836516" y="3304709"/>
                                  <a:pt x="2842705" y="3297339"/>
                                  <a:pt x="2848894" y="3289969"/>
                                </a:cubicBezTo>
                                <a:cubicBezTo>
                                  <a:pt x="2853536" y="3282599"/>
                                  <a:pt x="2859725" y="3275229"/>
                                  <a:pt x="2864366" y="3269333"/>
                                </a:cubicBezTo>
                                <a:cubicBezTo>
                                  <a:pt x="2879839" y="3253119"/>
                                  <a:pt x="2893765" y="3235431"/>
                                  <a:pt x="2909238" y="3219217"/>
                                </a:cubicBezTo>
                                <a:cubicBezTo>
                                  <a:pt x="2923162" y="3203003"/>
                                  <a:pt x="2937088" y="3185315"/>
                                  <a:pt x="2951013" y="3167627"/>
                                </a:cubicBezTo>
                                <a:cubicBezTo>
                                  <a:pt x="2968033" y="3139621"/>
                                  <a:pt x="2991241" y="3107193"/>
                                  <a:pt x="3014451" y="3076239"/>
                                </a:cubicBezTo>
                                <a:cubicBezTo>
                                  <a:pt x="3037659" y="3043811"/>
                                  <a:pt x="3059320" y="3011383"/>
                                  <a:pt x="3071698" y="2983377"/>
                                </a:cubicBezTo>
                                <a:cubicBezTo>
                                  <a:pt x="3087171" y="2958319"/>
                                  <a:pt x="3105738" y="2940631"/>
                                  <a:pt x="3116569" y="2914099"/>
                                </a:cubicBezTo>
                                <a:cubicBezTo>
                                  <a:pt x="3130494" y="2891989"/>
                                  <a:pt x="3144420" y="2865457"/>
                                  <a:pt x="3158344" y="2843347"/>
                                </a:cubicBezTo>
                                <a:cubicBezTo>
                                  <a:pt x="3164533" y="2834503"/>
                                  <a:pt x="3169176" y="2825658"/>
                                  <a:pt x="3173817" y="2816814"/>
                                </a:cubicBezTo>
                                <a:cubicBezTo>
                                  <a:pt x="3178459" y="2807970"/>
                                  <a:pt x="3181554" y="2799126"/>
                                  <a:pt x="3186195" y="2791757"/>
                                </a:cubicBezTo>
                                <a:cubicBezTo>
                                  <a:pt x="3193932" y="2775542"/>
                                  <a:pt x="3200121" y="2759329"/>
                                  <a:pt x="3206310" y="2744589"/>
                                </a:cubicBezTo>
                                <a:cubicBezTo>
                                  <a:pt x="3218688" y="2713634"/>
                                  <a:pt x="3229518" y="2684155"/>
                                  <a:pt x="3249633" y="2654674"/>
                                </a:cubicBezTo>
                                <a:cubicBezTo>
                                  <a:pt x="3263557" y="2631090"/>
                                  <a:pt x="3260463" y="2613403"/>
                                  <a:pt x="3266652" y="2594241"/>
                                </a:cubicBezTo>
                                <a:cubicBezTo>
                                  <a:pt x="3283673" y="2554442"/>
                                  <a:pt x="3294503" y="2514645"/>
                                  <a:pt x="3308429" y="2473373"/>
                                </a:cubicBezTo>
                                <a:cubicBezTo>
                                  <a:pt x="3302240" y="2461581"/>
                                  <a:pt x="3323901" y="2414413"/>
                                  <a:pt x="3326996" y="2379037"/>
                                </a:cubicBezTo>
                                <a:cubicBezTo>
                                  <a:pt x="3336279" y="2342186"/>
                                  <a:pt x="3344015" y="2303862"/>
                                  <a:pt x="3351752" y="2265538"/>
                                </a:cubicBezTo>
                                <a:lnTo>
                                  <a:pt x="3357333" y="2245602"/>
                                </a:lnTo>
                                <a:lnTo>
                                  <a:pt x="3353298" y="2244902"/>
                                </a:lnTo>
                                <a:cubicBezTo>
                                  <a:pt x="3354845" y="2233110"/>
                                  <a:pt x="3354845" y="2222793"/>
                                  <a:pt x="3354845" y="2208053"/>
                                </a:cubicBezTo>
                                <a:close/>
                                <a:moveTo>
                                  <a:pt x="3388884" y="2174150"/>
                                </a:moveTo>
                                <a:lnTo>
                                  <a:pt x="3370866" y="2245668"/>
                                </a:lnTo>
                                <a:lnTo>
                                  <a:pt x="3370868" y="2245668"/>
                                </a:lnTo>
                                <a:lnTo>
                                  <a:pt x="3388886" y="2174152"/>
                                </a:lnTo>
                                <a:close/>
                                <a:moveTo>
                                  <a:pt x="3402810" y="2159410"/>
                                </a:moveTo>
                                <a:cubicBezTo>
                                  <a:pt x="3399716" y="2165306"/>
                                  <a:pt x="3396621" y="2169729"/>
                                  <a:pt x="3393527" y="2178573"/>
                                </a:cubicBezTo>
                                <a:lnTo>
                                  <a:pt x="3391399" y="2218739"/>
                                </a:lnTo>
                                <a:cubicBezTo>
                                  <a:pt x="3391207" y="2230162"/>
                                  <a:pt x="3391207" y="2241218"/>
                                  <a:pt x="3390432" y="2256694"/>
                                </a:cubicBezTo>
                                <a:lnTo>
                                  <a:pt x="3374960" y="2302050"/>
                                </a:lnTo>
                                <a:lnTo>
                                  <a:pt x="3374960" y="2307231"/>
                                </a:lnTo>
                                <a:lnTo>
                                  <a:pt x="3393527" y="2256694"/>
                                </a:lnTo>
                                <a:cubicBezTo>
                                  <a:pt x="3395075" y="2225740"/>
                                  <a:pt x="3393527" y="2212474"/>
                                  <a:pt x="3396621" y="2178571"/>
                                </a:cubicBezTo>
                                <a:lnTo>
                                  <a:pt x="3403835" y="2163683"/>
                                </a:lnTo>
                                <a:close/>
                                <a:moveTo>
                                  <a:pt x="3336278" y="2096027"/>
                                </a:moveTo>
                                <a:lnTo>
                                  <a:pt x="3326138" y="2118859"/>
                                </a:lnTo>
                                <a:lnTo>
                                  <a:pt x="3322353" y="2152041"/>
                                </a:lnTo>
                                <a:lnTo>
                                  <a:pt x="3317472" y="2136540"/>
                                </a:lnTo>
                                <a:lnTo>
                                  <a:pt x="3315686" y="2138728"/>
                                </a:lnTo>
                                <a:lnTo>
                                  <a:pt x="3320807" y="2154989"/>
                                </a:lnTo>
                                <a:cubicBezTo>
                                  <a:pt x="3319259" y="2162358"/>
                                  <a:pt x="3319259" y="2169729"/>
                                  <a:pt x="3317712" y="2178573"/>
                                </a:cubicBezTo>
                                <a:cubicBezTo>
                                  <a:pt x="3320807" y="2182994"/>
                                  <a:pt x="3322353" y="2190365"/>
                                  <a:pt x="3323901" y="2197734"/>
                                </a:cubicBezTo>
                                <a:lnTo>
                                  <a:pt x="3328698" y="2197480"/>
                                </a:lnTo>
                                <a:lnTo>
                                  <a:pt x="3325448" y="2187415"/>
                                </a:lnTo>
                                <a:cubicBezTo>
                                  <a:pt x="3326994" y="2178571"/>
                                  <a:pt x="3326994" y="2171202"/>
                                  <a:pt x="3328542" y="2163831"/>
                                </a:cubicBezTo>
                                <a:cubicBezTo>
                                  <a:pt x="3331637" y="2143195"/>
                                  <a:pt x="3333183" y="2119611"/>
                                  <a:pt x="3336278" y="2096027"/>
                                </a:cubicBezTo>
                                <a:close/>
                                <a:moveTo>
                                  <a:pt x="3466248" y="2056230"/>
                                </a:moveTo>
                                <a:cubicBezTo>
                                  <a:pt x="3467795" y="2057703"/>
                                  <a:pt x="3467795" y="2057703"/>
                                  <a:pt x="3469343" y="2057703"/>
                                </a:cubicBezTo>
                                <a:cubicBezTo>
                                  <a:pt x="3469343" y="2082762"/>
                                  <a:pt x="3467795" y="2103398"/>
                                  <a:pt x="3467795" y="2119611"/>
                                </a:cubicBezTo>
                                <a:cubicBezTo>
                                  <a:pt x="3467795" y="2135826"/>
                                  <a:pt x="3469343" y="2149092"/>
                                  <a:pt x="3469343" y="2162358"/>
                                </a:cubicBezTo>
                                <a:cubicBezTo>
                                  <a:pt x="3470889" y="2187415"/>
                                  <a:pt x="3469343" y="2206578"/>
                                  <a:pt x="3464700" y="2240479"/>
                                </a:cubicBezTo>
                                <a:cubicBezTo>
                                  <a:pt x="3466248" y="2249323"/>
                                  <a:pt x="3463154" y="2264063"/>
                                  <a:pt x="3460059" y="2284700"/>
                                </a:cubicBezTo>
                                <a:cubicBezTo>
                                  <a:pt x="3455417" y="2303862"/>
                                  <a:pt x="3450776" y="2327446"/>
                                  <a:pt x="3446133" y="2349556"/>
                                </a:cubicBezTo>
                                <a:cubicBezTo>
                                  <a:pt x="3444587" y="2367244"/>
                                  <a:pt x="3444587" y="2386406"/>
                                  <a:pt x="3441492" y="2404094"/>
                                </a:cubicBezTo>
                                <a:cubicBezTo>
                                  <a:pt x="3430661" y="2436522"/>
                                  <a:pt x="3429114" y="2463054"/>
                                  <a:pt x="3418283" y="2504326"/>
                                </a:cubicBezTo>
                                <a:cubicBezTo>
                                  <a:pt x="3410547" y="2533807"/>
                                  <a:pt x="3404358" y="2563286"/>
                                  <a:pt x="3396621" y="2591292"/>
                                </a:cubicBezTo>
                                <a:cubicBezTo>
                                  <a:pt x="3378054" y="2608980"/>
                                  <a:pt x="3379602" y="2582448"/>
                                  <a:pt x="3357941" y="2607507"/>
                                </a:cubicBezTo>
                                <a:cubicBezTo>
                                  <a:pt x="3357941" y="2606032"/>
                                  <a:pt x="3359487" y="2600136"/>
                                  <a:pt x="3361035" y="2598662"/>
                                </a:cubicBezTo>
                                <a:cubicBezTo>
                                  <a:pt x="3362582" y="2575078"/>
                                  <a:pt x="3356393" y="2570657"/>
                                  <a:pt x="3367224" y="2536755"/>
                                </a:cubicBezTo>
                                <a:cubicBezTo>
                                  <a:pt x="3374960" y="2516118"/>
                                  <a:pt x="3384243" y="2494009"/>
                                  <a:pt x="3390432" y="2471898"/>
                                </a:cubicBezTo>
                                <a:lnTo>
                                  <a:pt x="3408999" y="2461581"/>
                                </a:lnTo>
                                <a:lnTo>
                                  <a:pt x="3408999" y="2461580"/>
                                </a:lnTo>
                                <a:cubicBezTo>
                                  <a:pt x="3422925" y="2402620"/>
                                  <a:pt x="3418283" y="2389354"/>
                                  <a:pt x="3429114" y="2349556"/>
                                </a:cubicBezTo>
                                <a:cubicBezTo>
                                  <a:pt x="3432209" y="2331868"/>
                                  <a:pt x="3436850" y="2314180"/>
                                  <a:pt x="3439944" y="2296492"/>
                                </a:cubicBezTo>
                                <a:cubicBezTo>
                                  <a:pt x="3443039" y="2278804"/>
                                  <a:pt x="3446133" y="2259642"/>
                                  <a:pt x="3449228" y="2241954"/>
                                </a:cubicBezTo>
                                <a:cubicBezTo>
                                  <a:pt x="3452322" y="2224267"/>
                                  <a:pt x="3453870" y="2206578"/>
                                  <a:pt x="3456965" y="2190363"/>
                                </a:cubicBezTo>
                                <a:cubicBezTo>
                                  <a:pt x="3458511" y="2174150"/>
                                  <a:pt x="3460059" y="2157936"/>
                                  <a:pt x="3460059" y="2141722"/>
                                </a:cubicBezTo>
                                <a:cubicBezTo>
                                  <a:pt x="3458511" y="2129930"/>
                                  <a:pt x="3460059" y="2115190"/>
                                  <a:pt x="3461606" y="2100450"/>
                                </a:cubicBezTo>
                                <a:cubicBezTo>
                                  <a:pt x="3463154" y="2093079"/>
                                  <a:pt x="3463154" y="2085710"/>
                                  <a:pt x="3464700" y="2078340"/>
                                </a:cubicBezTo>
                                <a:cubicBezTo>
                                  <a:pt x="3464700" y="2070970"/>
                                  <a:pt x="3466248" y="2063599"/>
                                  <a:pt x="3466248" y="2056230"/>
                                </a:cubicBezTo>
                                <a:close/>
                                <a:moveTo>
                                  <a:pt x="2205237" y="224048"/>
                                </a:moveTo>
                                <a:cubicBezTo>
                                  <a:pt x="2240823" y="237314"/>
                                  <a:pt x="2265579" y="247632"/>
                                  <a:pt x="2284146" y="257949"/>
                                </a:cubicBezTo>
                                <a:cubicBezTo>
                                  <a:pt x="2302713" y="266794"/>
                                  <a:pt x="2313545" y="275638"/>
                                  <a:pt x="2318186" y="284482"/>
                                </a:cubicBezTo>
                                <a:cubicBezTo>
                                  <a:pt x="2288789" y="269742"/>
                                  <a:pt x="2262484" y="259424"/>
                                  <a:pt x="2242371" y="249106"/>
                                </a:cubicBezTo>
                                <a:cubicBezTo>
                                  <a:pt x="2222256" y="238788"/>
                                  <a:pt x="2209878" y="229944"/>
                                  <a:pt x="2205237" y="224048"/>
                                </a:cubicBezTo>
                                <a:close/>
                                <a:moveTo>
                                  <a:pt x="1948393" y="116445"/>
                                </a:moveTo>
                                <a:cubicBezTo>
                                  <a:pt x="1962318" y="116445"/>
                                  <a:pt x="1985527" y="120867"/>
                                  <a:pt x="2010283" y="129711"/>
                                </a:cubicBezTo>
                                <a:cubicBezTo>
                                  <a:pt x="2036586" y="140029"/>
                                  <a:pt x="2065984" y="154769"/>
                                  <a:pt x="2096929" y="170983"/>
                                </a:cubicBezTo>
                                <a:cubicBezTo>
                                  <a:pt x="2013378" y="145925"/>
                                  <a:pt x="1957677" y="129711"/>
                                  <a:pt x="1948393" y="116445"/>
                                </a:cubicBezTo>
                                <a:close/>
                                <a:moveTo>
                                  <a:pt x="1570282" y="74989"/>
                                </a:moveTo>
                                <a:cubicBezTo>
                                  <a:pt x="1580920" y="75542"/>
                                  <a:pt x="1592525" y="76648"/>
                                  <a:pt x="1603355" y="78121"/>
                                </a:cubicBezTo>
                                <a:cubicBezTo>
                                  <a:pt x="1625017" y="81069"/>
                                  <a:pt x="1643584" y="86965"/>
                                  <a:pt x="1648226" y="92861"/>
                                </a:cubicBezTo>
                                <a:cubicBezTo>
                                  <a:pt x="1638943" y="91388"/>
                                  <a:pt x="1629659" y="89913"/>
                                  <a:pt x="1614187" y="88440"/>
                                </a:cubicBezTo>
                                <a:cubicBezTo>
                                  <a:pt x="1598714" y="86965"/>
                                  <a:pt x="1577053" y="82544"/>
                                  <a:pt x="1543013" y="75173"/>
                                </a:cubicBezTo>
                                <a:cubicBezTo>
                                  <a:pt x="1549975" y="74437"/>
                                  <a:pt x="1559645" y="74437"/>
                                  <a:pt x="1570282" y="74989"/>
                                </a:cubicBezTo>
                                <a:close/>
                                <a:moveTo>
                                  <a:pt x="1750345" y="63381"/>
                                </a:moveTo>
                                <a:cubicBezTo>
                                  <a:pt x="1772006" y="64855"/>
                                  <a:pt x="1792120" y="66329"/>
                                  <a:pt x="1813781" y="67803"/>
                                </a:cubicBezTo>
                                <a:cubicBezTo>
                                  <a:pt x="1840085" y="75173"/>
                                  <a:pt x="1864841" y="86965"/>
                                  <a:pt x="1891144" y="97283"/>
                                </a:cubicBezTo>
                                <a:cubicBezTo>
                                  <a:pt x="1854010" y="92861"/>
                                  <a:pt x="1819970" y="85491"/>
                                  <a:pt x="1795214" y="81069"/>
                                </a:cubicBezTo>
                                <a:cubicBezTo>
                                  <a:pt x="1770458" y="75173"/>
                                  <a:pt x="1753439" y="69277"/>
                                  <a:pt x="1750345" y="63381"/>
                                </a:cubicBezTo>
                                <a:close/>
                                <a:moveTo>
                                  <a:pt x="1450178" y="0"/>
                                </a:moveTo>
                                <a:cubicBezTo>
                                  <a:pt x="1473386" y="1473"/>
                                  <a:pt x="1499690" y="2948"/>
                                  <a:pt x="1522898" y="4421"/>
                                </a:cubicBezTo>
                                <a:cubicBezTo>
                                  <a:pt x="1549202" y="5896"/>
                                  <a:pt x="1573958" y="8844"/>
                                  <a:pt x="1597166" y="11792"/>
                                </a:cubicBezTo>
                                <a:cubicBezTo>
                                  <a:pt x="1621922" y="13265"/>
                                  <a:pt x="1635848" y="17688"/>
                                  <a:pt x="1646678" y="23584"/>
                                </a:cubicBezTo>
                                <a:cubicBezTo>
                                  <a:pt x="1657510" y="29480"/>
                                  <a:pt x="1665245" y="35376"/>
                                  <a:pt x="1679171" y="38324"/>
                                </a:cubicBezTo>
                                <a:cubicBezTo>
                                  <a:pt x="1700833" y="38324"/>
                                  <a:pt x="1691549" y="26532"/>
                                  <a:pt x="1719400" y="30953"/>
                                </a:cubicBezTo>
                                <a:cubicBezTo>
                                  <a:pt x="1739513" y="33901"/>
                                  <a:pt x="1759628" y="39797"/>
                                  <a:pt x="1779742" y="44220"/>
                                </a:cubicBezTo>
                                <a:cubicBezTo>
                                  <a:pt x="1792120" y="47168"/>
                                  <a:pt x="1804498" y="51589"/>
                                  <a:pt x="1816876" y="54537"/>
                                </a:cubicBezTo>
                                <a:cubicBezTo>
                                  <a:pt x="1816876" y="54537"/>
                                  <a:pt x="1816876" y="56012"/>
                                  <a:pt x="1815329" y="56012"/>
                                </a:cubicBezTo>
                                <a:cubicBezTo>
                                  <a:pt x="1816876" y="60433"/>
                                  <a:pt x="1815329" y="63381"/>
                                  <a:pt x="1813781" y="66329"/>
                                </a:cubicBezTo>
                                <a:cubicBezTo>
                                  <a:pt x="1792120" y="64856"/>
                                  <a:pt x="1772006" y="63381"/>
                                  <a:pt x="1750345" y="61908"/>
                                </a:cubicBezTo>
                                <a:cubicBezTo>
                                  <a:pt x="1742608" y="60433"/>
                                  <a:pt x="1736419" y="58960"/>
                                  <a:pt x="1728683" y="56012"/>
                                </a:cubicBezTo>
                                <a:cubicBezTo>
                                  <a:pt x="1720946" y="54537"/>
                                  <a:pt x="1714757" y="53064"/>
                                  <a:pt x="1707022" y="51589"/>
                                </a:cubicBezTo>
                                <a:cubicBezTo>
                                  <a:pt x="1693096" y="48641"/>
                                  <a:pt x="1679171" y="45693"/>
                                  <a:pt x="1665245" y="42745"/>
                                </a:cubicBezTo>
                                <a:cubicBezTo>
                                  <a:pt x="1651321" y="39797"/>
                                  <a:pt x="1637395" y="36849"/>
                                  <a:pt x="1623470" y="33901"/>
                                </a:cubicBezTo>
                                <a:cubicBezTo>
                                  <a:pt x="1609544" y="32428"/>
                                  <a:pt x="1595620" y="29480"/>
                                  <a:pt x="1580147" y="28005"/>
                                </a:cubicBezTo>
                                <a:lnTo>
                                  <a:pt x="1532183" y="28005"/>
                                </a:lnTo>
                                <a:cubicBezTo>
                                  <a:pt x="1518257" y="28005"/>
                                  <a:pt x="1504333" y="28005"/>
                                  <a:pt x="1493501" y="28005"/>
                                </a:cubicBezTo>
                                <a:cubicBezTo>
                                  <a:pt x="1470293" y="28005"/>
                                  <a:pt x="1451726" y="28005"/>
                                  <a:pt x="1433159" y="28005"/>
                                </a:cubicBezTo>
                                <a:lnTo>
                                  <a:pt x="1430324" y="27143"/>
                                </a:lnTo>
                                <a:lnTo>
                                  <a:pt x="1403760" y="39797"/>
                                </a:lnTo>
                                <a:cubicBezTo>
                                  <a:pt x="1389834" y="44219"/>
                                  <a:pt x="1430063" y="47167"/>
                                  <a:pt x="1413044" y="54537"/>
                                </a:cubicBezTo>
                                <a:cubicBezTo>
                                  <a:pt x="1445535" y="60433"/>
                                  <a:pt x="1478028" y="66329"/>
                                  <a:pt x="1505879" y="72225"/>
                                </a:cubicBezTo>
                                <a:lnTo>
                                  <a:pt x="1464567" y="72913"/>
                                </a:lnTo>
                                <a:lnTo>
                                  <a:pt x="1465264" y="72964"/>
                                </a:lnTo>
                                <a:cubicBezTo>
                                  <a:pt x="1481898" y="74069"/>
                                  <a:pt x="1497370" y="74437"/>
                                  <a:pt x="1508973" y="72225"/>
                                </a:cubicBezTo>
                                <a:cubicBezTo>
                                  <a:pt x="1521351" y="73700"/>
                                  <a:pt x="1533730" y="75173"/>
                                  <a:pt x="1546108" y="76648"/>
                                </a:cubicBezTo>
                                <a:cubicBezTo>
                                  <a:pt x="1580147" y="84017"/>
                                  <a:pt x="1601809" y="86965"/>
                                  <a:pt x="1617281" y="89913"/>
                                </a:cubicBezTo>
                                <a:cubicBezTo>
                                  <a:pt x="1632754" y="92861"/>
                                  <a:pt x="1642037" y="92861"/>
                                  <a:pt x="1651321" y="94336"/>
                                </a:cubicBezTo>
                                <a:cubicBezTo>
                                  <a:pt x="1669888" y="98757"/>
                                  <a:pt x="1690003" y="103180"/>
                                  <a:pt x="1708570" y="106128"/>
                                </a:cubicBezTo>
                                <a:cubicBezTo>
                                  <a:pt x="1728683" y="109076"/>
                                  <a:pt x="1747250" y="114972"/>
                                  <a:pt x="1767365" y="117920"/>
                                </a:cubicBezTo>
                                <a:cubicBezTo>
                                  <a:pt x="1785932" y="122341"/>
                                  <a:pt x="1806046" y="126764"/>
                                  <a:pt x="1824613" y="131185"/>
                                </a:cubicBezTo>
                                <a:lnTo>
                                  <a:pt x="1881862" y="147400"/>
                                </a:lnTo>
                                <a:lnTo>
                                  <a:pt x="1909713" y="154769"/>
                                </a:lnTo>
                                <a:lnTo>
                                  <a:pt x="1937563" y="163613"/>
                                </a:lnTo>
                                <a:lnTo>
                                  <a:pt x="1937922" y="163926"/>
                                </a:lnTo>
                                <a:lnTo>
                                  <a:pt x="1957894" y="167207"/>
                                </a:lnTo>
                                <a:cubicBezTo>
                                  <a:pt x="1975155" y="171076"/>
                                  <a:pt x="1995608" y="177524"/>
                                  <a:pt x="2006294" y="184341"/>
                                </a:cubicBezTo>
                                <a:lnTo>
                                  <a:pt x="2013054" y="194099"/>
                                </a:lnTo>
                                <a:lnTo>
                                  <a:pt x="2014926" y="194568"/>
                                </a:lnTo>
                                <a:cubicBezTo>
                                  <a:pt x="2028850" y="200464"/>
                                  <a:pt x="2044323" y="206360"/>
                                  <a:pt x="2058249" y="210781"/>
                                </a:cubicBezTo>
                                <a:cubicBezTo>
                                  <a:pt x="2070627" y="215204"/>
                                  <a:pt x="2083005" y="219625"/>
                                  <a:pt x="2095383" y="225521"/>
                                </a:cubicBezTo>
                                <a:cubicBezTo>
                                  <a:pt x="2107761" y="231417"/>
                                  <a:pt x="2120139" y="235840"/>
                                  <a:pt x="2132517" y="241736"/>
                                </a:cubicBezTo>
                                <a:cubicBezTo>
                                  <a:pt x="2138706" y="246158"/>
                                  <a:pt x="2147989" y="250580"/>
                                  <a:pt x="2160367" y="256476"/>
                                </a:cubicBezTo>
                                <a:cubicBezTo>
                                  <a:pt x="2166556" y="259424"/>
                                  <a:pt x="2172745" y="262372"/>
                                  <a:pt x="2178934" y="265320"/>
                                </a:cubicBezTo>
                                <a:cubicBezTo>
                                  <a:pt x="2185124" y="268268"/>
                                  <a:pt x="2192859" y="271216"/>
                                  <a:pt x="2199048" y="275638"/>
                                </a:cubicBezTo>
                                <a:cubicBezTo>
                                  <a:pt x="2226899" y="288904"/>
                                  <a:pt x="2254749" y="302170"/>
                                  <a:pt x="2267127" y="312488"/>
                                </a:cubicBezTo>
                                <a:cubicBezTo>
                                  <a:pt x="2294978" y="330176"/>
                                  <a:pt x="2324376" y="346390"/>
                                  <a:pt x="2353773" y="365552"/>
                                </a:cubicBezTo>
                                <a:cubicBezTo>
                                  <a:pt x="2367699" y="374396"/>
                                  <a:pt x="2383172" y="384714"/>
                                  <a:pt x="2398644" y="395032"/>
                                </a:cubicBezTo>
                                <a:lnTo>
                                  <a:pt x="2399942" y="395916"/>
                                </a:lnTo>
                                <a:lnTo>
                                  <a:pt x="2422874" y="409187"/>
                                </a:lnTo>
                                <a:cubicBezTo>
                                  <a:pt x="2949685" y="748245"/>
                                  <a:pt x="3296051" y="1322432"/>
                                  <a:pt x="3296051" y="1973686"/>
                                </a:cubicBezTo>
                                <a:lnTo>
                                  <a:pt x="3295396" y="1986021"/>
                                </a:lnTo>
                                <a:lnTo>
                                  <a:pt x="3313070" y="1988426"/>
                                </a:lnTo>
                                <a:cubicBezTo>
                                  <a:pt x="3319259" y="1992848"/>
                                  <a:pt x="3323900" y="1995796"/>
                                  <a:pt x="3330089" y="2000218"/>
                                </a:cubicBezTo>
                                <a:cubicBezTo>
                                  <a:pt x="3331637" y="2016431"/>
                                  <a:pt x="3334731" y="2020854"/>
                                  <a:pt x="3337826" y="2040015"/>
                                </a:cubicBezTo>
                                <a:cubicBezTo>
                                  <a:pt x="3347109" y="2057703"/>
                                  <a:pt x="3357939" y="2072444"/>
                                  <a:pt x="3367223" y="2087183"/>
                                </a:cubicBezTo>
                                <a:lnTo>
                                  <a:pt x="3379602" y="2088256"/>
                                </a:lnTo>
                                <a:lnTo>
                                  <a:pt x="3379602" y="2076866"/>
                                </a:lnTo>
                                <a:lnTo>
                                  <a:pt x="3392180" y="2043581"/>
                                </a:lnTo>
                                <a:lnTo>
                                  <a:pt x="3391979" y="2037069"/>
                                </a:lnTo>
                                <a:cubicBezTo>
                                  <a:pt x="3396621" y="1992849"/>
                                  <a:pt x="3399716" y="1994322"/>
                                  <a:pt x="3404357" y="1997270"/>
                                </a:cubicBezTo>
                                <a:cubicBezTo>
                                  <a:pt x="3410546" y="1995797"/>
                                  <a:pt x="3416735" y="1995797"/>
                                  <a:pt x="3421377" y="1997270"/>
                                </a:cubicBezTo>
                                <a:cubicBezTo>
                                  <a:pt x="3430661" y="1991374"/>
                                  <a:pt x="3438396" y="1984005"/>
                                  <a:pt x="3447680" y="1981057"/>
                                </a:cubicBezTo>
                                <a:cubicBezTo>
                                  <a:pt x="3449228" y="2003166"/>
                                  <a:pt x="3449228" y="2022329"/>
                                  <a:pt x="3450774" y="2045913"/>
                                </a:cubicBezTo>
                                <a:cubicBezTo>
                                  <a:pt x="3447680" y="2056230"/>
                                  <a:pt x="3446133" y="2066549"/>
                                  <a:pt x="3443039" y="2076866"/>
                                </a:cubicBezTo>
                                <a:cubicBezTo>
                                  <a:pt x="3439944" y="2087185"/>
                                  <a:pt x="3436850" y="2097502"/>
                                  <a:pt x="3433755" y="2106346"/>
                                </a:cubicBezTo>
                                <a:cubicBezTo>
                                  <a:pt x="3432207" y="2122561"/>
                                  <a:pt x="3430661" y="2138774"/>
                                  <a:pt x="3429113" y="2154989"/>
                                </a:cubicBezTo>
                                <a:lnTo>
                                  <a:pt x="3427566" y="2180046"/>
                                </a:lnTo>
                                <a:cubicBezTo>
                                  <a:pt x="3426018" y="2188890"/>
                                  <a:pt x="3426018" y="2196261"/>
                                  <a:pt x="3424472" y="2205105"/>
                                </a:cubicBezTo>
                                <a:lnTo>
                                  <a:pt x="3417873" y="2209296"/>
                                </a:lnTo>
                                <a:lnTo>
                                  <a:pt x="3418283" y="2210999"/>
                                </a:lnTo>
                                <a:lnTo>
                                  <a:pt x="3424603" y="2206985"/>
                                </a:lnTo>
                                <a:lnTo>
                                  <a:pt x="3427566" y="2182994"/>
                                </a:lnTo>
                                <a:lnTo>
                                  <a:pt x="3429113" y="2157937"/>
                                </a:lnTo>
                                <a:cubicBezTo>
                                  <a:pt x="3430661" y="2141722"/>
                                  <a:pt x="3432207" y="2125509"/>
                                  <a:pt x="3433755" y="2109294"/>
                                </a:cubicBezTo>
                                <a:cubicBezTo>
                                  <a:pt x="3436850" y="2100450"/>
                                  <a:pt x="3439944" y="2090133"/>
                                  <a:pt x="3443039" y="2079814"/>
                                </a:cubicBezTo>
                                <a:cubicBezTo>
                                  <a:pt x="3446133" y="2069497"/>
                                  <a:pt x="3449228" y="2059178"/>
                                  <a:pt x="3450774" y="2048861"/>
                                </a:cubicBezTo>
                                <a:cubicBezTo>
                                  <a:pt x="3455417" y="2051809"/>
                                  <a:pt x="3458511" y="2054757"/>
                                  <a:pt x="3463152" y="2057705"/>
                                </a:cubicBezTo>
                                <a:cubicBezTo>
                                  <a:pt x="3463152" y="2065074"/>
                                  <a:pt x="3463152" y="2072445"/>
                                  <a:pt x="3461606" y="2079814"/>
                                </a:cubicBezTo>
                                <a:cubicBezTo>
                                  <a:pt x="3460058" y="2087185"/>
                                  <a:pt x="3460058" y="2094554"/>
                                  <a:pt x="3458511" y="2101925"/>
                                </a:cubicBezTo>
                                <a:cubicBezTo>
                                  <a:pt x="3456963" y="2116665"/>
                                  <a:pt x="3455417" y="2129930"/>
                                  <a:pt x="3456963" y="2143197"/>
                                </a:cubicBezTo>
                                <a:cubicBezTo>
                                  <a:pt x="3455417" y="2157937"/>
                                  <a:pt x="3455417" y="2174150"/>
                                  <a:pt x="3453869" y="2191838"/>
                                </a:cubicBezTo>
                                <a:cubicBezTo>
                                  <a:pt x="3450774" y="2208053"/>
                                  <a:pt x="3449228" y="2225741"/>
                                  <a:pt x="3446133" y="2243429"/>
                                </a:cubicBezTo>
                                <a:cubicBezTo>
                                  <a:pt x="3443039" y="2261117"/>
                                  <a:pt x="3441491" y="2278805"/>
                                  <a:pt x="3436850" y="2297967"/>
                                </a:cubicBezTo>
                                <a:cubicBezTo>
                                  <a:pt x="3433755" y="2315654"/>
                                  <a:pt x="3429113" y="2333342"/>
                                  <a:pt x="3426018" y="2351030"/>
                                </a:cubicBezTo>
                                <a:cubicBezTo>
                                  <a:pt x="3415188" y="2390829"/>
                                  <a:pt x="3418283" y="2404094"/>
                                  <a:pt x="3405905" y="2463054"/>
                                </a:cubicBezTo>
                                <a:cubicBezTo>
                                  <a:pt x="3399716" y="2466002"/>
                                  <a:pt x="3393527" y="2468950"/>
                                  <a:pt x="3387338" y="2473373"/>
                                </a:cubicBezTo>
                                <a:cubicBezTo>
                                  <a:pt x="3381149" y="2494009"/>
                                  <a:pt x="3371865" y="2517593"/>
                                  <a:pt x="3364128" y="2538229"/>
                                </a:cubicBezTo>
                                <a:cubicBezTo>
                                  <a:pt x="3353298" y="2572130"/>
                                  <a:pt x="3361034" y="2576553"/>
                                  <a:pt x="3357939" y="2600137"/>
                                </a:cubicBezTo>
                                <a:cubicBezTo>
                                  <a:pt x="3356393" y="2603085"/>
                                  <a:pt x="3354845" y="2607507"/>
                                  <a:pt x="3354845" y="2608981"/>
                                </a:cubicBezTo>
                                <a:cubicBezTo>
                                  <a:pt x="3345561" y="2632565"/>
                                  <a:pt x="3336278" y="2656149"/>
                                  <a:pt x="3328542" y="2676785"/>
                                </a:cubicBezTo>
                                <a:cubicBezTo>
                                  <a:pt x="3325448" y="2679733"/>
                                  <a:pt x="3323900" y="2681206"/>
                                  <a:pt x="3320805" y="2682681"/>
                                </a:cubicBezTo>
                                <a:cubicBezTo>
                                  <a:pt x="3309975" y="2706265"/>
                                  <a:pt x="3299143" y="2731322"/>
                                  <a:pt x="3288314" y="2754906"/>
                                </a:cubicBezTo>
                                <a:cubicBezTo>
                                  <a:pt x="3300692" y="2731322"/>
                                  <a:pt x="3311521" y="2706265"/>
                                  <a:pt x="3322353" y="2682681"/>
                                </a:cubicBezTo>
                                <a:cubicBezTo>
                                  <a:pt x="3325448" y="2679733"/>
                                  <a:pt x="3326994" y="2679733"/>
                                  <a:pt x="3330089" y="2676785"/>
                                </a:cubicBezTo>
                                <a:cubicBezTo>
                                  <a:pt x="3317710" y="2740166"/>
                                  <a:pt x="3297597" y="2779965"/>
                                  <a:pt x="3280576" y="2810918"/>
                                </a:cubicBezTo>
                                <a:lnTo>
                                  <a:pt x="3254274" y="2824185"/>
                                </a:lnTo>
                                <a:lnTo>
                                  <a:pt x="3248819" y="2834580"/>
                                </a:lnTo>
                                <a:lnTo>
                                  <a:pt x="3249633" y="2835976"/>
                                </a:lnTo>
                                <a:cubicBezTo>
                                  <a:pt x="3251179" y="2833028"/>
                                  <a:pt x="3252728" y="2828607"/>
                                  <a:pt x="3255822" y="2824184"/>
                                </a:cubicBezTo>
                                <a:cubicBezTo>
                                  <a:pt x="3263557" y="2821236"/>
                                  <a:pt x="3272841" y="2816814"/>
                                  <a:pt x="3282125" y="2810918"/>
                                </a:cubicBezTo>
                                <a:cubicBezTo>
                                  <a:pt x="3283673" y="2827132"/>
                                  <a:pt x="3271295" y="2847768"/>
                                  <a:pt x="3263557" y="2861035"/>
                                </a:cubicBezTo>
                                <a:cubicBezTo>
                                  <a:pt x="3252728" y="2881671"/>
                                  <a:pt x="3240350" y="2900832"/>
                                  <a:pt x="3229518" y="2919995"/>
                                </a:cubicBezTo>
                                <a:cubicBezTo>
                                  <a:pt x="3223329" y="2930312"/>
                                  <a:pt x="3218688" y="2939156"/>
                                  <a:pt x="3212499" y="2949475"/>
                                </a:cubicBezTo>
                                <a:cubicBezTo>
                                  <a:pt x="3206310" y="2959792"/>
                                  <a:pt x="3200121" y="2968636"/>
                                  <a:pt x="3193932" y="2978955"/>
                                </a:cubicBezTo>
                                <a:cubicBezTo>
                                  <a:pt x="3189289" y="2984851"/>
                                  <a:pt x="3186195" y="2992220"/>
                                  <a:pt x="3180006" y="3001064"/>
                                </a:cubicBezTo>
                                <a:cubicBezTo>
                                  <a:pt x="3173817" y="3015804"/>
                                  <a:pt x="3167628" y="3029071"/>
                                  <a:pt x="3159892" y="3043811"/>
                                </a:cubicBezTo>
                                <a:lnTo>
                                  <a:pt x="3138231" y="3085083"/>
                                </a:lnTo>
                                <a:cubicBezTo>
                                  <a:pt x="3127399" y="3099823"/>
                                  <a:pt x="3116569" y="3116036"/>
                                  <a:pt x="3104191" y="3129303"/>
                                </a:cubicBezTo>
                                <a:cubicBezTo>
                                  <a:pt x="3093360" y="3142568"/>
                                  <a:pt x="3080982" y="3157308"/>
                                  <a:pt x="3070152" y="3170575"/>
                                </a:cubicBezTo>
                                <a:lnTo>
                                  <a:pt x="3071570" y="3167792"/>
                                </a:lnTo>
                                <a:lnTo>
                                  <a:pt x="3033016" y="3217743"/>
                                </a:lnTo>
                                <a:cubicBezTo>
                                  <a:pt x="3023733" y="3208899"/>
                                  <a:pt x="2972674" y="3278177"/>
                                  <a:pt x="2949464" y="3304709"/>
                                </a:cubicBezTo>
                                <a:lnTo>
                                  <a:pt x="2933014" y="3328820"/>
                                </a:lnTo>
                                <a:lnTo>
                                  <a:pt x="2949464" y="3306183"/>
                                </a:lnTo>
                                <a:cubicBezTo>
                                  <a:pt x="2972674" y="3281124"/>
                                  <a:pt x="3023733" y="3211847"/>
                                  <a:pt x="3033016" y="3219216"/>
                                </a:cubicBezTo>
                                <a:cubicBezTo>
                                  <a:pt x="3028375" y="3250171"/>
                                  <a:pt x="2983504" y="3289968"/>
                                  <a:pt x="2969580" y="3310604"/>
                                </a:cubicBezTo>
                                <a:cubicBezTo>
                                  <a:pt x="2957202" y="3324607"/>
                                  <a:pt x="2946757" y="3334926"/>
                                  <a:pt x="2936893" y="3343216"/>
                                </a:cubicBezTo>
                                <a:lnTo>
                                  <a:pt x="2910652" y="3361593"/>
                                </a:lnTo>
                                <a:lnTo>
                                  <a:pt x="2909236" y="3363669"/>
                                </a:lnTo>
                                <a:lnTo>
                                  <a:pt x="2892831" y="3375692"/>
                                </a:lnTo>
                                <a:lnTo>
                                  <a:pt x="2892217" y="3379883"/>
                                </a:lnTo>
                                <a:cubicBezTo>
                                  <a:pt x="2869007" y="3403467"/>
                                  <a:pt x="2845799" y="3428526"/>
                                  <a:pt x="2819495" y="3450635"/>
                                </a:cubicBezTo>
                                <a:cubicBezTo>
                                  <a:pt x="2794739" y="3474219"/>
                                  <a:pt x="2769983" y="3497803"/>
                                  <a:pt x="2742133" y="3518439"/>
                                </a:cubicBezTo>
                                <a:lnTo>
                                  <a:pt x="2738554" y="3520912"/>
                                </a:lnTo>
                                <a:lnTo>
                                  <a:pt x="2712736" y="3552340"/>
                                </a:lnTo>
                                <a:cubicBezTo>
                                  <a:pt x="2694169" y="3568555"/>
                                  <a:pt x="2672507" y="3581820"/>
                                  <a:pt x="2650846" y="3596560"/>
                                </a:cubicBezTo>
                                <a:lnTo>
                                  <a:pt x="2593000" y="3637889"/>
                                </a:lnTo>
                                <a:lnTo>
                                  <a:pt x="2592794" y="3638129"/>
                                </a:lnTo>
                                <a:lnTo>
                                  <a:pt x="2650846" y="3598035"/>
                                </a:lnTo>
                                <a:cubicBezTo>
                                  <a:pt x="2670959" y="3583295"/>
                                  <a:pt x="2692621" y="3568555"/>
                                  <a:pt x="2712736" y="3553815"/>
                                </a:cubicBezTo>
                                <a:cubicBezTo>
                                  <a:pt x="2700358" y="3574451"/>
                                  <a:pt x="2683337" y="3587716"/>
                                  <a:pt x="2661676" y="3602456"/>
                                </a:cubicBezTo>
                                <a:cubicBezTo>
                                  <a:pt x="2643883" y="3617934"/>
                                  <a:pt x="2631119" y="3624199"/>
                                  <a:pt x="2620094" y="3628251"/>
                                </a:cubicBezTo>
                                <a:lnTo>
                                  <a:pt x="2591329" y="3639825"/>
                                </a:lnTo>
                                <a:lnTo>
                                  <a:pt x="2590502" y="3640782"/>
                                </a:lnTo>
                                <a:cubicBezTo>
                                  <a:pt x="2579672" y="3648151"/>
                                  <a:pt x="2570388" y="3654047"/>
                                  <a:pt x="2559557" y="3659943"/>
                                </a:cubicBezTo>
                                <a:lnTo>
                                  <a:pt x="2547895" y="3665091"/>
                                </a:lnTo>
                                <a:lnTo>
                                  <a:pt x="2518557" y="3687765"/>
                                </a:lnTo>
                                <a:cubicBezTo>
                                  <a:pt x="2507725" y="3695689"/>
                                  <a:pt x="2498442" y="3701953"/>
                                  <a:pt x="2489931" y="3707111"/>
                                </a:cubicBezTo>
                                <a:cubicBezTo>
                                  <a:pt x="2474459" y="3718903"/>
                                  <a:pt x="2462081" y="3726274"/>
                                  <a:pt x="2446608" y="3733643"/>
                                </a:cubicBezTo>
                                <a:cubicBezTo>
                                  <a:pt x="2449703" y="3729222"/>
                                  <a:pt x="2441967" y="3732170"/>
                                  <a:pt x="2432684" y="3735118"/>
                                </a:cubicBezTo>
                                <a:lnTo>
                                  <a:pt x="2417205" y="3741671"/>
                                </a:lnTo>
                                <a:lnTo>
                                  <a:pt x="2414799" y="3743411"/>
                                </a:lnTo>
                                <a:lnTo>
                                  <a:pt x="2434230" y="3736591"/>
                                </a:lnTo>
                                <a:cubicBezTo>
                                  <a:pt x="2443514" y="3733643"/>
                                  <a:pt x="2449703" y="3730695"/>
                                  <a:pt x="2448156" y="3735118"/>
                                </a:cubicBezTo>
                                <a:cubicBezTo>
                                  <a:pt x="2437325" y="3749858"/>
                                  <a:pt x="2415663" y="3763123"/>
                                  <a:pt x="2392455" y="3774915"/>
                                </a:cubicBezTo>
                                <a:cubicBezTo>
                                  <a:pt x="2380077" y="3780811"/>
                                  <a:pt x="2369246" y="3786707"/>
                                  <a:pt x="2356868" y="3792604"/>
                                </a:cubicBezTo>
                                <a:cubicBezTo>
                                  <a:pt x="2344490" y="3798499"/>
                                  <a:pt x="2332112" y="3802922"/>
                                  <a:pt x="2321282" y="3808818"/>
                                </a:cubicBezTo>
                                <a:lnTo>
                                  <a:pt x="2296146" y="3812409"/>
                                </a:lnTo>
                                <a:lnTo>
                                  <a:pt x="2291883" y="3814714"/>
                                </a:lnTo>
                                <a:cubicBezTo>
                                  <a:pt x="2253201" y="3832402"/>
                                  <a:pt x="2214520" y="3847142"/>
                                  <a:pt x="2174292" y="3863355"/>
                                </a:cubicBezTo>
                                <a:lnTo>
                                  <a:pt x="2168296" y="3864653"/>
                                </a:lnTo>
                                <a:lnTo>
                                  <a:pt x="2132517" y="3886939"/>
                                </a:lnTo>
                                <a:cubicBezTo>
                                  <a:pt x="2141800" y="3888414"/>
                                  <a:pt x="2146441" y="3889887"/>
                                  <a:pt x="2152630" y="3892835"/>
                                </a:cubicBezTo>
                                <a:cubicBezTo>
                                  <a:pt x="2124780" y="3916419"/>
                                  <a:pt x="2087646" y="3920842"/>
                                  <a:pt x="2078362" y="3923790"/>
                                </a:cubicBezTo>
                                <a:cubicBezTo>
                                  <a:pt x="2079910" y="3917894"/>
                                  <a:pt x="2083005" y="3910523"/>
                                  <a:pt x="2084551" y="3903154"/>
                                </a:cubicBezTo>
                                <a:cubicBezTo>
                                  <a:pt x="2076816" y="3906102"/>
                                  <a:pt x="2069079" y="3909050"/>
                                  <a:pt x="2059795" y="3911998"/>
                                </a:cubicBezTo>
                                <a:cubicBezTo>
                                  <a:pt x="2052060" y="3914946"/>
                                  <a:pt x="2044323" y="3916419"/>
                                  <a:pt x="2036587" y="3919367"/>
                                </a:cubicBezTo>
                                <a:cubicBezTo>
                                  <a:pt x="2021115" y="3923790"/>
                                  <a:pt x="2004094" y="3928211"/>
                                  <a:pt x="1988622" y="3934107"/>
                                </a:cubicBezTo>
                                <a:lnTo>
                                  <a:pt x="1982213" y="3926780"/>
                                </a:lnTo>
                                <a:lnTo>
                                  <a:pt x="1959223" y="3931159"/>
                                </a:lnTo>
                                <a:cubicBezTo>
                                  <a:pt x="1949940" y="3932634"/>
                                  <a:pt x="1940656" y="3935582"/>
                                  <a:pt x="1931373" y="3937055"/>
                                </a:cubicBezTo>
                                <a:cubicBezTo>
                                  <a:pt x="1912805" y="3941478"/>
                                  <a:pt x="1892692" y="3947374"/>
                                  <a:pt x="1874125" y="3950322"/>
                                </a:cubicBezTo>
                                <a:lnTo>
                                  <a:pt x="1872237" y="3951157"/>
                                </a:lnTo>
                                <a:lnTo>
                                  <a:pt x="1926732" y="3938528"/>
                                </a:lnTo>
                                <a:cubicBezTo>
                                  <a:pt x="1936015" y="3935580"/>
                                  <a:pt x="1945299" y="3934107"/>
                                  <a:pt x="1954582" y="3932632"/>
                                </a:cubicBezTo>
                                <a:cubicBezTo>
                                  <a:pt x="1963866" y="3931159"/>
                                  <a:pt x="1971601" y="3928211"/>
                                  <a:pt x="1977790" y="3928211"/>
                                </a:cubicBezTo>
                                <a:cubicBezTo>
                                  <a:pt x="1979338" y="3931159"/>
                                  <a:pt x="1982433" y="3934107"/>
                                  <a:pt x="1987074" y="3935580"/>
                                </a:cubicBezTo>
                                <a:cubicBezTo>
                                  <a:pt x="2004094" y="3931159"/>
                                  <a:pt x="2019567" y="3926736"/>
                                  <a:pt x="2035039" y="3920840"/>
                                </a:cubicBezTo>
                                <a:cubicBezTo>
                                  <a:pt x="2042775" y="3917892"/>
                                  <a:pt x="2050512" y="3916419"/>
                                  <a:pt x="2058247" y="3913471"/>
                                </a:cubicBezTo>
                                <a:cubicBezTo>
                                  <a:pt x="2065984" y="3910523"/>
                                  <a:pt x="2073720" y="3907575"/>
                                  <a:pt x="2083003" y="3904627"/>
                                </a:cubicBezTo>
                                <a:cubicBezTo>
                                  <a:pt x="2081457" y="3910523"/>
                                  <a:pt x="2078362" y="3917892"/>
                                  <a:pt x="2076814" y="3925263"/>
                                </a:cubicBezTo>
                                <a:cubicBezTo>
                                  <a:pt x="2055153" y="3935580"/>
                                  <a:pt x="2033491" y="3944424"/>
                                  <a:pt x="2011830" y="3954743"/>
                                </a:cubicBezTo>
                                <a:lnTo>
                                  <a:pt x="2008644" y="3953893"/>
                                </a:lnTo>
                                <a:lnTo>
                                  <a:pt x="1963866" y="3970956"/>
                                </a:lnTo>
                                <a:cubicBezTo>
                                  <a:pt x="1949941" y="3975379"/>
                                  <a:pt x="1937563" y="3978327"/>
                                  <a:pt x="1926732" y="3981275"/>
                                </a:cubicBezTo>
                                <a:cubicBezTo>
                                  <a:pt x="1903524" y="3987171"/>
                                  <a:pt x="1886503" y="3990119"/>
                                  <a:pt x="1871030" y="3994540"/>
                                </a:cubicBezTo>
                                <a:cubicBezTo>
                                  <a:pt x="1871805" y="3990856"/>
                                  <a:pt x="1862135" y="3990856"/>
                                  <a:pt x="1848016" y="3992699"/>
                                </a:cubicBezTo>
                                <a:lnTo>
                                  <a:pt x="1799878" y="4001622"/>
                                </a:lnTo>
                                <a:lnTo>
                                  <a:pt x="1798309" y="4004859"/>
                                </a:lnTo>
                                <a:cubicBezTo>
                                  <a:pt x="1758080" y="4013703"/>
                                  <a:pt x="1713211" y="4021072"/>
                                  <a:pt x="1669888" y="4028443"/>
                                </a:cubicBezTo>
                                <a:cubicBezTo>
                                  <a:pt x="1655962" y="4026968"/>
                                  <a:pt x="1657510" y="4024020"/>
                                  <a:pt x="1640489" y="4021072"/>
                                </a:cubicBezTo>
                                <a:cubicBezTo>
                                  <a:pt x="1632754" y="4021072"/>
                                  <a:pt x="1625017" y="4021072"/>
                                  <a:pt x="1615733" y="4021072"/>
                                </a:cubicBezTo>
                                <a:cubicBezTo>
                                  <a:pt x="1603355" y="4025495"/>
                                  <a:pt x="1587883" y="4029916"/>
                                  <a:pt x="1572410" y="4034339"/>
                                </a:cubicBezTo>
                                <a:cubicBezTo>
                                  <a:pt x="1558486" y="4035812"/>
                                  <a:pt x="1546108" y="4037287"/>
                                  <a:pt x="1533730" y="4037287"/>
                                </a:cubicBezTo>
                                <a:cubicBezTo>
                                  <a:pt x="1521351" y="4037287"/>
                                  <a:pt x="1508973" y="4038760"/>
                                  <a:pt x="1495047" y="4038760"/>
                                </a:cubicBezTo>
                                <a:lnTo>
                                  <a:pt x="1490845" y="4037046"/>
                                </a:lnTo>
                                <a:lnTo>
                                  <a:pt x="1455594" y="4042999"/>
                                </a:lnTo>
                                <a:cubicBezTo>
                                  <a:pt x="1442829" y="4043183"/>
                                  <a:pt x="1430064" y="4040972"/>
                                  <a:pt x="1413044" y="4035812"/>
                                </a:cubicBezTo>
                                <a:cubicBezTo>
                                  <a:pt x="1413044" y="4035812"/>
                                  <a:pt x="1414592" y="4034339"/>
                                  <a:pt x="1414592" y="4034339"/>
                                </a:cubicBezTo>
                                <a:cubicBezTo>
                                  <a:pt x="1417686" y="4031391"/>
                                  <a:pt x="1419233" y="4028443"/>
                                  <a:pt x="1422327" y="4024020"/>
                                </a:cubicBezTo>
                                <a:cubicBezTo>
                                  <a:pt x="1409949" y="4022547"/>
                                  <a:pt x="1397571" y="4021072"/>
                                  <a:pt x="1386741" y="4019599"/>
                                </a:cubicBezTo>
                                <a:cubicBezTo>
                                  <a:pt x="1391382" y="4016651"/>
                                  <a:pt x="1399119" y="4013703"/>
                                  <a:pt x="1403760" y="4010755"/>
                                </a:cubicBezTo>
                                <a:cubicBezTo>
                                  <a:pt x="1420781" y="4010755"/>
                                  <a:pt x="1437800" y="4010755"/>
                                  <a:pt x="1454820" y="4009280"/>
                                </a:cubicBezTo>
                                <a:cubicBezTo>
                                  <a:pt x="1471839" y="4007807"/>
                                  <a:pt x="1487312" y="4007807"/>
                                  <a:pt x="1504333" y="4007807"/>
                                </a:cubicBezTo>
                                <a:lnTo>
                                  <a:pt x="1575505" y="4009280"/>
                                </a:lnTo>
                                <a:lnTo>
                                  <a:pt x="1625017" y="4004859"/>
                                </a:lnTo>
                                <a:cubicBezTo>
                                  <a:pt x="1657510" y="3998963"/>
                                  <a:pt x="1688455" y="3991592"/>
                                  <a:pt x="1717852" y="3985696"/>
                                </a:cubicBezTo>
                                <a:lnTo>
                                  <a:pt x="1735906" y="3981349"/>
                                </a:lnTo>
                                <a:lnTo>
                                  <a:pt x="1765332" y="3975041"/>
                                </a:lnTo>
                                <a:lnTo>
                                  <a:pt x="1779742" y="3972431"/>
                                </a:lnTo>
                                <a:cubicBezTo>
                                  <a:pt x="1796762" y="3970956"/>
                                  <a:pt x="1812235" y="3970956"/>
                                  <a:pt x="1826159" y="3970956"/>
                                </a:cubicBezTo>
                                <a:lnTo>
                                  <a:pt x="1829389" y="3969528"/>
                                </a:lnTo>
                                <a:lnTo>
                                  <a:pt x="1784384" y="3970958"/>
                                </a:lnTo>
                                <a:lnTo>
                                  <a:pt x="1765332" y="3975041"/>
                                </a:lnTo>
                                <a:lnTo>
                                  <a:pt x="1752279" y="3977406"/>
                                </a:lnTo>
                                <a:lnTo>
                                  <a:pt x="1735906" y="3981349"/>
                                </a:lnTo>
                                <a:lnTo>
                                  <a:pt x="1722494" y="3984223"/>
                                </a:lnTo>
                                <a:cubicBezTo>
                                  <a:pt x="1693096" y="3990119"/>
                                  <a:pt x="1662151" y="3997490"/>
                                  <a:pt x="1629659" y="4003386"/>
                                </a:cubicBezTo>
                                <a:cubicBezTo>
                                  <a:pt x="1614187" y="4004859"/>
                                  <a:pt x="1598714" y="4006334"/>
                                  <a:pt x="1580147" y="4007807"/>
                                </a:cubicBezTo>
                                <a:cubicBezTo>
                                  <a:pt x="1558486" y="4007807"/>
                                  <a:pt x="1533730" y="4007807"/>
                                  <a:pt x="1508973" y="4006334"/>
                                </a:cubicBezTo>
                                <a:cubicBezTo>
                                  <a:pt x="1493501" y="4006334"/>
                                  <a:pt x="1476480" y="4007807"/>
                                  <a:pt x="1459461" y="4007807"/>
                                </a:cubicBezTo>
                                <a:cubicBezTo>
                                  <a:pt x="1442441" y="4009282"/>
                                  <a:pt x="1425422" y="4009282"/>
                                  <a:pt x="1408401" y="4009282"/>
                                </a:cubicBezTo>
                                <a:cubicBezTo>
                                  <a:pt x="1406855" y="4006334"/>
                                  <a:pt x="1408401" y="4004859"/>
                                  <a:pt x="1409949" y="4003386"/>
                                </a:cubicBezTo>
                                <a:cubicBezTo>
                                  <a:pt x="1413044" y="3998963"/>
                                  <a:pt x="1417685" y="3994542"/>
                                  <a:pt x="1420779" y="3988646"/>
                                </a:cubicBezTo>
                                <a:cubicBezTo>
                                  <a:pt x="1572410" y="3982750"/>
                                  <a:pt x="1744156" y="3954743"/>
                                  <a:pt x="1897333" y="3913471"/>
                                </a:cubicBezTo>
                                <a:cubicBezTo>
                                  <a:pt x="2010283" y="3882518"/>
                                  <a:pt x="2117043" y="3845667"/>
                                  <a:pt x="2220709" y="3797026"/>
                                </a:cubicBezTo>
                                <a:cubicBezTo>
                                  <a:pt x="2245466" y="3783759"/>
                                  <a:pt x="2274863" y="3769019"/>
                                  <a:pt x="2305808" y="3754279"/>
                                </a:cubicBezTo>
                                <a:cubicBezTo>
                                  <a:pt x="2321280" y="3746910"/>
                                  <a:pt x="2338301" y="3739539"/>
                                  <a:pt x="2353773" y="3730695"/>
                                </a:cubicBezTo>
                                <a:cubicBezTo>
                                  <a:pt x="2369246" y="3721851"/>
                                  <a:pt x="2386265" y="3714482"/>
                                  <a:pt x="2403285" y="3705638"/>
                                </a:cubicBezTo>
                                <a:cubicBezTo>
                                  <a:pt x="2435777" y="3687950"/>
                                  <a:pt x="2466722" y="3670262"/>
                                  <a:pt x="2496120" y="3652574"/>
                                </a:cubicBezTo>
                                <a:lnTo>
                                  <a:pt x="2531709" y="3626440"/>
                                </a:lnTo>
                                <a:lnTo>
                                  <a:pt x="2537703" y="3622357"/>
                                </a:lnTo>
                                <a:lnTo>
                                  <a:pt x="2542830" y="3618273"/>
                                </a:lnTo>
                                <a:lnTo>
                                  <a:pt x="2570388" y="3598035"/>
                                </a:lnTo>
                                <a:cubicBezTo>
                                  <a:pt x="2616806" y="3565607"/>
                                  <a:pt x="2663224" y="3533179"/>
                                  <a:pt x="2709641" y="3494855"/>
                                </a:cubicBezTo>
                                <a:cubicBezTo>
                                  <a:pt x="2722019" y="3484538"/>
                                  <a:pt x="2735944" y="3475694"/>
                                  <a:pt x="2748322" y="3465375"/>
                                </a:cubicBezTo>
                                <a:cubicBezTo>
                                  <a:pt x="2760700" y="3455058"/>
                                  <a:pt x="2773078" y="3444739"/>
                                  <a:pt x="2785456" y="3434422"/>
                                </a:cubicBezTo>
                                <a:cubicBezTo>
                                  <a:pt x="2805571" y="3418207"/>
                                  <a:pt x="2822590" y="3403467"/>
                                  <a:pt x="2841157" y="3385779"/>
                                </a:cubicBezTo>
                                <a:cubicBezTo>
                                  <a:pt x="2848894" y="3372513"/>
                                  <a:pt x="2858177" y="3360721"/>
                                  <a:pt x="2864366" y="3348929"/>
                                </a:cubicBezTo>
                                <a:lnTo>
                                  <a:pt x="2897704" y="3319816"/>
                                </a:lnTo>
                                <a:lnTo>
                                  <a:pt x="2897972" y="3317987"/>
                                </a:lnTo>
                                <a:lnTo>
                                  <a:pt x="2865914" y="3345981"/>
                                </a:lnTo>
                                <a:cubicBezTo>
                                  <a:pt x="2859725" y="3357773"/>
                                  <a:pt x="2850442" y="3369565"/>
                                  <a:pt x="2842705" y="3382831"/>
                                </a:cubicBezTo>
                                <a:cubicBezTo>
                                  <a:pt x="2824138" y="3400519"/>
                                  <a:pt x="2807119" y="3415259"/>
                                  <a:pt x="2787004" y="3431474"/>
                                </a:cubicBezTo>
                                <a:cubicBezTo>
                                  <a:pt x="2774626" y="3441791"/>
                                  <a:pt x="2762248" y="3452110"/>
                                  <a:pt x="2749870" y="3462427"/>
                                </a:cubicBezTo>
                                <a:cubicBezTo>
                                  <a:pt x="2737492" y="3472746"/>
                                  <a:pt x="2725114" y="3481590"/>
                                  <a:pt x="2711189" y="3491907"/>
                                </a:cubicBezTo>
                                <a:cubicBezTo>
                                  <a:pt x="2664772" y="3528758"/>
                                  <a:pt x="2619901" y="3562659"/>
                                  <a:pt x="2571937" y="3595087"/>
                                </a:cubicBezTo>
                                <a:lnTo>
                                  <a:pt x="2542830" y="3618273"/>
                                </a:lnTo>
                                <a:lnTo>
                                  <a:pt x="2531709" y="3626440"/>
                                </a:lnTo>
                                <a:lnTo>
                                  <a:pt x="2497668" y="3649626"/>
                                </a:lnTo>
                                <a:cubicBezTo>
                                  <a:pt x="2468270" y="3667314"/>
                                  <a:pt x="2437325" y="3686475"/>
                                  <a:pt x="2404833" y="3702690"/>
                                </a:cubicBezTo>
                                <a:cubicBezTo>
                                  <a:pt x="2387813" y="3711534"/>
                                  <a:pt x="2372340" y="3718903"/>
                                  <a:pt x="2355321" y="3727747"/>
                                </a:cubicBezTo>
                                <a:cubicBezTo>
                                  <a:pt x="2339849" y="3736591"/>
                                  <a:pt x="2322828" y="3743962"/>
                                  <a:pt x="2307356" y="3751331"/>
                                </a:cubicBezTo>
                                <a:cubicBezTo>
                                  <a:pt x="2276411" y="3766071"/>
                                  <a:pt x="2247014" y="3780811"/>
                                  <a:pt x="2222258" y="3794078"/>
                                </a:cubicBezTo>
                                <a:cubicBezTo>
                                  <a:pt x="2118591" y="3841246"/>
                                  <a:pt x="2011831" y="3878095"/>
                                  <a:pt x="1898881" y="3910523"/>
                                </a:cubicBezTo>
                                <a:cubicBezTo>
                                  <a:pt x="1745704" y="3951795"/>
                                  <a:pt x="1573958" y="3979802"/>
                                  <a:pt x="1422327" y="3985698"/>
                                </a:cubicBezTo>
                                <a:cubicBezTo>
                                  <a:pt x="1409949" y="3985698"/>
                                  <a:pt x="1396025" y="3985698"/>
                                  <a:pt x="1386741" y="3985698"/>
                                </a:cubicBezTo>
                                <a:cubicBezTo>
                                  <a:pt x="1385193" y="3981275"/>
                                  <a:pt x="1382099" y="3978327"/>
                                  <a:pt x="1382099" y="3973906"/>
                                </a:cubicBezTo>
                                <a:cubicBezTo>
                                  <a:pt x="1375910" y="3970958"/>
                                  <a:pt x="1360437" y="3972431"/>
                                  <a:pt x="1344965" y="3972431"/>
                                </a:cubicBezTo>
                                <a:cubicBezTo>
                                  <a:pt x="1331040" y="3976854"/>
                                  <a:pt x="1312473" y="3981275"/>
                                  <a:pt x="1310925" y="3985698"/>
                                </a:cubicBezTo>
                                <a:cubicBezTo>
                                  <a:pt x="1272245" y="3987171"/>
                                  <a:pt x="1241300" y="3987171"/>
                                  <a:pt x="1211901" y="3987171"/>
                                </a:cubicBezTo>
                                <a:cubicBezTo>
                                  <a:pt x="1184051" y="3985698"/>
                                  <a:pt x="1160843" y="3984223"/>
                                  <a:pt x="1139181" y="3984223"/>
                                </a:cubicBezTo>
                                <a:cubicBezTo>
                                  <a:pt x="1126803" y="3982750"/>
                                  <a:pt x="1115971" y="3981275"/>
                                  <a:pt x="1103593" y="3981275"/>
                                </a:cubicBezTo>
                                <a:cubicBezTo>
                                  <a:pt x="1091215" y="3979802"/>
                                  <a:pt x="1078837" y="3978327"/>
                                  <a:pt x="1068007" y="3975379"/>
                                </a:cubicBezTo>
                                <a:lnTo>
                                  <a:pt x="1089443" y="3953596"/>
                                </a:lnTo>
                                <a:lnTo>
                                  <a:pt x="1085026" y="3954743"/>
                                </a:lnTo>
                                <a:lnTo>
                                  <a:pt x="1005157" y="3940653"/>
                                </a:lnTo>
                                <a:lnTo>
                                  <a:pt x="1001475" y="3941478"/>
                                </a:lnTo>
                                <a:cubicBezTo>
                                  <a:pt x="941133" y="3932634"/>
                                  <a:pt x="891621" y="3923790"/>
                                  <a:pt x="848298" y="3914946"/>
                                </a:cubicBezTo>
                                <a:cubicBezTo>
                                  <a:pt x="826636" y="3910523"/>
                                  <a:pt x="806521" y="3906102"/>
                                  <a:pt x="787954" y="3903154"/>
                                </a:cubicBezTo>
                                <a:cubicBezTo>
                                  <a:pt x="769387" y="3898731"/>
                                  <a:pt x="752368" y="3895783"/>
                                  <a:pt x="735347" y="3894310"/>
                                </a:cubicBezTo>
                                <a:cubicBezTo>
                                  <a:pt x="715234" y="3885466"/>
                                  <a:pt x="693572" y="3876622"/>
                                  <a:pt x="671911" y="3866303"/>
                                </a:cubicBezTo>
                                <a:cubicBezTo>
                                  <a:pt x="650249" y="3858934"/>
                                  <a:pt x="627040" y="3850090"/>
                                  <a:pt x="593000" y="3838298"/>
                                </a:cubicBezTo>
                                <a:cubicBezTo>
                                  <a:pt x="565150" y="3827979"/>
                                  <a:pt x="537299" y="3817662"/>
                                  <a:pt x="510997" y="3807343"/>
                                </a:cubicBezTo>
                                <a:cubicBezTo>
                                  <a:pt x="518732" y="3799974"/>
                                  <a:pt x="521827" y="3798499"/>
                                  <a:pt x="524921" y="3797026"/>
                                </a:cubicBezTo>
                                <a:cubicBezTo>
                                  <a:pt x="545036" y="3801447"/>
                                  <a:pt x="563603" y="3804395"/>
                                  <a:pt x="582170" y="3807343"/>
                                </a:cubicBezTo>
                                <a:cubicBezTo>
                                  <a:pt x="591454" y="3814714"/>
                                  <a:pt x="599189" y="3820610"/>
                                  <a:pt x="606926" y="3827979"/>
                                </a:cubicBezTo>
                                <a:cubicBezTo>
                                  <a:pt x="628588" y="3832402"/>
                                  <a:pt x="651796" y="3841246"/>
                                  <a:pt x="692024" y="3851563"/>
                                </a:cubicBezTo>
                                <a:cubicBezTo>
                                  <a:pt x="753914" y="3873674"/>
                                  <a:pt x="804975" y="3883991"/>
                                  <a:pt x="860676" y="3892835"/>
                                </a:cubicBezTo>
                                <a:cubicBezTo>
                                  <a:pt x="874600" y="3895783"/>
                                  <a:pt x="888526" y="3897258"/>
                                  <a:pt x="902451" y="3900206"/>
                                </a:cubicBezTo>
                                <a:cubicBezTo>
                                  <a:pt x="916377" y="3901679"/>
                                  <a:pt x="931849" y="3904627"/>
                                  <a:pt x="947322" y="3907575"/>
                                </a:cubicBezTo>
                                <a:cubicBezTo>
                                  <a:pt x="962794" y="3910523"/>
                                  <a:pt x="979813" y="3913471"/>
                                  <a:pt x="996834" y="3917894"/>
                                </a:cubicBezTo>
                                <a:lnTo>
                                  <a:pt x="1051396" y="3929133"/>
                                </a:lnTo>
                                <a:lnTo>
                                  <a:pt x="1055628" y="3928211"/>
                                </a:lnTo>
                                <a:cubicBezTo>
                                  <a:pt x="1072648" y="3931159"/>
                                  <a:pt x="1088121" y="3932634"/>
                                  <a:pt x="1106688" y="3935582"/>
                                </a:cubicBezTo>
                                <a:cubicBezTo>
                                  <a:pt x="1108234" y="3934107"/>
                                  <a:pt x="1108234" y="3934107"/>
                                  <a:pt x="1108234" y="3932634"/>
                                </a:cubicBezTo>
                                <a:cubicBezTo>
                                  <a:pt x="1132990" y="3934107"/>
                                  <a:pt x="1159295" y="3934107"/>
                                  <a:pt x="1182503" y="3935582"/>
                                </a:cubicBezTo>
                                <a:cubicBezTo>
                                  <a:pt x="1187145" y="3935582"/>
                                  <a:pt x="1193334" y="3937055"/>
                                  <a:pt x="1194881" y="3937055"/>
                                </a:cubicBezTo>
                                <a:cubicBezTo>
                                  <a:pt x="1235109" y="3938530"/>
                                  <a:pt x="1272243" y="3937055"/>
                                  <a:pt x="1309377" y="3937055"/>
                                </a:cubicBezTo>
                                <a:cubicBezTo>
                                  <a:pt x="1338776" y="3938530"/>
                                  <a:pt x="1366626" y="3938530"/>
                                  <a:pt x="1392929" y="3940003"/>
                                </a:cubicBezTo>
                                <a:cubicBezTo>
                                  <a:pt x="1426968" y="3938530"/>
                                  <a:pt x="1461008" y="3934107"/>
                                  <a:pt x="1491953" y="3932634"/>
                                </a:cubicBezTo>
                                <a:cubicBezTo>
                                  <a:pt x="1496595" y="3932634"/>
                                  <a:pt x="1502784" y="3932634"/>
                                  <a:pt x="1504331" y="3932634"/>
                                </a:cubicBezTo>
                                <a:cubicBezTo>
                                  <a:pt x="1505879" y="3937055"/>
                                  <a:pt x="1508973" y="3940003"/>
                                  <a:pt x="1508973" y="3944426"/>
                                </a:cubicBezTo>
                                <a:cubicBezTo>
                                  <a:pt x="1555391" y="3941478"/>
                                  <a:pt x="1583242" y="3937055"/>
                                  <a:pt x="1606450" y="3932634"/>
                                </a:cubicBezTo>
                                <a:cubicBezTo>
                                  <a:pt x="1629659" y="3929686"/>
                                  <a:pt x="1646678" y="3925263"/>
                                  <a:pt x="1671434" y="3917894"/>
                                </a:cubicBezTo>
                                <a:cubicBezTo>
                                  <a:pt x="1683812" y="3916419"/>
                                  <a:pt x="1696190" y="3914946"/>
                                  <a:pt x="1708568" y="3911998"/>
                                </a:cubicBezTo>
                                <a:cubicBezTo>
                                  <a:pt x="1716305" y="3910523"/>
                                  <a:pt x="1724041" y="3910523"/>
                                  <a:pt x="1731778" y="3909050"/>
                                </a:cubicBezTo>
                                <a:cubicBezTo>
                                  <a:pt x="1750345" y="3904627"/>
                                  <a:pt x="1765817" y="3901679"/>
                                  <a:pt x="1782836" y="3897258"/>
                                </a:cubicBezTo>
                                <a:cubicBezTo>
                                  <a:pt x="1796762" y="3894310"/>
                                  <a:pt x="1810687" y="3891362"/>
                                  <a:pt x="1824613" y="3888414"/>
                                </a:cubicBezTo>
                                <a:cubicBezTo>
                                  <a:pt x="1838537" y="3885466"/>
                                  <a:pt x="1852463" y="3881043"/>
                                  <a:pt x="1866388" y="3878095"/>
                                </a:cubicBezTo>
                                <a:lnTo>
                                  <a:pt x="1943016" y="3865461"/>
                                </a:lnTo>
                                <a:lnTo>
                                  <a:pt x="1953036" y="3861882"/>
                                </a:lnTo>
                                <a:cubicBezTo>
                                  <a:pt x="1926732" y="3866303"/>
                                  <a:pt x="1898881" y="3870726"/>
                                  <a:pt x="1872579" y="3875147"/>
                                </a:cubicBezTo>
                                <a:cubicBezTo>
                                  <a:pt x="1858652" y="3878095"/>
                                  <a:pt x="1844728" y="3882518"/>
                                  <a:pt x="1830802" y="3885466"/>
                                </a:cubicBezTo>
                                <a:cubicBezTo>
                                  <a:pt x="1816877" y="3888414"/>
                                  <a:pt x="1802951" y="3891362"/>
                                  <a:pt x="1789027" y="3894310"/>
                                </a:cubicBezTo>
                                <a:cubicBezTo>
                                  <a:pt x="1770460" y="3898731"/>
                                  <a:pt x="1756534" y="3901679"/>
                                  <a:pt x="1737967" y="3906102"/>
                                </a:cubicBezTo>
                                <a:cubicBezTo>
                                  <a:pt x="1730231" y="3907575"/>
                                  <a:pt x="1722494" y="3907575"/>
                                  <a:pt x="1714759" y="3909050"/>
                                </a:cubicBezTo>
                                <a:cubicBezTo>
                                  <a:pt x="1702381" y="3910523"/>
                                  <a:pt x="1690003" y="3911998"/>
                                  <a:pt x="1677625" y="3914946"/>
                                </a:cubicBezTo>
                                <a:cubicBezTo>
                                  <a:pt x="1634302" y="3919367"/>
                                  <a:pt x="1603357" y="3920842"/>
                                  <a:pt x="1577053" y="3923790"/>
                                </a:cubicBezTo>
                                <a:cubicBezTo>
                                  <a:pt x="1552297" y="3926738"/>
                                  <a:pt x="1532183" y="3929686"/>
                                  <a:pt x="1508973" y="3929686"/>
                                </a:cubicBezTo>
                                <a:cubicBezTo>
                                  <a:pt x="1505879" y="3929686"/>
                                  <a:pt x="1501238" y="3929686"/>
                                  <a:pt x="1496595" y="3929686"/>
                                </a:cubicBezTo>
                                <a:cubicBezTo>
                                  <a:pt x="1465650" y="3932634"/>
                                  <a:pt x="1431611" y="3937055"/>
                                  <a:pt x="1397571" y="3937055"/>
                                </a:cubicBezTo>
                                <a:cubicBezTo>
                                  <a:pt x="1371269" y="3935582"/>
                                  <a:pt x="1343418" y="3935582"/>
                                  <a:pt x="1314020" y="3934107"/>
                                </a:cubicBezTo>
                                <a:cubicBezTo>
                                  <a:pt x="1276886" y="3934107"/>
                                  <a:pt x="1239752" y="3935582"/>
                                  <a:pt x="1199523" y="3934107"/>
                                </a:cubicBezTo>
                                <a:cubicBezTo>
                                  <a:pt x="1196429" y="3934107"/>
                                  <a:pt x="1191788" y="3932634"/>
                                  <a:pt x="1187145" y="3932634"/>
                                </a:cubicBezTo>
                                <a:cubicBezTo>
                                  <a:pt x="1170126" y="3926738"/>
                                  <a:pt x="1157748" y="3920842"/>
                                  <a:pt x="1139181" y="3913471"/>
                                </a:cubicBezTo>
                                <a:cubicBezTo>
                                  <a:pt x="1131444" y="3919367"/>
                                  <a:pt x="1120614" y="3923790"/>
                                  <a:pt x="1112877" y="3929686"/>
                                </a:cubicBezTo>
                                <a:lnTo>
                                  <a:pt x="1112810" y="3929813"/>
                                </a:lnTo>
                                <a:lnTo>
                                  <a:pt x="1134539" y="3916419"/>
                                </a:lnTo>
                                <a:cubicBezTo>
                                  <a:pt x="1153106" y="3923788"/>
                                  <a:pt x="1167032" y="3929684"/>
                                  <a:pt x="1182504" y="3935580"/>
                                </a:cubicBezTo>
                                <a:cubicBezTo>
                                  <a:pt x="1157748" y="3935580"/>
                                  <a:pt x="1131444" y="3934107"/>
                                  <a:pt x="1108236" y="3932632"/>
                                </a:cubicBezTo>
                                <a:lnTo>
                                  <a:pt x="1108821" y="3932272"/>
                                </a:lnTo>
                                <a:lnTo>
                                  <a:pt x="1060270" y="3925263"/>
                                </a:lnTo>
                                <a:cubicBezTo>
                                  <a:pt x="1040157" y="3920842"/>
                                  <a:pt x="1021590" y="3917894"/>
                                  <a:pt x="1003023" y="3913471"/>
                                </a:cubicBezTo>
                                <a:cubicBezTo>
                                  <a:pt x="986002" y="3909050"/>
                                  <a:pt x="968983" y="3906102"/>
                                  <a:pt x="953511" y="3903154"/>
                                </a:cubicBezTo>
                                <a:cubicBezTo>
                                  <a:pt x="938038" y="3900206"/>
                                  <a:pt x="922566" y="3898731"/>
                                  <a:pt x="908640" y="3895783"/>
                                </a:cubicBezTo>
                                <a:cubicBezTo>
                                  <a:pt x="894715" y="3892835"/>
                                  <a:pt x="880789" y="3891362"/>
                                  <a:pt x="866865" y="3888414"/>
                                </a:cubicBezTo>
                                <a:cubicBezTo>
                                  <a:pt x="811164" y="3879570"/>
                                  <a:pt x="760103" y="3869251"/>
                                  <a:pt x="698213" y="3847142"/>
                                </a:cubicBezTo>
                                <a:cubicBezTo>
                                  <a:pt x="657985" y="3838298"/>
                                  <a:pt x="634777" y="3829454"/>
                                  <a:pt x="613115" y="3823558"/>
                                </a:cubicBezTo>
                                <a:cubicBezTo>
                                  <a:pt x="603832" y="3817662"/>
                                  <a:pt x="596095" y="3810291"/>
                                  <a:pt x="588359" y="3802922"/>
                                </a:cubicBezTo>
                                <a:cubicBezTo>
                                  <a:pt x="569792" y="3799974"/>
                                  <a:pt x="551225" y="3797026"/>
                                  <a:pt x="531110" y="3792603"/>
                                </a:cubicBezTo>
                                <a:cubicBezTo>
                                  <a:pt x="501713" y="3779338"/>
                                  <a:pt x="475409" y="3766071"/>
                                  <a:pt x="446012" y="3751331"/>
                                </a:cubicBezTo>
                                <a:cubicBezTo>
                                  <a:pt x="436728" y="3751331"/>
                                  <a:pt x="430540" y="3752806"/>
                                  <a:pt x="421256" y="3752806"/>
                                </a:cubicBezTo>
                                <a:cubicBezTo>
                                  <a:pt x="390311" y="3738066"/>
                                  <a:pt x="362460" y="3724799"/>
                                  <a:pt x="333062" y="3710059"/>
                                </a:cubicBezTo>
                                <a:cubicBezTo>
                                  <a:pt x="328421" y="3701215"/>
                                  <a:pt x="322232" y="3692371"/>
                                  <a:pt x="317589" y="3683527"/>
                                </a:cubicBezTo>
                                <a:cubicBezTo>
                                  <a:pt x="317589" y="3683527"/>
                                  <a:pt x="319137" y="3683527"/>
                                  <a:pt x="320684" y="3682054"/>
                                </a:cubicBezTo>
                                <a:cubicBezTo>
                                  <a:pt x="337704" y="3692371"/>
                                  <a:pt x="356271" y="3701215"/>
                                  <a:pt x="374838" y="3710059"/>
                                </a:cubicBezTo>
                                <a:cubicBezTo>
                                  <a:pt x="393406" y="3718903"/>
                                  <a:pt x="410424" y="3727747"/>
                                  <a:pt x="428991" y="3738066"/>
                                </a:cubicBezTo>
                                <a:cubicBezTo>
                                  <a:pt x="435181" y="3735118"/>
                                  <a:pt x="439823" y="3732170"/>
                                  <a:pt x="444464" y="3729222"/>
                                </a:cubicBezTo>
                                <a:cubicBezTo>
                                  <a:pt x="415067" y="3715955"/>
                                  <a:pt x="396500" y="3701215"/>
                                  <a:pt x="381028" y="3689423"/>
                                </a:cubicBezTo>
                                <a:cubicBezTo>
                                  <a:pt x="365555" y="3677631"/>
                                  <a:pt x="350082" y="3670262"/>
                                  <a:pt x="328421" y="3667314"/>
                                </a:cubicBezTo>
                                <a:cubicBezTo>
                                  <a:pt x="285098" y="3637834"/>
                                  <a:pt x="271172" y="3637834"/>
                                  <a:pt x="255699" y="3627515"/>
                                </a:cubicBezTo>
                                <a:cubicBezTo>
                                  <a:pt x="234038" y="3614250"/>
                                  <a:pt x="213924" y="3602458"/>
                                  <a:pt x="193809" y="3589191"/>
                                </a:cubicBezTo>
                                <a:cubicBezTo>
                                  <a:pt x="144297" y="3562659"/>
                                  <a:pt x="158223" y="3590666"/>
                                  <a:pt x="96333" y="3549394"/>
                                </a:cubicBezTo>
                                <a:cubicBezTo>
                                  <a:pt x="83955" y="3540550"/>
                                  <a:pt x="73123" y="3531706"/>
                                  <a:pt x="59199" y="3519914"/>
                                </a:cubicBezTo>
                                <a:cubicBezTo>
                                  <a:pt x="62294" y="3519914"/>
                                  <a:pt x="65388" y="3518439"/>
                                  <a:pt x="66934" y="3516966"/>
                                </a:cubicBezTo>
                                <a:cubicBezTo>
                                  <a:pt x="80860" y="3521387"/>
                                  <a:pt x="91690" y="3524335"/>
                                  <a:pt x="104068" y="3527283"/>
                                </a:cubicBezTo>
                                <a:cubicBezTo>
                                  <a:pt x="77766" y="3499278"/>
                                  <a:pt x="73123" y="3487486"/>
                                  <a:pt x="26706" y="3450635"/>
                                </a:cubicBezTo>
                                <a:lnTo>
                                  <a:pt x="0" y="3429737"/>
                                </a:lnTo>
                                <a:lnTo>
                                  <a:pt x="0" y="551427"/>
                                </a:lnTo>
                                <a:lnTo>
                                  <a:pt x="2025" y="549989"/>
                                </a:lnTo>
                                <a:lnTo>
                                  <a:pt x="48367" y="511478"/>
                                </a:lnTo>
                                <a:cubicBezTo>
                                  <a:pt x="73123" y="492315"/>
                                  <a:pt x="97880" y="474627"/>
                                  <a:pt x="122636" y="455466"/>
                                </a:cubicBezTo>
                                <a:cubicBezTo>
                                  <a:pt x="148938" y="442199"/>
                                  <a:pt x="181431" y="417141"/>
                                  <a:pt x="201545" y="399454"/>
                                </a:cubicBezTo>
                                <a:cubicBezTo>
                                  <a:pt x="218565" y="389135"/>
                                  <a:pt x="234038" y="378818"/>
                                  <a:pt x="251057" y="368499"/>
                                </a:cubicBezTo>
                                <a:cubicBezTo>
                                  <a:pt x="268077" y="358182"/>
                                  <a:pt x="283550" y="347863"/>
                                  <a:pt x="302117" y="337545"/>
                                </a:cubicBezTo>
                                <a:cubicBezTo>
                                  <a:pt x="337703" y="321331"/>
                                  <a:pt x="373290" y="303643"/>
                                  <a:pt x="408876" y="290378"/>
                                </a:cubicBezTo>
                                <a:cubicBezTo>
                                  <a:pt x="422802" y="284482"/>
                                  <a:pt x="438275" y="277111"/>
                                  <a:pt x="450653" y="269742"/>
                                </a:cubicBezTo>
                                <a:cubicBezTo>
                                  <a:pt x="470766" y="260898"/>
                                  <a:pt x="493976" y="252053"/>
                                  <a:pt x="515638" y="241735"/>
                                </a:cubicBezTo>
                                <a:cubicBezTo>
                                  <a:pt x="546583" y="228469"/>
                                  <a:pt x="577528" y="218151"/>
                                  <a:pt x="608473" y="206359"/>
                                </a:cubicBezTo>
                                <a:cubicBezTo>
                                  <a:pt x="639418" y="194567"/>
                                  <a:pt x="671909" y="185723"/>
                                  <a:pt x="702854" y="175405"/>
                                </a:cubicBezTo>
                                <a:lnTo>
                                  <a:pt x="742501" y="167987"/>
                                </a:lnTo>
                                <a:lnTo>
                                  <a:pt x="761653" y="161752"/>
                                </a:lnTo>
                                <a:lnTo>
                                  <a:pt x="1022332" y="108177"/>
                                </a:lnTo>
                                <a:lnTo>
                                  <a:pt x="1016949" y="106681"/>
                                </a:lnTo>
                                <a:cubicBezTo>
                                  <a:pt x="1010760" y="106128"/>
                                  <a:pt x="1001476" y="106865"/>
                                  <a:pt x="984456" y="110549"/>
                                </a:cubicBezTo>
                                <a:cubicBezTo>
                                  <a:pt x="962794" y="113497"/>
                                  <a:pt x="938038" y="116445"/>
                                  <a:pt x="914829" y="119393"/>
                                </a:cubicBezTo>
                                <a:cubicBezTo>
                                  <a:pt x="893167" y="123816"/>
                                  <a:pt x="868411" y="129712"/>
                                  <a:pt x="846749" y="134133"/>
                                </a:cubicBezTo>
                                <a:cubicBezTo>
                                  <a:pt x="837466" y="137081"/>
                                  <a:pt x="828183" y="140029"/>
                                  <a:pt x="817353" y="142977"/>
                                </a:cubicBezTo>
                                <a:cubicBezTo>
                                  <a:pt x="806521" y="145925"/>
                                  <a:pt x="795691" y="148873"/>
                                  <a:pt x="783313" y="151821"/>
                                </a:cubicBezTo>
                                <a:lnTo>
                                  <a:pt x="708827" y="165761"/>
                                </a:lnTo>
                                <a:lnTo>
                                  <a:pt x="695119" y="170984"/>
                                </a:lnTo>
                                <a:cubicBezTo>
                                  <a:pt x="664174" y="181301"/>
                                  <a:pt x="631682" y="190145"/>
                                  <a:pt x="600737" y="201937"/>
                                </a:cubicBezTo>
                                <a:cubicBezTo>
                                  <a:pt x="569792" y="213729"/>
                                  <a:pt x="538847" y="224048"/>
                                  <a:pt x="507902" y="237314"/>
                                </a:cubicBezTo>
                                <a:cubicBezTo>
                                  <a:pt x="484693" y="247632"/>
                                  <a:pt x="463031" y="256476"/>
                                  <a:pt x="442918" y="265320"/>
                                </a:cubicBezTo>
                                <a:cubicBezTo>
                                  <a:pt x="428991" y="268268"/>
                                  <a:pt x="413519" y="275638"/>
                                  <a:pt x="399595" y="281534"/>
                                </a:cubicBezTo>
                                <a:cubicBezTo>
                                  <a:pt x="362460" y="294800"/>
                                  <a:pt x="328421" y="312488"/>
                                  <a:pt x="292833" y="328701"/>
                                </a:cubicBezTo>
                                <a:cubicBezTo>
                                  <a:pt x="275814" y="337545"/>
                                  <a:pt x="258794" y="349338"/>
                                  <a:pt x="241775" y="359656"/>
                                </a:cubicBezTo>
                                <a:cubicBezTo>
                                  <a:pt x="224754" y="369974"/>
                                  <a:pt x="207735" y="380292"/>
                                  <a:pt x="192263" y="390610"/>
                                </a:cubicBezTo>
                                <a:cubicBezTo>
                                  <a:pt x="173696" y="408297"/>
                                  <a:pt x="139656" y="433356"/>
                                  <a:pt x="113352" y="446622"/>
                                </a:cubicBezTo>
                                <a:cubicBezTo>
                                  <a:pt x="88596" y="464310"/>
                                  <a:pt x="63840" y="483472"/>
                                  <a:pt x="39084" y="502634"/>
                                </a:cubicBezTo>
                                <a:lnTo>
                                  <a:pt x="0" y="535115"/>
                                </a:lnTo>
                                <a:lnTo>
                                  <a:pt x="0" y="504747"/>
                                </a:lnTo>
                                <a:lnTo>
                                  <a:pt x="7221" y="498351"/>
                                </a:lnTo>
                                <a:cubicBezTo>
                                  <a:pt x="44210" y="466706"/>
                                  <a:pt x="92078" y="429671"/>
                                  <a:pt x="144297" y="400928"/>
                                </a:cubicBezTo>
                                <a:cubicBezTo>
                                  <a:pt x="164412" y="386188"/>
                                  <a:pt x="178337" y="369974"/>
                                  <a:pt x="203093" y="356708"/>
                                </a:cubicBezTo>
                                <a:cubicBezTo>
                                  <a:pt x="224754" y="349338"/>
                                  <a:pt x="249510" y="334597"/>
                                  <a:pt x="280455" y="318384"/>
                                </a:cubicBezTo>
                                <a:cubicBezTo>
                                  <a:pt x="295928" y="311014"/>
                                  <a:pt x="312948" y="302170"/>
                                  <a:pt x="329967" y="293326"/>
                                </a:cubicBezTo>
                                <a:cubicBezTo>
                                  <a:pt x="339251" y="288904"/>
                                  <a:pt x="346988" y="284482"/>
                                  <a:pt x="356271" y="280060"/>
                                </a:cubicBezTo>
                                <a:cubicBezTo>
                                  <a:pt x="365555" y="275638"/>
                                  <a:pt x="374838" y="272690"/>
                                  <a:pt x="385668" y="269742"/>
                                </a:cubicBezTo>
                                <a:cubicBezTo>
                                  <a:pt x="416613" y="255001"/>
                                  <a:pt x="450653" y="240262"/>
                                  <a:pt x="483146" y="228469"/>
                                </a:cubicBezTo>
                                <a:lnTo>
                                  <a:pt x="513999" y="216016"/>
                                </a:lnTo>
                                <a:lnTo>
                                  <a:pt x="719561" y="140610"/>
                                </a:lnTo>
                                <a:lnTo>
                                  <a:pt x="752368" y="129712"/>
                                </a:lnTo>
                                <a:cubicBezTo>
                                  <a:pt x="777124" y="126764"/>
                                  <a:pt x="798785" y="123816"/>
                                  <a:pt x="823542" y="120868"/>
                                </a:cubicBezTo>
                                <a:cubicBezTo>
                                  <a:pt x="839014" y="114972"/>
                                  <a:pt x="856033" y="109076"/>
                                  <a:pt x="874600" y="103180"/>
                                </a:cubicBezTo>
                                <a:cubicBezTo>
                                  <a:pt x="893167" y="97284"/>
                                  <a:pt x="913282" y="91388"/>
                                  <a:pt x="933396" y="88440"/>
                                </a:cubicBezTo>
                                <a:cubicBezTo>
                                  <a:pt x="975172" y="81069"/>
                                  <a:pt x="1018495" y="73700"/>
                                  <a:pt x="1057176" y="72225"/>
                                </a:cubicBezTo>
                                <a:cubicBezTo>
                                  <a:pt x="1116746" y="67066"/>
                                  <a:pt x="1176315" y="64118"/>
                                  <a:pt x="1235884" y="63566"/>
                                </a:cubicBezTo>
                                <a:lnTo>
                                  <a:pt x="1379524" y="68157"/>
                                </a:lnTo>
                                <a:lnTo>
                                  <a:pt x="1232789" y="63013"/>
                                </a:lnTo>
                                <a:cubicBezTo>
                                  <a:pt x="1173219" y="63381"/>
                                  <a:pt x="1113650" y="66329"/>
                                  <a:pt x="1054081" y="72225"/>
                                </a:cubicBezTo>
                                <a:cubicBezTo>
                                  <a:pt x="1013853" y="73699"/>
                                  <a:pt x="972076" y="81069"/>
                                  <a:pt x="930301" y="88439"/>
                                </a:cubicBezTo>
                                <a:cubicBezTo>
                                  <a:pt x="910186" y="91387"/>
                                  <a:pt x="890073" y="97283"/>
                                  <a:pt x="871506" y="103179"/>
                                </a:cubicBezTo>
                                <a:cubicBezTo>
                                  <a:pt x="852939" y="109075"/>
                                  <a:pt x="835918" y="114971"/>
                                  <a:pt x="820446" y="120867"/>
                                </a:cubicBezTo>
                                <a:cubicBezTo>
                                  <a:pt x="795689" y="123815"/>
                                  <a:pt x="774028" y="126763"/>
                                  <a:pt x="749272" y="129711"/>
                                </a:cubicBezTo>
                                <a:lnTo>
                                  <a:pt x="719561" y="140610"/>
                                </a:lnTo>
                                <a:lnTo>
                                  <a:pt x="613695" y="175774"/>
                                </a:lnTo>
                                <a:lnTo>
                                  <a:pt x="513999" y="216016"/>
                                </a:lnTo>
                                <a:lnTo>
                                  <a:pt x="480050" y="228469"/>
                                </a:lnTo>
                                <a:cubicBezTo>
                                  <a:pt x="447559" y="240262"/>
                                  <a:pt x="413519" y="256475"/>
                                  <a:pt x="382574" y="269742"/>
                                </a:cubicBezTo>
                                <a:cubicBezTo>
                                  <a:pt x="373290" y="272690"/>
                                  <a:pt x="362459" y="277111"/>
                                  <a:pt x="353175" y="280059"/>
                                </a:cubicBezTo>
                                <a:cubicBezTo>
                                  <a:pt x="343892" y="284482"/>
                                  <a:pt x="334608" y="288903"/>
                                  <a:pt x="326873" y="293326"/>
                                </a:cubicBezTo>
                                <a:cubicBezTo>
                                  <a:pt x="309852" y="302170"/>
                                  <a:pt x="292833" y="311014"/>
                                  <a:pt x="277361" y="318383"/>
                                </a:cubicBezTo>
                                <a:cubicBezTo>
                                  <a:pt x="246416" y="334597"/>
                                  <a:pt x="221660" y="349338"/>
                                  <a:pt x="199998" y="356707"/>
                                </a:cubicBezTo>
                                <a:cubicBezTo>
                                  <a:pt x="175242" y="369974"/>
                                  <a:pt x="161316" y="384714"/>
                                  <a:pt x="141203" y="400927"/>
                                </a:cubicBezTo>
                                <a:cubicBezTo>
                                  <a:pt x="88982" y="429670"/>
                                  <a:pt x="41114" y="466704"/>
                                  <a:pt x="4125" y="498349"/>
                                </a:cubicBezTo>
                                <a:lnTo>
                                  <a:pt x="0" y="502003"/>
                                </a:lnTo>
                                <a:lnTo>
                                  <a:pt x="0" y="426935"/>
                                </a:lnTo>
                                <a:lnTo>
                                  <a:pt x="39084" y="399454"/>
                                </a:lnTo>
                                <a:lnTo>
                                  <a:pt x="77938" y="373630"/>
                                </a:lnTo>
                                <a:lnTo>
                                  <a:pt x="104068" y="350811"/>
                                </a:lnTo>
                                <a:cubicBezTo>
                                  <a:pt x="119541" y="341967"/>
                                  <a:pt x="135014" y="333123"/>
                                  <a:pt x="150486" y="324279"/>
                                </a:cubicBezTo>
                                <a:cubicBezTo>
                                  <a:pt x="165959" y="315435"/>
                                  <a:pt x="182978" y="308066"/>
                                  <a:pt x="199998" y="299222"/>
                                </a:cubicBezTo>
                                <a:lnTo>
                                  <a:pt x="206553" y="296010"/>
                                </a:lnTo>
                                <a:lnTo>
                                  <a:pt x="223401" y="280244"/>
                                </a:lnTo>
                                <a:cubicBezTo>
                                  <a:pt x="232878" y="273426"/>
                                  <a:pt x="243323" y="266794"/>
                                  <a:pt x="251058" y="260898"/>
                                </a:cubicBezTo>
                                <a:cubicBezTo>
                                  <a:pt x="263436" y="252053"/>
                                  <a:pt x="272720" y="248369"/>
                                  <a:pt x="281423" y="246158"/>
                                </a:cubicBezTo>
                                <a:lnTo>
                                  <a:pt x="302905" y="241447"/>
                                </a:lnTo>
                                <a:lnTo>
                                  <a:pt x="306758" y="238787"/>
                                </a:lnTo>
                                <a:cubicBezTo>
                                  <a:pt x="439821" y="169509"/>
                                  <a:pt x="582169" y="114971"/>
                                  <a:pt x="727610" y="76647"/>
                                </a:cubicBezTo>
                                <a:lnTo>
                                  <a:pt x="743224" y="73412"/>
                                </a:lnTo>
                                <a:lnTo>
                                  <a:pt x="786406" y="58959"/>
                                </a:lnTo>
                                <a:cubicBezTo>
                                  <a:pt x="796464" y="56011"/>
                                  <a:pt x="806908" y="54168"/>
                                  <a:pt x="816191" y="53247"/>
                                </a:cubicBezTo>
                                <a:lnTo>
                                  <a:pt x="831722" y="53121"/>
                                </a:lnTo>
                                <a:lnTo>
                                  <a:pt x="837466" y="51589"/>
                                </a:lnTo>
                                <a:cubicBezTo>
                                  <a:pt x="951963" y="26531"/>
                                  <a:pt x="1069554" y="11791"/>
                                  <a:pt x="1190240" y="7369"/>
                                </a:cubicBezTo>
                                <a:cubicBezTo>
                                  <a:pt x="1220411" y="8106"/>
                                  <a:pt x="1254838" y="7369"/>
                                  <a:pt x="1290423" y="7001"/>
                                </a:cubicBezTo>
                                <a:cubicBezTo>
                                  <a:pt x="1326011" y="6631"/>
                                  <a:pt x="1362759" y="6631"/>
                                  <a:pt x="1397571" y="8843"/>
                                </a:cubicBezTo>
                                <a:lnTo>
                                  <a:pt x="1399566" y="10268"/>
                                </a:lnTo>
                                <a:lnTo>
                                  <a:pt x="1451726" y="4421"/>
                                </a:lnTo>
                                <a:cubicBezTo>
                                  <a:pt x="1468745" y="7369"/>
                                  <a:pt x="1484217" y="8843"/>
                                  <a:pt x="1499690" y="11791"/>
                                </a:cubicBezTo>
                                <a:cubicBezTo>
                                  <a:pt x="1515162" y="14739"/>
                                  <a:pt x="1530635" y="16213"/>
                                  <a:pt x="1547656" y="20635"/>
                                </a:cubicBezTo>
                                <a:lnTo>
                                  <a:pt x="1572402" y="25994"/>
                                </a:lnTo>
                                <a:lnTo>
                                  <a:pt x="1546108" y="19161"/>
                                </a:lnTo>
                                <a:cubicBezTo>
                                  <a:pt x="1530635" y="16213"/>
                                  <a:pt x="1513614" y="13265"/>
                                  <a:pt x="1498142" y="10317"/>
                                </a:cubicBezTo>
                                <a:cubicBezTo>
                                  <a:pt x="1482669" y="7369"/>
                                  <a:pt x="1467197" y="5896"/>
                                  <a:pt x="1450178" y="2948"/>
                                </a:cubicBezTo>
                                <a:cubicBezTo>
                                  <a:pt x="1450178" y="2948"/>
                                  <a:pt x="1450178" y="1473"/>
                                  <a:pt x="1450178" y="0"/>
                                </a:cubicBezTo>
                                <a:close/>
                              </a:path>
                            </a:pathLst>
                          </a:custGeom>
                          <a:solidFill>
                            <a:schemeClr val="accent3">
                              <a:lumMod val="75000"/>
                            </a:schemeClr>
                          </a:solidFill>
                          <a:ln w="9360">
                            <a:noFill/>
                          </a:ln>
                        </wps:spPr>
                        <wps:style>
                          <a:lnRef idx="0"/>
                          <a:fillRef idx="0"/>
                          <a:effectRef idx="0"/>
                          <a:fontRef idx="minor"/>
                        </wps:style>
                        <wps:bodyPr/>
                      </wps:wsp>
                      <wps:wsp>
                        <wps:cNvSpPr/>
                        <wps:spPr>
                          <a:xfrm>
                            <a:off x="0" y="0"/>
                            <a:ext cx="7745760" cy="249480"/>
                          </a:xfrm>
                          <a:prstGeom prst="rect">
                            <a:avLst/>
                          </a:prstGeom>
                          <a:solidFill>
                            <a:schemeClr val="accent3">
                              <a:lumMod val="75000"/>
                            </a:schemeClr>
                          </a:solidFill>
                          <a:ln w="9360">
                            <a:noFill/>
                          </a:ln>
                        </wps:spPr>
                        <wps:style>
                          <a:lnRef idx="0"/>
                          <a:fillRef idx="0"/>
                          <a:effectRef idx="0"/>
                          <a:fontRef idx="minor"/>
                        </wps:style>
                        <wps:bodyPr/>
                      </wps:wsp>
                      <wpg:grpSp>
                        <wpg:cNvGrpSpPr/>
                        <wpg:grpSpPr>
                          <a:xfrm>
                            <a:off x="1810440" y="951840"/>
                            <a:ext cx="5961960" cy="9106560"/>
                          </a:xfrm>
                        </wpg:grpSpPr>
                        <wps:wsp>
                          <wps:cNvSpPr/>
                          <wps:spPr>
                            <a:xfrm flipH="1" flipV="1" rot="10800000">
                              <a:off x="3260520" y="6806520"/>
                              <a:ext cx="2701440" cy="230004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accent3">
                                    <a:lumMod val="75000"/>
                                    <a:alpha val="18000"/>
                                  </a:schemeClr>
                                </a:gs>
                                <a:gs pos="100000">
                                  <a:schemeClr val="accent3">
                                    <a:lumMod val="75000"/>
                                    <a:alpha val="20000"/>
                                  </a:schemeClr>
                                </a:gs>
                              </a:gsLst>
                              <a:lin ang="0"/>
                            </a:gradFill>
                            <a:ln w="9360">
                              <a:noFill/>
                            </a:ln>
                          </wps:spPr>
                          <wps:style>
                            <a:lnRef idx="0"/>
                            <a:fillRef idx="0"/>
                            <a:effectRef idx="0"/>
                            <a:fontRef idx="minor"/>
                          </wps:style>
                          <wps:bodyPr/>
                        </wps:wsp>
                        <wps:wsp>
                          <wps:cNvSpPr/>
                          <wps:spPr>
                            <a:xfrm rot="10800000">
                              <a:off x="3744000" y="7187040"/>
                              <a:ext cx="2062440" cy="175752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3">
                                <a:lumMod val="75000"/>
                                <a:alpha val="35000"/>
                              </a:schemeClr>
                            </a:solidFill>
                            <a:ln>
                              <a:noFill/>
                            </a:ln>
                          </wps:spPr>
                          <wps:style>
                            <a:lnRef idx="0"/>
                            <a:fillRef idx="0"/>
                            <a:effectRef idx="0"/>
                            <a:fontRef idx="minor"/>
                          </wps:style>
                          <wps:bodyPr/>
                        </wps:wsp>
                        <wps:wsp>
                          <wps:cNvSpPr/>
                          <wps:spPr>
                            <a:xfrm flipH="1" flipV="1" rot="10800000">
                              <a:off x="4740840" y="6761520"/>
                              <a:ext cx="941040" cy="88380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6000"/>
                              </a:schemeClr>
                            </a:solidFill>
                            <a:ln w="9360">
                              <a:noFill/>
                            </a:ln>
                          </wps:spPr>
                          <wps:style>
                            <a:lnRef idx="0"/>
                            <a:fillRef idx="0"/>
                            <a:effectRef idx="0"/>
                            <a:fontRef idx="minor"/>
                          </wps:style>
                          <wps:bodyPr/>
                        </wps:wsp>
                        <wps:wsp>
                          <wps:cNvSpPr/>
                          <wps:spPr>
                            <a:xfrm flipH="1" flipV="1" rot="10800000">
                              <a:off x="2995920" y="7782120"/>
                              <a:ext cx="550440" cy="51696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1000"/>
                              </a:schemeClr>
                            </a:solidFill>
                            <a:ln w="9360">
                              <a:noFill/>
                            </a:ln>
                          </wps:spPr>
                          <wps:style>
                            <a:lnRef idx="0"/>
                            <a:fillRef idx="0"/>
                            <a:effectRef idx="0"/>
                            <a:fontRef idx="minor"/>
                          </wps:style>
                          <wps:bodyPr/>
                        </wps:wsp>
                        <wps:wsp>
                          <wps:cNvSpPr/>
                          <wps:spPr>
                            <a:xfrm flipH="1" flipV="1" rot="10800000">
                              <a:off x="0" y="0"/>
                              <a:ext cx="550440" cy="51696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36000"/>
                              </a:schemeClr>
                            </a:solidFill>
                            <a:ln w="9360">
                              <a:noFill/>
                            </a:ln>
                          </wps:spPr>
                          <wps:style>
                            <a:lnRef idx="0"/>
                            <a:fillRef idx="0"/>
                            <a:effectRef idx="0"/>
                            <a:fontRef idx="minor"/>
                          </wps:style>
                          <wps:bodyPr/>
                        </wps:wsp>
                        <wps:wsp>
                          <wps:cNvSpPr/>
                          <wps:spPr>
                            <a:xfrm flipH="1" flipV="1" rot="10800000">
                              <a:off x="3994200" y="6693480"/>
                              <a:ext cx="343440" cy="32256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5">
                                <a:alpha val="22000"/>
                              </a:schemeClr>
                            </a:solidFill>
                            <a:ln w="9360">
                              <a:noFill/>
                            </a:ln>
                          </wps:spPr>
                          <wps:style>
                            <a:lnRef idx="0"/>
                            <a:fillRef idx="0"/>
                            <a:effectRef idx="0"/>
                            <a:fontRef idx="minor"/>
                          </wps:style>
                          <wps:bodyPr/>
                        </wps:wsp>
                      </wpg:grpSp>
                    </wpg:wgp>
                  </a:graphicData>
                </a:graphic>
                <wp14:sizeRelH relativeFrom="page">
                  <wp14:pctWidth>100000</wp14:pctWidth>
                </wp14:sizeRelH>
                <wp14:sizeRelV relativeFrom="page">
                  <wp14:pctHeight>105000</wp14:pctHeight>
                </wp14:sizeRelV>
              </wp:anchor>
            </w:drawing>
          </mc:Choice>
          <mc:Fallback>
            <w:pict>
              <v:group id="shape_0" alt="Group 19" style="position:absolute;margin-left:-22.65pt;margin-top:0.75pt;width:611.95pt;height:791.9pt" coordorigin="-453,15" coordsize="12239,15838">
                <v:rect id="shape_0" ID="Rectangle 259" fillcolor="#9b4169" stroked="f" style="position:absolute;left:-453;top:15;width:12197;height:392">
                  <w10:wrap type="none"/>
                  <v:fill o:detectmouseclick="t" type="solid" color2="#64be96"/>
                  <v:stroke color="#3465a4" weight="9360" joinstyle="miter" endcap="flat"/>
                </v:rect>
                <v:group id="shape_0" alt="Group 260" style="position:absolute;left:2396;top:1513;width:9390;height:14341"/>
              </v:group>
            </w:pict>
          </mc:Fallback>
        </mc:AlternateContent>
      </w:r>
    </w:p>
    <w:tbl>
      <w:tblPr>
        <w:tblW w:w="5000" w:type="pct"/>
        <w:jc w:val="left"/>
        <w:tblInd w:w="0" w:type="dxa"/>
        <w:tblCellMar>
          <w:top w:w="1985" w:type="dxa"/>
          <w:left w:w="0" w:type="dxa"/>
          <w:bottom w:w="0" w:type="dxa"/>
          <w:right w:w="0" w:type="dxa"/>
        </w:tblCellMar>
        <w:tblLook w:val="0600" w:noHBand="1" w:noVBand="1" w:firstColumn="0" w:lastRow="0" w:lastColumn="0" w:firstRow="0"/>
      </w:tblPr>
      <w:tblGrid>
        <w:gridCol w:w="715"/>
        <w:gridCol w:w="628"/>
        <w:gridCol w:w="2303"/>
        <w:gridCol w:w="421"/>
        <w:gridCol w:w="6579"/>
      </w:tblGrid>
      <w:tr>
        <w:trPr/>
        <w:tc>
          <w:tcPr>
            <w:tcW w:w="3646" w:type="dxa"/>
            <w:gridSpan w:val="3"/>
            <w:vMerge w:val="restart"/>
            <w:tcBorders/>
          </w:tcPr>
          <w:p>
            <w:pPr>
              <w:pStyle w:val="TextBody"/>
              <w:overflowPunct w:val="true"/>
              <w:ind w:left="-120" w:hanging="0"/>
              <w:rPr>
                <w:rFonts w:ascii="Times New Roman" w:hAnsi="Times New Roman"/>
              </w:rPr>
            </w:pPr>
            <w:r>
              <w:rPr/>
              <mc:AlternateContent>
                <mc:Choice Requires="wps">
                  <w:drawing>
                    <wp:inline distT="0" distB="0" distL="0" distR="0" wp14:anchorId="41DCC4B9">
                      <wp:extent cx="1811020" cy="1811020"/>
                      <wp:effectExtent l="0" t="0" r="0" b="0"/>
                      <wp:docPr id="2" name="Shape2"/>
                      <a:graphic xmlns:a="http://schemas.openxmlformats.org/drawingml/2006/main">
                        <a:graphicData uri="http://schemas.microsoft.com/office/word/2010/wordprocessingShape">
                          <wps:wsp>
                            <wps:cNvSpPr/>
                            <wps:spPr>
                              <a:xfrm>
                                <a:off x="0" y="0"/>
                                <a:ext cx="1810440" cy="1810440"/>
                              </a:xfrm>
                              <a:prstGeom prst="ellipse">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txbxContent>
                            </wps:txbx>
                            <wps:bodyPr anchor="ctr">
                              <a:noAutofit/>
                            </wps:bodyPr>
                          </wps:wsp>
                        </a:graphicData>
                      </a:graphic>
                    </wp:inline>
                  </w:drawing>
                </mc:Choice>
                <mc:Fallback>
                  <w:pict>
                    <v:oval id="shape_0" ID="Shape2" stroked="f" style="position:absolute;margin-left:0pt;margin-top:-142.6pt;width:142.5pt;height:142.5pt;mso-position-vertical:top" wp14:anchorId="41DCC4B9">
                      <w10:wrap type="none"/>
                      <v:imagedata r:id="rId2" o:detectmouseclick="t"/>
                      <v:stroke color="#3465a4" weight="12600" joinstyle="miter" endcap="flat"/>
                      <v:textbox>
                        <w:txbxContent>
                          <w:p>
                            <w:pPr>
                              <w:pStyle w:val="FrameContents"/>
                              <w:jc w:val="center"/>
                              <w:rPr>
                                <w:color w:val="FFFFFF"/>
                              </w:rPr>
                            </w:pPr>
                            <w:r>
                              <w:rPr>
                                <w:color w:val="FFFFFF"/>
                              </w:rPr>
                            </w:r>
                          </w:p>
                        </w:txbxContent>
                      </v:textbox>
                    </v:oval>
                  </w:pict>
                </mc:Fallback>
              </mc:AlternateContent>
            </w:r>
          </w:p>
        </w:tc>
        <w:tc>
          <w:tcPr>
            <w:tcW w:w="421" w:type="dxa"/>
            <w:vMerge w:val="restart"/>
            <w:tcBorders/>
            <w:tcMar>
              <w:top w:w="0" w:type="dxa"/>
            </w:tcMar>
          </w:tcPr>
          <w:p>
            <w:pPr>
              <w:pStyle w:val="TextBody"/>
              <w:overflowPunct w:val="true"/>
              <w:rPr>
                <w:rFonts w:ascii="Times New Roman" w:hAnsi="Times New Roman"/>
                <w:color w:val="0F3955" w:themeColor="accent2"/>
              </w:rPr>
            </w:pPr>
            <w:r>
              <w:rPr>
                <w:rFonts w:ascii="Times New Roman" w:hAnsi="Times New Roman"/>
                <w:color w:val="0F3955" w:themeColor="accent2"/>
              </w:rPr>
            </w:r>
          </w:p>
        </w:tc>
        <w:tc>
          <w:tcPr>
            <w:tcW w:w="6579" w:type="dxa"/>
            <w:tcBorders>
              <w:bottom w:val="single" w:sz="24" w:space="0" w:color="9A4168"/>
            </w:tcBorders>
            <w:tcMar>
              <w:bottom w:w="113" w:type="dxa"/>
            </w:tcMar>
          </w:tcPr>
          <w:p>
            <w:pPr>
              <w:pStyle w:val="Title"/>
              <w:overflowPunct w:val="true"/>
              <w:spacing w:before="240" w:after="0"/>
              <w:rPr/>
            </w:pPr>
            <w:sdt>
              <w:sdtPr>
                <w:id w:val="422063221"/>
              </w:sdtPr>
              <w:sdtContent>
                <w:r>
                  <w:rPr/>
                  <w:t>{{</w:t>
                </w:r>
                <w:r>
                  <w:rPr/>
                  <w:t xml:space="preserve"> Name </w:t>
                </w:r>
                <w:r>
                  <w:rPr/>
                  <w:t>}}</w:t>
                </w:r>
              </w:sdtContent>
            </w:sdt>
          </w:p>
        </w:tc>
      </w:tr>
      <w:tr>
        <w:trPr>
          <w:trHeight w:val="1589" w:hRule="atLeast"/>
        </w:trPr>
        <w:tc>
          <w:tcPr>
            <w:tcW w:w="3646" w:type="dxa"/>
            <w:gridSpan w:val="3"/>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restart"/>
            <w:tcBorders>
              <w:top w:val="single" w:sz="24" w:space="0" w:color="9A4168"/>
            </w:tcBorders>
            <w:tcMar>
              <w:top w:w="567" w:type="dxa"/>
            </w:tcMar>
            <w:vAlign w:val="bottom"/>
          </w:tcPr>
          <w:p>
            <w:pPr>
              <w:pStyle w:val="Heading2"/>
              <w:overflowPunct w:val="true"/>
              <w:spacing w:before="360" w:after="120"/>
              <w:outlineLvl w:val="1"/>
              <w:rPr/>
            </w:pPr>
            <w:sdt>
              <w:sdtPr>
                <w:id w:val="667324360"/>
              </w:sdtPr>
              <w:sdtContent>
                <w:r>
                  <w:rPr/>
                  <w:t>Experience</w:t>
                </w:r>
              </w:sdtContent>
            </w:sdt>
          </w:p>
          <w:p>
            <w:pPr>
              <w:pStyle w:val="Dates"/>
              <w:rPr>
                <w:rFonts w:ascii="Calibri" w:hAnsi="Calibri" w:cs="Calibri"/>
              </w:rPr>
            </w:pPr>
            <w:sdt>
              <w:sdtPr>
                <w:id w:val="2058160024"/>
              </w:sdtPr>
              <w:sdtContent>
                <w:r>
                  <w:rPr>
                    <w:rFonts w:cs="Calibri"/>
                  </w:rPr>
                  <w:t>[Dates From]</w:t>
                </w:r>
              </w:sdtContent>
            </w:sdt>
            <w:r>
              <w:rPr>
                <w:rFonts w:cs="Calibri"/>
              </w:rPr>
              <w:t>–</w:t>
            </w:r>
            <w:sdt>
              <w:sdtPr>
                <w:id w:val="2125478396"/>
              </w:sdtPr>
              <w:sdtContent>
                <w:r>
                  <w:rPr>
                    <w:rFonts w:cs="Calibri"/>
                  </w:rPr>
                  <w:t>[To]</w:t>
                </w:r>
              </w:sdtContent>
            </w:sdt>
          </w:p>
          <w:p>
            <w:pPr>
              <w:pStyle w:val="Experience"/>
              <w:rPr>
                <w:rFonts w:ascii="Calibri" w:hAnsi="Calibri" w:cs="Calibri"/>
              </w:rPr>
            </w:pPr>
            <w:sdt>
              <w:sdtPr>
                <w:id w:val="1943005292"/>
              </w:sdtPr>
              <w:sdtContent>
                <w:r>
                  <w:rPr/>
                  <w:t>[Job Title]</w:t>
                </w:r>
              </w:sdtContent>
            </w:sdt>
            <w:r>
              <w:rPr/>
              <w:t xml:space="preserve"> </w:t>
            </w:r>
            <w:r>
              <w:rPr>
                <w:rStyle w:val="Strong"/>
                <w:rFonts w:cs="Calibri"/>
                <w:color w:val="8A434E" w:themeColor="accent4" w:themeShade="bf"/>
              </w:rPr>
              <w:t>•</w:t>
            </w:r>
            <w:r>
              <w:rPr>
                <w:rFonts w:cs="Calibri"/>
                <w:color w:val="8A434E" w:themeColor="accent4" w:themeShade="bf"/>
              </w:rPr>
              <w:t xml:space="preserve"> </w:t>
            </w:r>
            <w:sdt>
              <w:sdtPr>
                <w:id w:val="1092645284"/>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461965052"/>
              </w:sdtPr>
              <w:sdtContent>
                <w:r>
                  <w:rPr>
                    <w:rFonts w:cs="Calibri"/>
                  </w:rPr>
                  <w:t>[Company Name]</w:t>
                </w:r>
              </w:sdtContent>
            </w:sdt>
          </w:p>
          <w:p>
            <w:pPr>
              <w:pStyle w:val="Dates"/>
              <w:rPr>
                <w:rFonts w:ascii="Calibri" w:hAnsi="Calibri" w:cs="Calibri"/>
              </w:rPr>
            </w:pPr>
            <w:sdt>
              <w:sdtPr>
                <w:id w:val="380768057"/>
              </w:sdtPr>
              <w:sdtContent>
                <w:r>
                  <w:rPr>
                    <w:rFonts w:cs="Calibri"/>
                  </w:rPr>
                  <w:t>[Dates From]</w:t>
                </w:r>
              </w:sdtContent>
            </w:sdt>
            <w:r>
              <w:rPr>
                <w:rFonts w:cs="Calibri"/>
              </w:rPr>
              <w:t>–</w:t>
            </w:r>
            <w:sdt>
              <w:sdtPr>
                <w:id w:val="1864200003"/>
              </w:sdtPr>
              <w:sdtContent>
                <w:r>
                  <w:rPr>
                    <w:rFonts w:cs="Calibri"/>
                  </w:rPr>
                  <w:t>[To]</w:t>
                </w:r>
              </w:sdtContent>
            </w:sdt>
          </w:p>
          <w:p>
            <w:pPr>
              <w:pStyle w:val="Experience"/>
              <w:rPr>
                <w:rFonts w:ascii="Calibri" w:hAnsi="Calibri" w:cs="Calibri"/>
              </w:rPr>
            </w:pPr>
            <w:sdt>
              <w:sdtPr>
                <w:id w:val="1349967873"/>
              </w:sdtPr>
              <w:sdtContent>
                <w:r>
                  <w:rPr/>
                  <w:t>[Job Title]</w:t>
                </w:r>
              </w:sdtContent>
            </w:sdt>
            <w:r>
              <w:rPr/>
              <w:t xml:space="preserve"> </w:t>
            </w:r>
            <w:r>
              <w:rPr>
                <w:rStyle w:val="Strong"/>
                <w:rFonts w:cs="Calibri"/>
                <w:color w:val="8A434E" w:themeColor="accent4" w:themeShade="bf"/>
              </w:rPr>
              <w:t>•</w:t>
            </w:r>
            <w:r>
              <w:rPr>
                <w:rFonts w:cs="Calibri"/>
              </w:rPr>
              <w:t xml:space="preserve"> </w:t>
            </w:r>
            <w:sdt>
              <w:sdtPr>
                <w:id w:val="497896955"/>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355684776"/>
              </w:sdtPr>
              <w:sdtContent>
                <w:r>
                  <w:rPr>
                    <w:rFonts w:cs="Calibri"/>
                  </w:rPr>
                  <w:t>[Company Name]</w:t>
                </w:r>
              </w:sdtContent>
            </w:sdt>
          </w:p>
          <w:p>
            <w:pPr>
              <w:pStyle w:val="Dates"/>
              <w:rPr>
                <w:rFonts w:ascii="Calibri" w:hAnsi="Calibri" w:cs="Calibri"/>
              </w:rPr>
            </w:pPr>
            <w:sdt>
              <w:sdtPr>
                <w:id w:val="1460238820"/>
              </w:sdtPr>
              <w:sdtContent>
                <w:r>
                  <w:rPr>
                    <w:rFonts w:cs="Calibri"/>
                  </w:rPr>
                  <w:t>[Dates From]</w:t>
                </w:r>
              </w:sdtContent>
            </w:sdt>
            <w:r>
              <w:rPr>
                <w:rFonts w:cs="Calibri"/>
              </w:rPr>
              <w:t>–</w:t>
            </w:r>
            <w:sdt>
              <w:sdtPr>
                <w:id w:val="202197808"/>
              </w:sdtPr>
              <w:sdtContent>
                <w:r>
                  <w:rPr>
                    <w:rFonts w:cs="Calibri"/>
                  </w:rPr>
                  <w:t>[To]</w:t>
                </w:r>
              </w:sdtContent>
            </w:sdt>
          </w:p>
          <w:p>
            <w:pPr>
              <w:pStyle w:val="Experience"/>
              <w:rPr>
                <w:rFonts w:ascii="Calibri" w:hAnsi="Calibri" w:cs="Calibri"/>
              </w:rPr>
            </w:pPr>
            <w:sdt>
              <w:sdtPr>
                <w:id w:val="2016846730"/>
              </w:sdtPr>
              <w:sdtContent>
                <w:r>
                  <w:rPr/>
                  <w:t>[Job Title]</w:t>
                </w:r>
              </w:sdtContent>
            </w:sdt>
            <w:r>
              <w:rPr/>
              <w:t xml:space="preserve"> </w:t>
            </w:r>
            <w:r>
              <w:rPr>
                <w:rStyle w:val="Strong"/>
                <w:rFonts w:cs="Calibri"/>
                <w:color w:val="8A434E" w:themeColor="accent4" w:themeShade="bf"/>
              </w:rPr>
              <w:t>•</w:t>
            </w:r>
            <w:r>
              <w:rPr>
                <w:rFonts w:cs="Calibri"/>
              </w:rPr>
              <w:t xml:space="preserve"> </w:t>
            </w:r>
            <w:sdt>
              <w:sdtPr>
                <w:id w:val="1323482157"/>
              </w:sdtPr>
              <w:sdtContent>
                <w:r>
                  <w:rPr>
                    <w:rFonts w:cs="Calibri"/>
                  </w:rPr>
                  <w:t>[Job Position]</w:t>
                </w:r>
              </w:sdtContent>
            </w:sdt>
            <w:r>
              <w:rPr>
                <w:rFonts w:cs="Calibri"/>
              </w:rPr>
              <w:t xml:space="preserve"> </w:t>
            </w:r>
            <w:r>
              <w:rPr>
                <w:rStyle w:val="Strong"/>
                <w:rFonts w:cs="Calibri"/>
                <w:color w:val="8A434E" w:themeColor="accent4" w:themeShade="bf"/>
              </w:rPr>
              <w:t>•</w:t>
            </w:r>
            <w:r>
              <w:rPr>
                <w:rFonts w:cs="Calibri"/>
              </w:rPr>
              <w:t xml:space="preserve"> </w:t>
            </w:r>
            <w:sdt>
              <w:sdtPr>
                <w:id w:val="1610527198"/>
              </w:sdtPr>
              <w:sdtContent>
                <w:r>
                  <w:rPr>
                    <w:rFonts w:cs="Calibri"/>
                  </w:rPr>
                  <w:t>[Company Name]</w:t>
                </w:r>
              </w:sdtContent>
            </w:sdt>
          </w:p>
          <w:p>
            <w:pPr>
              <w:pStyle w:val="Normal"/>
              <w:rPr>
                <w:rFonts w:ascii="Calibri" w:hAnsi="Calibri" w:cs="Calibri"/>
              </w:rPr>
            </w:pPr>
            <w:r>
              <w:rPr>
                <w:rFonts w:cs="Calibri"/>
              </w:rPr>
              <w:t>[This is the place for a brief summary of your key responsibilities and most stellar accomplishments.]</w:t>
            </w:r>
          </w:p>
          <w:p>
            <w:pPr>
              <w:pStyle w:val="Heading2"/>
              <w:rPr/>
            </w:pPr>
            <w:sdt>
              <w:sdtPr>
                <w:id w:val="1866274361"/>
              </w:sdtPr>
              <w:sdtContent>
                <w:r>
                  <w:rPr/>
                  <w:t>Education</w:t>
                </w:r>
              </w:sdtContent>
            </w:sdt>
          </w:p>
          <w:p>
            <w:pPr>
              <w:pStyle w:val="SchoolName"/>
              <w:rPr/>
            </w:pPr>
            <w:sdt>
              <w:sdtPr>
                <w:id w:val="335133721"/>
              </w:sdtPr>
              <w:sdtContent>
                <w:r>
                  <w:rPr/>
                  <w:t>[School Name]</w:t>
                </w:r>
              </w:sdtContent>
            </w:sdt>
            <w:r>
              <w:rPr/>
              <w:t xml:space="preserve">, </w:t>
            </w:r>
            <w:sdt>
              <w:sdtPr>
                <w:id w:val="652749073"/>
              </w:sdtPr>
              <w:sdtContent>
                <w:r>
                  <w:rPr/>
                  <w:t>[City, State]</w:t>
                </w:r>
              </w:sdtContent>
            </w:sdt>
          </w:p>
          <w:p>
            <w:pPr>
              <w:pStyle w:val="ListBullet"/>
              <w:numPr>
                <w:ilvl w:val="0"/>
                <w:numId w:val="1"/>
              </w:numPr>
              <w:rPr>
                <w:rFonts w:ascii="Calibri" w:hAnsi="Calibri" w:cs="Calibri"/>
              </w:rPr>
            </w:pPr>
            <w:sdt>
              <w:sdtPr>
                <w:id w:val="231302943"/>
              </w:sdtPr>
              <w:sdtContent>
                <w:r>
                  <w:rPr>
                    <w:rFonts w:cs="Calibri"/>
                  </w:rPr>
                  <w:t>[You might want to include your GPA here and a brief summary of relevant coursework, awards, and honors.]</w:t>
                </w:r>
              </w:sdtContent>
            </w:sdt>
          </w:p>
          <w:p>
            <w:pPr>
              <w:pStyle w:val="Heading2"/>
              <w:rPr/>
            </w:pPr>
            <w:sdt>
              <w:sdtPr>
                <w:id w:val="2064524808"/>
              </w:sdtPr>
              <w:sdtContent>
                <w:r>
                  <w:rPr/>
                  <w:t>Communication</w:t>
                </w:r>
              </w:sdtContent>
            </w:sdt>
          </w:p>
          <w:p>
            <w:pPr>
              <w:pStyle w:val="Normal"/>
              <w:rPr>
                <w:rFonts w:ascii="Calibri" w:hAnsi="Calibri" w:cs="Calibri"/>
              </w:rPr>
            </w:pPr>
            <w:sdt>
              <w:sdtPr>
                <w:id w:val="1866358682"/>
              </w:sdtPr>
              <w:sdtContent>
                <w:r>
                  <w:rPr>
                    <w:rFonts w:cs="Calibri"/>
                  </w:rPr>
                  <w:t xml:space="preserve">[Want to put your own image in the circle? </w:t>
                </w:r>
                <w:r>
                  <w:rPr>
                    <w:rFonts w:cs="Calibri"/>
                  </w:rPr>
                  <w:t xml:space="preserve"> Select the image and delete it.  Click the Insert ribbon and choose Picture.  Choose from where you wish to pull a picture and insert it.  To recreate the shape, select the image and click on the Picture ribbon.  You can choose the format of the image you wish to use.]</w:t>
                </w:r>
              </w:sdtContent>
            </w:sdt>
          </w:p>
          <w:p>
            <w:pPr>
              <w:pStyle w:val="Heading2"/>
              <w:rPr/>
            </w:pPr>
            <w:sdt>
              <w:sdtPr>
                <w:id w:val="964028917"/>
              </w:sdtPr>
              <w:sdtContent>
                <w:r>
                  <w:rPr/>
                  <w:t>Leadership</w:t>
                </w:r>
              </w:sdtContent>
            </w:sdt>
          </w:p>
          <w:p>
            <w:pPr>
              <w:pStyle w:val="Normal"/>
              <w:rPr>
                <w:rFonts w:ascii="Calibri" w:hAnsi="Calibri" w:cs="Calibri"/>
              </w:rPr>
            </w:pPr>
            <w:sdt>
              <w:sdtPr>
                <w:id w:val="1062375371"/>
              </w:sdtPr>
              <w:sdtContent>
                <w:r>
                  <w:rPr>
                    <w:rFonts w:cs="Calibri"/>
                  </w:rPr>
                  <w:t>[</w:t>
                </w:r>
                <w:r>
                  <w:rPr>
                    <w:rFonts w:cs="Calibri"/>
                  </w:rPr>
                  <w:t>To crop your picture, select it and go to the Picture tab.  Choose Crop from the options.  Drag the crop lines as you wish to resize your image</w:t>
                </w:r>
                <w:bookmarkStart w:id="0" w:name="_GoBack"/>
                <w:bookmarkEnd w:id="0"/>
                <w:r>
                  <w:rPr>
                    <w:rFonts w:cs="Calibri"/>
                  </w:rPr>
                  <w:t xml:space="preserve">.] </w:t>
                </w:r>
              </w:sdtContent>
            </w:sdt>
          </w:p>
          <w:p>
            <w:pPr>
              <w:pStyle w:val="Heading2"/>
              <w:rPr/>
            </w:pPr>
            <w:sdt>
              <w:sdtPr>
                <w:id w:val="863847964"/>
              </w:sdtPr>
              <w:sdtContent>
                <w:r>
                  <w:rPr/>
                  <w:t>References</w:t>
                </w:r>
              </w:sdtContent>
            </w:sdt>
          </w:p>
          <w:p>
            <w:pPr>
              <w:pStyle w:val="Normal"/>
              <w:rPr>
                <w:rFonts w:ascii="Calibri" w:hAnsi="Calibri" w:cs="Calibri"/>
                <w:sz w:val="24"/>
                <w:szCs w:val="24"/>
              </w:rPr>
            </w:pPr>
            <w:sdt>
              <w:sdtPr>
                <w:id w:val="777705853"/>
              </w:sdtPr>
              <w:sdtContent>
                <w:r>
                  <w:rPr>
                    <w:rFonts w:cs="Calibri"/>
                  </w:rPr>
                  <w:t>[Available upon request.]</w:t>
                </w:r>
              </w:sdtContent>
            </w:sdt>
          </w:p>
        </w:tc>
      </w:tr>
      <w:tr>
        <w:trPr>
          <w:trHeight w:val="1164" w:hRule="atLeast"/>
        </w:trPr>
        <w:tc>
          <w:tcPr>
            <w:tcW w:w="715" w:type="dxa"/>
            <w:tcBorders/>
            <w:tcMar>
              <w:top w:w="0" w:type="dxa"/>
            </w:tcMar>
          </w:tcPr>
          <w:p>
            <w:pPr>
              <w:pStyle w:val="TextBody"/>
              <w:overflowPunct w:val="true"/>
              <w:rPr>
                <w:rFonts w:ascii="Calibri" w:hAnsi="Calibri" w:cs="Calibri"/>
                <w:color w:val="0F3955" w:themeColor="accent2"/>
              </w:rPr>
            </w:pPr>
            <w:r>
              <w:rPr>
                <w:rFonts w:cs="Calibri"/>
                <w:color w:val="0F3955" w:themeColor="accent2"/>
              </w:rPr>
            </w:r>
          </w:p>
        </w:tc>
        <w:tc>
          <w:tcPr>
            <w:tcW w:w="2931" w:type="dxa"/>
            <w:gridSpan w:val="2"/>
            <w:tcBorders/>
            <w:tcMar>
              <w:top w:w="0" w:type="dxa"/>
            </w:tcMar>
          </w:tcPr>
          <w:p>
            <w:pPr>
              <w:pStyle w:val="TextBody"/>
              <w:overflowPunct w:val="true"/>
              <w:rPr>
                <w:rFonts w:ascii="Calibri" w:hAnsi="Calibri" w:cs="Calibri"/>
                <w:color w:val="0F3955" w:themeColor="accent2"/>
              </w:rPr>
            </w:pPr>
            <w:r>
              <w:rPr>
                <w:rFonts w:cs="Calibri"/>
                <w:color w:val="0F3955" w:themeColor="accent2"/>
              </w:rPr>
            </w:r>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Normal"/>
              <w:rPr/>
            </w:pPr>
            <w:r>
              <w:rPr/>
            </w:r>
          </w:p>
        </w:tc>
      </w:tr>
      <w:tr>
        <w:trPr>
          <w:trHeight w:val="543" w:hRule="atLeast"/>
        </w:trPr>
        <w:tc>
          <w:tcPr>
            <w:tcW w:w="715" w:type="dxa"/>
            <w:tcBorders/>
            <w:tcMar>
              <w:top w:w="0" w:type="dxa"/>
            </w:tcMar>
          </w:tcPr>
          <w:p>
            <w:pPr>
              <w:pStyle w:val="Information"/>
              <w:spacing w:before="4" w:after="0"/>
              <w:jc w:val="center"/>
              <w:rPr/>
            </w:pPr>
            <w:r>
              <w:rPr/>
            </w:r>
          </w:p>
        </w:tc>
        <w:tc>
          <w:tcPr>
            <w:tcW w:w="628" w:type="dxa"/>
            <w:tcBorders/>
            <w:tcMar>
              <w:top w:w="0" w:type="dxa"/>
            </w:tcMar>
            <w:vAlign w:val="center"/>
          </w:tcPr>
          <w:p>
            <w:pPr>
              <w:pStyle w:val="Information"/>
              <w:spacing w:before="4" w:after="0"/>
              <w:jc w:val="center"/>
              <w:rPr>
                <w:rStyle w:val="Strong"/>
                <w:rFonts w:ascii="Calibri" w:hAnsi="Calibri" w:cs="Calibri"/>
                <w:b w:val="false"/>
                <w:b w:val="false"/>
                <w:bCs w:val="false"/>
                <w:color w:val="666666"/>
              </w:rPr>
            </w:pPr>
            <w:r>
              <w:rPr/>
              <mc:AlternateContent>
                <mc:Choice Requires="wpg">
                  <w:drawing>
                    <wp:inline distT="0" distB="9525" distL="0" distR="5715" wp14:anchorId="6CB39406">
                      <wp:extent cx="337820" cy="334010"/>
                      <wp:effectExtent l="0" t="0" r="5715" b="9525"/>
                      <wp:docPr id="4" name="Shape3"/>
                      <a:graphic xmlns:a="http://schemas.openxmlformats.org/drawingml/2006/main">
                        <a:graphicData uri="http://schemas.microsoft.com/office/word/2010/wordprocessingGroup">
                          <wpg:wgp>
                            <wpg:cNvGrpSpPr/>
                            <wpg:grpSpPr>
                              <a:xfrm>
                                <a:off x="0" y="0"/>
                                <a:ext cx="337320" cy="333360"/>
                              </a:xfrm>
                            </wpg:grpSpPr>
                            <wps:wsp>
                              <wps:cNvSpPr/>
                              <wps:spPr>
                                <a:xfrm>
                                  <a:off x="0" y="0"/>
                                  <a:ext cx="337320" cy="333360"/>
                                </a:xfrm>
                                <a:custGeom>
                                  <a:avLst/>
                                  <a:gdLst/>
                                  <a:ah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3"/>
                                </a:solidFill>
                                <a:ln w="9360">
                                  <a:noFill/>
                                </a:ln>
                              </wps:spPr>
                              <wps:style>
                                <a:lnRef idx="0"/>
                                <a:fillRef idx="0"/>
                                <a:effectRef idx="0"/>
                                <a:fontRef idx="minor"/>
                              </wps:style>
                              <wps:bodyPr/>
                            </wps:wsp>
                            <pic:pic xmlns:pic="http://schemas.openxmlformats.org/drawingml/2006/picture">
                              <pic:nvPicPr>
                                <pic:cNvPr id="0" name="Picture 23" descr="GPS icon"/>
                                <pic:cNvPicPr/>
                              </pic:nvPicPr>
                              <pic:blipFill>
                                <a:blip r:embed="rId3"/>
                                <a:stretch/>
                              </pic:blipFill>
                              <pic:spPr>
                                <a:xfrm>
                                  <a:off x="91440" y="68760"/>
                                  <a:ext cx="151920" cy="202680"/>
                                </a:xfrm>
                                <a:prstGeom prst="rect">
                                  <a:avLst/>
                                </a:prstGeom>
                                <a:ln>
                                  <a:noFill/>
                                </a:ln>
                              </pic:spPr>
                            </pic:pic>
                          </wpg:wgp>
                        </a:graphicData>
                      </a:graphic>
                    </wp:inline>
                  </w:drawing>
                </mc:Choice>
                <mc:Fallback>
                  <w:pict>
                    <v:group id="shape_0" alt="Shape3" style="position:absolute;margin-left:0pt;margin-top:-27.05pt;width:26.55pt;height:26.25pt" coordorigin="0,-541" coordsize="531,52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3" stroked="f" style="position:absolute;left:144;top:-433;width:238;height:318;mso-position-vertical:top" type="shapetype_75">
                        <v:imagedata r:id="rId3"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true"/>
              <w:spacing w:before="4" w:after="0"/>
              <w:rPr/>
            </w:pPr>
            <w:sdt>
              <w:sdtPr>
                <w:id w:val="531387086"/>
              </w:sdtPr>
              <w:sdtContent>
                <w:r>
                  <w:rPr/>
                  <w:t>{{</w:t>
                </w:r>
                <w:r>
                  <w:rPr/>
                  <w:t xml:space="preserve"> Address </w:t>
                </w:r>
                <w:r>
                  <w:rPr/>
                  <w:t>}}</w:t>
                </w:r>
              </w:sdtContent>
            </w:sdt>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183" w:hRule="atLeast"/>
        </w:trPr>
        <w:tc>
          <w:tcPr>
            <w:tcW w:w="715" w:type="dxa"/>
            <w:tcBorders/>
            <w:tcMar>
              <w:top w:w="0" w:type="dxa"/>
            </w:tcMar>
          </w:tcPr>
          <w:p>
            <w:pPr>
              <w:pStyle w:val="NoSpacing"/>
              <w:rPr>
                <w:rFonts w:ascii="Calibri" w:hAnsi="Calibri" w:cs="Calibri"/>
                <w:color w:val="666666"/>
              </w:rPr>
            </w:pPr>
            <w:r>
              <w:rPr>
                <w:rFonts w:cs="Calibri"/>
                <w:color w:val="666666"/>
              </w:rPr>
            </w:r>
          </w:p>
        </w:tc>
        <w:tc>
          <w:tcPr>
            <w:tcW w:w="2931"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624" w:hRule="atLeast"/>
        </w:trPr>
        <w:tc>
          <w:tcPr>
            <w:tcW w:w="715" w:type="dxa"/>
            <w:tcBorders/>
            <w:tcMar>
              <w:top w:w="0" w:type="dxa"/>
            </w:tcMar>
          </w:tcPr>
          <w:p>
            <w:pPr>
              <w:pStyle w:val="Information"/>
              <w:spacing w:before="4" w:after="0"/>
              <w:jc w:val="center"/>
              <w:rPr/>
            </w:pPr>
            <w:r>
              <w:rPr/>
            </w:r>
          </w:p>
        </w:tc>
        <w:tc>
          <w:tcPr>
            <w:tcW w:w="628"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5715" distL="0" distR="5080" wp14:anchorId="537EDD99">
                      <wp:extent cx="338455" cy="337820"/>
                      <wp:effectExtent l="0" t="0" r="5080" b="5715"/>
                      <wp:docPr id="5" name="Shape4"/>
                      <a:graphic xmlns:a="http://schemas.openxmlformats.org/drawingml/2006/main">
                        <a:graphicData uri="http://schemas.microsoft.com/office/word/2010/wordprocessingGroup">
                          <wpg:wgp>
                            <wpg:cNvGrpSpPr/>
                            <wpg:grpSpPr>
                              <a:xfrm>
                                <a:off x="0" y="0"/>
                                <a:ext cx="337680" cy="337320"/>
                              </a:xfrm>
                            </wpg:grpSpPr>
                            <wps:wsp>
                              <wps:cNvSpPr/>
                              <wps:spPr>
                                <a:xfrm>
                                  <a:off x="0" y="0"/>
                                  <a:ext cx="337680" cy="337320"/>
                                </a:xfrm>
                                <a:custGeom>
                                  <a:avLst/>
                                  <a:gdLst/>
                                  <a:ahLst/>
                                  <a:rect l="l" t="t" r="r" b="b"/>
                                  <a:pathLst>
                                    <a:path w="2517880" h="251460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4"/>
                                </a:solidFill>
                                <a:ln w="9360">
                                  <a:noFill/>
                                </a:ln>
                              </wps:spPr>
                              <wps:style>
                                <a:lnRef idx="0"/>
                                <a:fillRef idx="0"/>
                                <a:effectRef idx="0"/>
                                <a:fontRef idx="minor"/>
                              </wps:style>
                              <wps:bodyPr/>
                            </wps:wsp>
                            <pic:pic xmlns:pic="http://schemas.openxmlformats.org/drawingml/2006/picture">
                              <pic:nvPicPr>
                                <pic:cNvPr id="1" name="Picture 28" descr="Phone icon"/>
                                <pic:cNvPicPr/>
                              </pic:nvPicPr>
                              <pic:blipFill>
                                <a:blip r:embed="rId4"/>
                                <a:stretch/>
                              </pic:blipFill>
                              <pic:spPr>
                                <a:xfrm>
                                  <a:off x="83880" y="83880"/>
                                  <a:ext cx="164520" cy="164520"/>
                                </a:xfrm>
                                <a:prstGeom prst="rect">
                                  <a:avLst/>
                                </a:prstGeom>
                                <a:ln>
                                  <a:noFill/>
                                </a:ln>
                              </pic:spPr>
                            </pic:pic>
                          </wpg:wgp>
                        </a:graphicData>
                      </a:graphic>
                    </wp:inline>
                  </w:drawing>
                </mc:Choice>
                <mc:Fallback>
                  <w:pict>
                    <v:group id="shape_0" alt="Shape4" style="position:absolute;margin-left:0pt;margin-top:-27.05pt;width:26.6pt;height:26.55pt" coordorigin="0,-541" coordsize="532,531">
                      <v:shape id="shape_0" ID="Picture 28" stroked="f" style="position:absolute;left:132;top:-409;width:258;height:258;mso-position-vertical:top" type="shapetype_75">
                        <v:imagedata r:id="rId4"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true"/>
              <w:spacing w:before="4" w:after="0"/>
              <w:rPr/>
            </w:pPr>
            <w:sdt>
              <w:sdtPr>
                <w:id w:val="645298101"/>
              </w:sdtPr>
              <w:sdtContent>
                <w:r>
                  <w:rPr/>
                  <w:t>{{</w:t>
                </w:r>
                <w:r>
                  <w:rPr/>
                  <w:t xml:space="preserve"> Phone </w:t>
                </w:r>
                <w:r>
                  <w:rPr/>
                  <w:t>}}</w:t>
                </w:r>
              </w:sdtContent>
            </w:sdt>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183" w:hRule="atLeast"/>
        </w:trPr>
        <w:tc>
          <w:tcPr>
            <w:tcW w:w="715" w:type="dxa"/>
            <w:tcBorders/>
            <w:tcMar>
              <w:top w:w="0" w:type="dxa"/>
            </w:tcMar>
          </w:tcPr>
          <w:p>
            <w:pPr>
              <w:pStyle w:val="NoSpacing"/>
              <w:rPr>
                <w:rFonts w:ascii="Calibri" w:hAnsi="Calibri" w:cs="Calibri"/>
                <w:color w:val="666666"/>
              </w:rPr>
            </w:pPr>
            <w:r>
              <w:rPr>
                <w:rFonts w:cs="Calibri"/>
                <w:color w:val="666666"/>
              </w:rPr>
            </w:r>
          </w:p>
        </w:tc>
        <w:tc>
          <w:tcPr>
            <w:tcW w:w="2931"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633" w:hRule="atLeast"/>
        </w:trPr>
        <w:tc>
          <w:tcPr>
            <w:tcW w:w="715" w:type="dxa"/>
            <w:tcBorders/>
            <w:tcMar>
              <w:top w:w="0" w:type="dxa"/>
            </w:tcMar>
          </w:tcPr>
          <w:p>
            <w:pPr>
              <w:pStyle w:val="Information"/>
              <w:spacing w:before="4" w:after="0"/>
              <w:jc w:val="center"/>
              <w:rPr/>
            </w:pPr>
            <w:r>
              <w:rPr/>
            </w:r>
          </w:p>
        </w:tc>
        <w:tc>
          <w:tcPr>
            <w:tcW w:w="628"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0" distL="0" distR="4445" wp14:anchorId="63EBD411">
                      <wp:extent cx="339090" cy="346710"/>
                      <wp:effectExtent l="0" t="0" r="4445" b="0"/>
                      <wp:docPr id="6" name="Shape5"/>
                      <a:graphic xmlns:a="http://schemas.openxmlformats.org/drawingml/2006/main">
                        <a:graphicData uri="http://schemas.microsoft.com/office/word/2010/wordprocessingGroup">
                          <wpg:wgp>
                            <wpg:cNvGrpSpPr/>
                            <wpg:grpSpPr>
                              <a:xfrm>
                                <a:off x="0" y="0"/>
                                <a:ext cx="338400" cy="345960"/>
                              </a:xfrm>
                            </wpg:grpSpPr>
                            <wps:wsp>
                              <wps:cNvSpPr/>
                              <wps:spPr>
                                <a:xfrm>
                                  <a:off x="0" y="0"/>
                                  <a:ext cx="338400" cy="345960"/>
                                </a:xfrm>
                                <a:custGeom>
                                  <a:avLst/>
                                  <a:gdLst/>
                                  <a:ah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3">
                                    <a:lumMod val="75000"/>
                                  </a:schemeClr>
                                </a:solidFill>
                                <a:ln w="9360">
                                  <a:noFill/>
                                </a:ln>
                              </wps:spPr>
                              <wps:style>
                                <a:lnRef idx="0"/>
                                <a:fillRef idx="0"/>
                                <a:effectRef idx="0"/>
                                <a:fontRef idx="minor"/>
                              </wps:style>
                              <wps:bodyPr/>
                            </wps:wsp>
                            <pic:pic xmlns:pic="http://schemas.openxmlformats.org/drawingml/2006/picture">
                              <pic:nvPicPr>
                                <pic:cNvPr id="2" name="Picture 32" descr="Email icon"/>
                                <pic:cNvPicPr/>
                              </pic:nvPicPr>
                              <pic:blipFill>
                                <a:blip r:embed="rId5"/>
                                <a:stretch/>
                              </pic:blipFill>
                              <pic:spPr>
                                <a:xfrm>
                                  <a:off x="83880" y="91440"/>
                                  <a:ext cx="164520" cy="164520"/>
                                </a:xfrm>
                                <a:prstGeom prst="rect">
                                  <a:avLst/>
                                </a:prstGeom>
                                <a:ln>
                                  <a:noFill/>
                                </a:ln>
                              </pic:spPr>
                            </pic:pic>
                          </wpg:wgp>
                        </a:graphicData>
                      </a:graphic>
                    </wp:inline>
                  </w:drawing>
                </mc:Choice>
                <mc:Fallback>
                  <w:pict>
                    <v:group id="shape_0" alt="Shape5" style="position:absolute;margin-left:0pt;margin-top:-27.3pt;width:26.65pt;height:27.25pt" coordorigin="0,-546" coordsize="533,545">
                      <v:shape id="shape_0" ID="Picture 32" stroked="f" style="position:absolute;left:132;top:-402;width:258;height:258;mso-position-vertical:top" type="shapetype_75">
                        <v:imagedata r:id="rId5"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true"/>
              <w:spacing w:before="4" w:after="0"/>
              <w:rPr/>
            </w:pPr>
            <w:sdt>
              <w:sdtPr>
                <w:id w:val="829575400"/>
              </w:sdtPr>
              <w:sdtContent>
                <w:r>
                  <w:rPr/>
                  <w:t>{{</w:t>
                </w:r>
                <w:r>
                  <w:rPr/>
                  <w:t xml:space="preserve"> Email </w:t>
                </w:r>
                <w:r>
                  <w:rPr/>
                  <w:t>}}</w:t>
                </w:r>
              </w:sdtContent>
            </w:sdt>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174" w:hRule="atLeast"/>
        </w:trPr>
        <w:tc>
          <w:tcPr>
            <w:tcW w:w="715" w:type="dxa"/>
            <w:tcBorders/>
            <w:tcMar>
              <w:top w:w="0" w:type="dxa"/>
            </w:tcMar>
          </w:tcPr>
          <w:p>
            <w:pPr>
              <w:pStyle w:val="NoSpacing"/>
              <w:rPr>
                <w:rFonts w:ascii="Calibri" w:hAnsi="Calibri" w:cs="Calibri"/>
                <w:color w:val="666666"/>
              </w:rPr>
            </w:pPr>
            <w:r>
              <w:rPr>
                <w:rFonts w:cs="Calibri"/>
                <w:color w:val="666666"/>
              </w:rPr>
            </w:r>
          </w:p>
        </w:tc>
        <w:tc>
          <w:tcPr>
            <w:tcW w:w="2931" w:type="dxa"/>
            <w:gridSpan w:val="2"/>
            <w:tcBorders/>
            <w:tcMar>
              <w:top w:w="0" w:type="dxa"/>
            </w:tcMar>
            <w:vAlign w:val="center"/>
          </w:tcPr>
          <w:p>
            <w:pPr>
              <w:pStyle w:val="NoSpacing"/>
              <w:rPr>
                <w:rFonts w:ascii="Calibri" w:hAnsi="Calibri" w:cs="Calibri"/>
                <w:color w:val="666666"/>
              </w:rPr>
            </w:pPr>
            <w:r>
              <w:rPr>
                <w:rFonts w:cs="Calibri"/>
                <w:color w:val="666666"/>
              </w:rPr>
            </w:r>
          </w:p>
        </w:tc>
        <w:tc>
          <w:tcPr>
            <w:tcW w:w="421" w:type="dxa"/>
            <w:vMerge w:val="continue"/>
            <w:tcBorders/>
            <w:tcMar>
              <w:top w:w="0" w:type="dxa"/>
            </w:tcMar>
          </w:tcPr>
          <w:p>
            <w:pPr>
              <w:pStyle w:val="TextBody"/>
              <w:overflowPunct w:val="true"/>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633" w:hRule="atLeast"/>
        </w:trPr>
        <w:tc>
          <w:tcPr>
            <w:tcW w:w="715" w:type="dxa"/>
            <w:tcBorders/>
            <w:tcMar>
              <w:top w:w="0" w:type="dxa"/>
            </w:tcMar>
          </w:tcPr>
          <w:p>
            <w:pPr>
              <w:pStyle w:val="Information"/>
              <w:spacing w:before="4" w:after="0"/>
              <w:jc w:val="center"/>
              <w:rPr/>
            </w:pPr>
            <w:r>
              <w:rPr/>
            </w:r>
          </w:p>
        </w:tc>
        <w:tc>
          <w:tcPr>
            <w:tcW w:w="628" w:type="dxa"/>
            <w:tcBorders/>
            <w:tcMar>
              <w:top w:w="0" w:type="dxa"/>
            </w:tcMar>
            <w:vAlign w:val="center"/>
          </w:tcPr>
          <w:p>
            <w:pPr>
              <w:pStyle w:val="Information"/>
              <w:spacing w:before="4" w:after="0"/>
              <w:jc w:val="center"/>
              <w:rPr>
                <w:rFonts w:ascii="Calibri" w:hAnsi="Calibri" w:cs="Calibri"/>
                <w:color w:val="666666"/>
              </w:rPr>
            </w:pPr>
            <w:r>
              <w:rPr/>
              <mc:AlternateContent>
                <mc:Choice Requires="wpg">
                  <w:drawing>
                    <wp:inline distT="0" distB="0" distL="0" distR="4445" wp14:anchorId="74A7CAEC">
                      <wp:extent cx="339090" cy="346710"/>
                      <wp:effectExtent l="0" t="0" r="4445" b="0"/>
                      <wp:docPr id="7" name="Shape6"/>
                      <a:graphic xmlns:a="http://schemas.openxmlformats.org/drawingml/2006/main">
                        <a:graphicData uri="http://schemas.microsoft.com/office/word/2010/wordprocessingGroup">
                          <wpg:wgp>
                            <wpg:cNvGrpSpPr/>
                            <wpg:grpSpPr>
                              <a:xfrm>
                                <a:off x="0" y="0"/>
                                <a:ext cx="338400" cy="345960"/>
                              </a:xfrm>
                            </wpg:grpSpPr>
                            <wps:wsp>
                              <wps:cNvSpPr/>
                              <wps:spPr>
                                <a:xfrm>
                                  <a:off x="0" y="0"/>
                                  <a:ext cx="338400" cy="345960"/>
                                </a:xfrm>
                                <a:custGeom>
                                  <a:avLst/>
                                  <a:gdLst/>
                                  <a:ah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lumMod val="75000"/>
                                  </a:schemeClr>
                                </a:solidFill>
                                <a:ln w="9360">
                                  <a:noFill/>
                                </a:ln>
                              </wps:spPr>
                              <wps:style>
                                <a:lnRef idx="0"/>
                                <a:fillRef idx="0"/>
                                <a:effectRef idx="0"/>
                                <a:fontRef idx="minor"/>
                              </wps:style>
                              <wps:bodyPr/>
                            </wps:wsp>
                            <pic:pic xmlns:pic="http://schemas.openxmlformats.org/drawingml/2006/picture">
                              <pic:nvPicPr>
                                <pic:cNvPr id="3" name="Picture 36" descr="website icon"/>
                                <pic:cNvPicPr/>
                              </pic:nvPicPr>
                              <pic:blipFill>
                                <a:blip r:embed="rId6"/>
                                <a:stretch/>
                              </pic:blipFill>
                              <pic:spPr>
                                <a:xfrm>
                                  <a:off x="83880" y="91440"/>
                                  <a:ext cx="164520" cy="164520"/>
                                </a:xfrm>
                                <a:prstGeom prst="rect">
                                  <a:avLst/>
                                </a:prstGeom>
                                <a:ln>
                                  <a:noFill/>
                                </a:ln>
                              </pic:spPr>
                            </pic:pic>
                          </wpg:wgp>
                        </a:graphicData>
                      </a:graphic>
                    </wp:inline>
                  </w:drawing>
                </mc:Choice>
                <mc:Fallback>
                  <w:pict>
                    <v:group id="shape_0" alt="Shape6" style="position:absolute;margin-left:0pt;margin-top:-27.3pt;width:26.65pt;height:27.25pt" coordorigin="0,-546" coordsize="533,545">
                      <v:shape id="shape_0" ID="Picture 36" stroked="f" style="position:absolute;left:132;top:-402;width:258;height:258;mso-position-vertical:top" type="shapetype_75">
                        <v:imagedata r:id="rId6" o:detectmouseclick="t"/>
                        <w10:wrap type="none"/>
                        <v:stroke color="#3465a4" joinstyle="round" endcap="flat"/>
                      </v:shape>
                    </v:group>
                  </w:pict>
                </mc:Fallback>
              </mc:AlternateContent>
            </w:r>
          </w:p>
        </w:tc>
        <w:tc>
          <w:tcPr>
            <w:tcW w:w="2303" w:type="dxa"/>
            <w:tcBorders/>
            <w:tcMar>
              <w:top w:w="0" w:type="dxa"/>
            </w:tcMar>
            <w:vAlign w:val="center"/>
          </w:tcPr>
          <w:p>
            <w:pPr>
              <w:pStyle w:val="Information"/>
              <w:overflowPunct w:val="true"/>
              <w:spacing w:before="4" w:after="0"/>
              <w:rPr/>
            </w:pPr>
            <w:sdt>
              <w:sdtPr>
                <w:id w:val="1409188492"/>
              </w:sdtPr>
              <w:sdtContent>
                <w:r>
                  <w:rPr/>
                  <w:t>{{</w:t>
                </w:r>
                <w:r>
                  <w:rPr/>
                  <w:t xml:space="preserve"> Website </w:t>
                </w:r>
                <w:r>
                  <w:rPr/>
                  <w:t>}}</w:t>
                </w:r>
              </w:sdtContent>
            </w:sdt>
          </w:p>
        </w:tc>
        <w:tc>
          <w:tcPr>
            <w:tcW w:w="421" w:type="dxa"/>
            <w:vMerge w:val="continue"/>
            <w:tcBorders/>
            <w:tcMar>
              <w:top w:w="0" w:type="dxa"/>
            </w:tcMar>
          </w:tcPr>
          <w:p>
            <w:pPr>
              <w:pStyle w:val="Information"/>
              <w:spacing w:before="4" w:after="0"/>
              <w:rPr>
                <w:rFonts w:ascii="Times New Roman" w:hAnsi="Times New Roman"/>
              </w:rPr>
            </w:pPr>
            <w:r>
              <w:rPr>
                <w:rFonts w:ascii="Times New Roman" w:hAnsi="Times New Roman"/>
              </w:rPr>
            </w:r>
          </w:p>
        </w:tc>
        <w:tc>
          <w:tcPr>
            <w:tcW w:w="6579" w:type="dxa"/>
            <w:vMerge w:val="continue"/>
            <w:tcBorders/>
            <w:tcMar>
              <w:top w:w="0" w:type="dxa"/>
            </w:tcMar>
          </w:tcPr>
          <w:p>
            <w:pPr>
              <w:pStyle w:val="Heading1"/>
              <w:pBdr>
                <w:top w:val="single" w:sz="24" w:space="8" w:color="9A4168"/>
              </w:pBdr>
              <w:overflowPunct w:val="true"/>
              <w:spacing w:before="240" w:after="120"/>
              <w:outlineLvl w:val="0"/>
              <w:rPr/>
            </w:pPr>
            <w:r>
              <w:rPr/>
            </w:r>
          </w:p>
        </w:tc>
      </w:tr>
      <w:tr>
        <w:trPr>
          <w:trHeight w:val="2448" w:hRule="atLeast"/>
        </w:trPr>
        <w:tc>
          <w:tcPr>
            <w:tcW w:w="715" w:type="dxa"/>
            <w:tcBorders/>
            <w:tcMar>
              <w:top w:w="0" w:type="dxa"/>
            </w:tcMar>
          </w:tcPr>
          <w:p>
            <w:pPr>
              <w:pStyle w:val="Normal"/>
              <w:rPr>
                <w:rFonts w:ascii="Calibri" w:hAnsi="Calibri" w:cs="Calibri"/>
                <w:color w:val="0F3955" w:themeColor="accent2"/>
              </w:rPr>
            </w:pPr>
            <w:r>
              <w:rPr>
                <w:rFonts w:cs="Calibri"/>
                <w:color w:val="0F3955" w:themeColor="accent2"/>
              </w:rPr>
            </w:r>
          </w:p>
        </w:tc>
        <w:tc>
          <w:tcPr>
            <w:tcW w:w="2931" w:type="dxa"/>
            <w:gridSpan w:val="2"/>
            <w:tcBorders/>
            <w:tcMar>
              <w:top w:w="0" w:type="dxa"/>
            </w:tcMar>
          </w:tcPr>
          <w:p>
            <w:pPr>
              <w:pStyle w:val="Normal"/>
              <w:rPr>
                <w:rFonts w:ascii="Calibri" w:hAnsi="Calibri" w:cs="Calibri"/>
                <w:color w:val="0F3955" w:themeColor="accent2"/>
              </w:rPr>
            </w:pPr>
            <w:r>
              <w:rPr>
                <w:rFonts w:cs="Calibri"/>
                <w:color w:val="0F3955" w:themeColor="accent2"/>
              </w:rPr>
            </w:r>
          </w:p>
        </w:tc>
        <w:tc>
          <w:tcPr>
            <w:tcW w:w="421" w:type="dxa"/>
            <w:tcBorders/>
            <w:tcMar>
              <w:top w:w="0" w:type="dxa"/>
            </w:tcMar>
          </w:tcPr>
          <w:p>
            <w:pPr>
              <w:pStyle w:val="Normal"/>
              <w:rPr/>
            </w:pPr>
            <w:r>
              <w:rPr/>
            </w:r>
          </w:p>
        </w:tc>
        <w:tc>
          <w:tcPr>
            <w:tcW w:w="6579" w:type="dxa"/>
            <w:vMerge w:val="continue"/>
            <w:tcBorders/>
            <w:tcMar>
              <w:top w:w="0" w:type="dxa"/>
            </w:tcMar>
          </w:tcPr>
          <w:p>
            <w:pPr>
              <w:pStyle w:val="Normal"/>
              <w:rPr/>
            </w:pPr>
            <w:r>
              <w:rPr/>
            </w:r>
          </w:p>
        </w:tc>
      </w:tr>
    </w:tbl>
    <w:p>
      <w:pPr>
        <w:pStyle w:val="Normal"/>
        <w:rPr/>
      </w:pPr>
      <w:r>
        <w:rPr/>
      </w:r>
    </w:p>
    <w:sectPr>
      <w:type w:val="nextPage"/>
      <w:pgSz w:w="12240" w:h="15840"/>
      <w:pgMar w:left="454" w:right="1140" w:header="0" w:top="0" w:footer="0" w:bottom="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bel">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45"/>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styleId="Normal" w:default="1">
    <w:name w:val="Normal"/>
    <w:uiPriority w:val="1"/>
    <w:qFormat/>
    <w:rsid w:val="00380fd1"/>
    <w:pPr>
      <w:widowControl w:val="false"/>
      <w:bidi w:val="0"/>
      <w:spacing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b6a60"/>
    <w:pPr>
      <w:pBdr>
        <w:top w:val="single" w:sz="24" w:space="8" w:color="9A4168"/>
      </w:pBdr>
      <w:overflowPunct w:val="true"/>
      <w:spacing w:before="240" w:after="120"/>
      <w:outlineLvl w:val="0"/>
    </w:pPr>
    <w:rPr>
      <w:rFonts w:ascii="Corbel" w:hAnsi="Corbel" w:asciiTheme="majorHAnsi" w:hAnsiTheme="majorHAnsi"/>
      <w:b/>
      <w:bCs/>
      <w:color w:val="9A4168" w:themeColor="accent3" w:themeShade="bf"/>
      <w:sz w:val="28"/>
      <w:szCs w:val="20"/>
    </w:rPr>
  </w:style>
  <w:style w:type="paragraph" w:styleId="Heading2">
    <w:name w:val="Heading 2"/>
    <w:basedOn w:val="Normal"/>
    <w:next w:val="Normal"/>
    <w:link w:val="Heading2Char"/>
    <w:uiPriority w:val="9"/>
    <w:qFormat/>
    <w:rsid w:val="009b6a60"/>
    <w:pPr>
      <w:overflowPunct w:val="true"/>
      <w:spacing w:before="360" w:after="120"/>
      <w:outlineLvl w:val="1"/>
    </w:pPr>
    <w:rPr>
      <w:rFonts w:ascii="Corbel" w:hAnsi="Corbel" w:cs="Georgia" w:asciiTheme="majorHAnsi" w:hAnsiTheme="majorHAnsi"/>
      <w:b/>
      <w:bCs/>
      <w:color w:val="672B46" w:themeColor="accent3" w:themeShade="80"/>
      <w:sz w:val="24"/>
      <w:szCs w:val="20"/>
      <w:u w:val="single"/>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ee7e09"/>
    <w:rPr>
      <w:rFonts w:ascii="Calibri" w:hAnsi="Calibri" w:cs="Georgia" w:asciiTheme="minorHAnsi" w:hAnsiTheme="minorHAnsi"/>
    </w:rPr>
  </w:style>
  <w:style w:type="character" w:styleId="Heading1Char" w:customStyle="1">
    <w:name w:val="Heading 1 Char"/>
    <w:basedOn w:val="DefaultParagraphFont"/>
    <w:link w:val="Heading1"/>
    <w:uiPriority w:val="9"/>
    <w:qFormat/>
    <w:rsid w:val="009b6a60"/>
    <w:rPr>
      <w:rFonts w:ascii="Corbel" w:hAnsi="Corbel" w:asciiTheme="majorHAnsi" w:hAnsiTheme="majorHAnsi"/>
      <w:b/>
      <w:bCs/>
      <w:color w:val="9A4168" w:themeColor="accent3" w:themeShade="bf"/>
      <w:sz w:val="28"/>
      <w:szCs w:val="20"/>
    </w:rPr>
  </w:style>
  <w:style w:type="character" w:styleId="HeaderChar" w:customStyle="1">
    <w:name w:val="Header Char"/>
    <w:basedOn w:val="DefaultParagraphFont"/>
    <w:link w:val="Header"/>
    <w:uiPriority w:val="99"/>
    <w:semiHidden/>
    <w:qFormat/>
    <w:rsid w:val="00ee7e09"/>
    <w:rPr>
      <w:rFonts w:ascii="Georgia" w:hAnsi="Georgia" w:cs="Georgia"/>
      <w:sz w:val="22"/>
      <w:szCs w:val="22"/>
    </w:rPr>
  </w:style>
  <w:style w:type="character" w:styleId="FooterChar" w:customStyle="1">
    <w:name w:val="Footer Char"/>
    <w:basedOn w:val="DefaultParagraphFont"/>
    <w:link w:val="Footer"/>
    <w:uiPriority w:val="99"/>
    <w:semiHidden/>
    <w:qFormat/>
    <w:rsid w:val="00ee7e09"/>
    <w:rPr>
      <w:rFonts w:ascii="Georgia" w:hAnsi="Georgia" w:cs="Georgia"/>
      <w:sz w:val="22"/>
      <w:szCs w:val="22"/>
    </w:rPr>
  </w:style>
  <w:style w:type="character" w:styleId="TitleChar" w:customStyle="1">
    <w:name w:val="Title Char"/>
    <w:basedOn w:val="DefaultParagraphFont"/>
    <w:link w:val="Title"/>
    <w:uiPriority w:val="10"/>
    <w:qFormat/>
    <w:rsid w:val="00bd1ecf"/>
    <w:rPr>
      <w:rFonts w:ascii="Corbel" w:hAnsi="Corbel" w:asciiTheme="majorHAnsi" w:hAnsiTheme="majorHAnsi"/>
      <w:b/>
      <w:bCs/>
      <w:color w:val="9A4168" w:themeColor="accent3" w:themeShade="bf"/>
      <w:sz w:val="48"/>
      <w:szCs w:val="42"/>
    </w:rPr>
  </w:style>
  <w:style w:type="character" w:styleId="Strong">
    <w:name w:val="Strong"/>
    <w:basedOn w:val="DefaultParagraphFont"/>
    <w:uiPriority w:val="22"/>
    <w:semiHidden/>
    <w:qFormat/>
    <w:rsid w:val="00f0223c"/>
    <w:rPr>
      <w:b/>
      <w:bCs/>
      <w:color w:val="B2606E" w:themeColor="accent4"/>
    </w:rPr>
  </w:style>
  <w:style w:type="character" w:styleId="PlaceholderText">
    <w:name w:val="Placeholder Text"/>
    <w:basedOn w:val="DefaultParagraphFont"/>
    <w:uiPriority w:val="99"/>
    <w:semiHidden/>
    <w:qFormat/>
    <w:rsid w:val="00222466"/>
    <w:rPr>
      <w:color w:val="808080"/>
    </w:rPr>
  </w:style>
  <w:style w:type="character" w:styleId="DateChar" w:customStyle="1">
    <w:name w:val="Date Char"/>
    <w:basedOn w:val="DefaultParagraphFont"/>
    <w:link w:val="Date"/>
    <w:uiPriority w:val="99"/>
    <w:qFormat/>
    <w:rsid w:val="00222466"/>
    <w:rPr>
      <w:rFonts w:ascii="Calibri" w:hAnsi="Calibri" w:cs="Georgia" w:asciiTheme="minorHAnsi" w:hAnsiTheme="minorHAnsi"/>
      <w:sz w:val="22"/>
      <w:szCs w:val="22"/>
    </w:rPr>
  </w:style>
  <w:style w:type="character" w:styleId="Heading2Char" w:customStyle="1">
    <w:name w:val="Heading 2 Char"/>
    <w:basedOn w:val="DefaultParagraphFont"/>
    <w:link w:val="Heading2"/>
    <w:uiPriority w:val="9"/>
    <w:qFormat/>
    <w:rsid w:val="009b6a60"/>
    <w:rPr>
      <w:rFonts w:ascii="Corbel" w:hAnsi="Corbel" w:cs="Georgia" w:asciiTheme="majorHAnsi" w:hAnsiTheme="majorHAnsi"/>
      <w:b/>
      <w:bCs/>
      <w:color w:val="672B46" w:themeColor="accent3" w:themeShade="80"/>
      <w:sz w:val="24"/>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qFormat/>
    <w:rsid w:val="00f0223c"/>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TextBody"/>
    <w:uiPriority w:val="1"/>
    <w:semiHidden/>
    <w:qFormat/>
    <w:rsid w:val="00f0223c"/>
    <w:pPr>
      <w:spacing w:before="0" w:after="120"/>
    </w:pPr>
    <w:rPr>
      <w:szCs w:val="24"/>
    </w:rPr>
  </w:style>
  <w:style w:type="paragraph" w:styleId="TableParagraph" w:customStyle="1">
    <w:name w:val="Table Paragraph"/>
    <w:basedOn w:val="Normal"/>
    <w:uiPriority w:val="1"/>
    <w:semiHidden/>
    <w:qFormat/>
    <w:pPr/>
    <w:rPr>
      <w:rFonts w:ascii="Times New Roman" w:hAnsi="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rsid w:val="00590471"/>
    <w:pPr>
      <w:tabs>
        <w:tab w:val="clear" w:pos="720"/>
        <w:tab w:val="center" w:pos="4680" w:leader="none"/>
        <w:tab w:val="right" w:pos="9360" w:leader="none"/>
      </w:tabs>
    </w:pPr>
    <w:rPr/>
  </w:style>
  <w:style w:type="paragraph" w:styleId="Footer">
    <w:name w:val="Footer"/>
    <w:basedOn w:val="Normal"/>
    <w:link w:val="FooterChar"/>
    <w:uiPriority w:val="99"/>
    <w:semiHidden/>
    <w:rsid w:val="00590471"/>
    <w:pPr>
      <w:tabs>
        <w:tab w:val="clear" w:pos="720"/>
        <w:tab w:val="center" w:pos="4680" w:leader="none"/>
        <w:tab w:val="right" w:pos="9360" w:leader="none"/>
      </w:tabs>
    </w:pPr>
    <w:rPr/>
  </w:style>
  <w:style w:type="paragraph" w:styleId="Title">
    <w:name w:val="Title"/>
    <w:basedOn w:val="TextBody"/>
    <w:next w:val="Normal"/>
    <w:link w:val="TitleChar"/>
    <w:uiPriority w:val="10"/>
    <w:qFormat/>
    <w:rsid w:val="00bd1ecf"/>
    <w:pPr>
      <w:overflowPunct w:val="true"/>
      <w:spacing w:before="240" w:after="0"/>
    </w:pPr>
    <w:rPr>
      <w:rFonts w:ascii="Corbel" w:hAnsi="Corbel" w:asciiTheme="majorHAnsi" w:hAnsiTheme="majorHAnsi"/>
      <w:b/>
      <w:bCs/>
      <w:color w:val="9A4168" w:themeColor="accent3" w:themeShade="bf"/>
      <w:sz w:val="48"/>
      <w:szCs w:val="42"/>
    </w:rPr>
  </w:style>
  <w:style w:type="paragraph" w:styleId="Information" w:customStyle="1">
    <w:name w:val="Information"/>
    <w:basedOn w:val="TextBody"/>
    <w:uiPriority w:val="1"/>
    <w:qFormat/>
    <w:rsid w:val="00aa78c1"/>
    <w:pPr>
      <w:overflowPunct w:val="true"/>
      <w:spacing w:before="4" w:after="0"/>
    </w:pPr>
    <w:rPr>
      <w:color w:val="8A434E" w:themeColor="accent4" w:themeShade="bf"/>
      <w:szCs w:val="17"/>
    </w:rPr>
  </w:style>
  <w:style w:type="paragraph" w:styleId="Dates" w:customStyle="1">
    <w:name w:val="Dates"/>
    <w:basedOn w:val="TextBody"/>
    <w:qFormat/>
    <w:rsid w:val="00f0223c"/>
    <w:pPr>
      <w:overflowPunct w:val="true"/>
    </w:pPr>
    <w:rPr>
      <w:b/>
      <w:color w:val="000000" w:themeColor="text1"/>
      <w:sz w:val="18"/>
    </w:rPr>
  </w:style>
  <w:style w:type="paragraph" w:styleId="Date">
    <w:name w:val="Date"/>
    <w:basedOn w:val="Normal"/>
    <w:next w:val="Normal"/>
    <w:link w:val="DateChar"/>
    <w:uiPriority w:val="99"/>
    <w:qFormat/>
    <w:rsid w:val="00222466"/>
    <w:pPr>
      <w:spacing w:lineRule="auto" w:line="480"/>
    </w:pPr>
    <w:rPr/>
  </w:style>
  <w:style w:type="paragraph" w:styleId="NoSpacing">
    <w:name w:val="No Spacing"/>
    <w:uiPriority w:val="1"/>
    <w:qFormat/>
    <w:rsid w:val="00b6466c"/>
    <w:pPr>
      <w:widowControl w:val="false"/>
      <w:bidi w:val="0"/>
      <w:spacing w:before="0" w:after="0"/>
      <w:jc w:val="left"/>
    </w:pPr>
    <w:rPr>
      <w:rFonts w:cs="Georgia" w:ascii="Calibri" w:hAnsi="Calibri" w:eastAsia="Times New Roman" w:asciiTheme="minorHAnsi" w:hAnsiTheme="minorHAnsi"/>
      <w:color w:val="auto"/>
      <w:kern w:val="0"/>
      <w:sz w:val="8"/>
      <w:szCs w:val="22"/>
      <w:lang w:val="en-US" w:eastAsia="en-US" w:bidi="ar-SA"/>
    </w:rPr>
  </w:style>
  <w:style w:type="paragraph" w:styleId="Experience" w:customStyle="1">
    <w:name w:val="Experience"/>
    <w:basedOn w:val="Normal"/>
    <w:qFormat/>
    <w:rsid w:val="00ac6c7e"/>
    <w:pPr>
      <w:widowControl/>
      <w:spacing w:before="0" w:after="200"/>
    </w:pPr>
    <w:rPr>
      <w:rFonts w:eastAsia="Calibri" w:cs="" w:cstheme="minorBidi" w:eastAsiaTheme="minorHAnsi"/>
      <w:szCs w:val="24"/>
    </w:rPr>
  </w:style>
  <w:style w:type="paragraph" w:styleId="ListBullet">
    <w:name w:val="List Bullet"/>
    <w:basedOn w:val="Normal"/>
    <w:uiPriority w:val="99"/>
    <w:qFormat/>
    <w:rsid w:val="00ac6c7e"/>
    <w:pPr>
      <w:spacing w:before="0" w:after="0"/>
      <w:contextualSpacing/>
    </w:pPr>
    <w:rPr>
      <w:rFonts w:cs="Georgia"/>
    </w:rPr>
  </w:style>
  <w:style w:type="paragraph" w:styleId="SchoolName" w:customStyle="1">
    <w:name w:val="School Name"/>
    <w:basedOn w:val="Normal"/>
    <w:uiPriority w:val="1"/>
    <w:qFormat/>
    <w:rsid w:val="00905c7e"/>
    <w:pPr/>
    <w:rPr>
      <w:rFonts w:cs="Calibri"/>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4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word/glossary/settings.xml"/><Relationship Id="rId2" Type="http://schemas.openxmlformats.org/officeDocument/2006/relationships/styles" Target="/word/glossary/styles.xml"/><Relationship Id="rId5" Type="http://schemas.openxmlformats.org/officeDocument/2006/relationships/fontTable" Target="/word/glossary/fontTable.xml"/><Relationship Id="rId4" Type="http://schemas.openxmlformats.org/officeDocument/2006/relationships/webSettings" Target="/word/glossary/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D45A42E964CA5B3F8E374D15B77DA"/>
        <w:category>
          <w:name w:val="General"/>
          <w:gallery w:val="placeholder"/>
        </w:category>
        <w:types>
          <w:type w:val="bbPlcHdr"/>
        </w:types>
        <w:behaviors>
          <w:behavior w:val="content"/>
        </w:behaviors>
        <w:guid w:val="{20E72553-04E9-49D6-920E-1068FBF7F69C}"/>
      </w:docPartPr>
      <w:docPartBody>
        <w:p w:rsidR="007237FC" w:rsidRDefault="00FB4E61" w:rsidP="00A70357">
          <w:pPr>
            <w:pStyle w:val="DA4D45A42E964CA5B3F8E374D15B77DA"/>
          </w:pPr>
          <w:r w:rsidRPr="00BD1ECF">
            <w:t>[First Name]</w:t>
          </w:r>
        </w:p>
      </w:docPartBody>
    </w:docPart>
    <w:docPart>
      <w:docPartPr>
        <w:name w:val="22DC4EEA37A64CE39183103C8767C39A"/>
        <w:category>
          <w:name w:val="General"/>
          <w:gallery w:val="placeholder"/>
        </w:category>
        <w:types>
          <w:type w:val="bbPlcHdr"/>
        </w:types>
        <w:behaviors>
          <w:behavior w:val="content"/>
        </w:behaviors>
        <w:guid w:val="{1E5CEDAC-76D5-456E-80CF-B798C653F373}"/>
      </w:docPartPr>
      <w:docPartBody>
        <w:p w:rsidR="007237FC" w:rsidRDefault="00FB4E61" w:rsidP="00A70357">
          <w:pPr>
            <w:pStyle w:val="22DC4EEA37A64CE39183103C8767C39A"/>
          </w:pPr>
          <w:r w:rsidRPr="00BD1ECF">
            <w:t>[Surname]</w:t>
          </w:r>
        </w:p>
      </w:docPartBody>
    </w:docPart>
    <w:docPart>
      <w:docPartPr>
        <w:name w:val="51C676F4ADEE4D9EBA0405EC64DDA16A"/>
        <w:category>
          <w:name w:val="General"/>
          <w:gallery w:val="placeholder"/>
        </w:category>
        <w:types>
          <w:type w:val="bbPlcHdr"/>
        </w:types>
        <w:behaviors>
          <w:behavior w:val="content"/>
        </w:behaviors>
        <w:guid w:val="{75807607-FE0E-4173-85D9-3A8E4EB70A44}"/>
      </w:docPartPr>
      <w:docPartBody>
        <w:p w:rsidR="007237FC" w:rsidRDefault="00FB4E61" w:rsidP="00A70357">
          <w:pPr>
            <w:pStyle w:val="51C676F4ADEE4D9EBA0405EC64DDA16A"/>
          </w:pPr>
          <w:r w:rsidRPr="00246386">
            <w:t>Experience</w:t>
          </w:r>
        </w:p>
      </w:docPartBody>
    </w:docPart>
    <w:docPart>
      <w:docPartPr>
        <w:name w:val="2840A73090C8450385011F281A59F0B8"/>
        <w:category>
          <w:name w:val="General"/>
          <w:gallery w:val="placeholder"/>
        </w:category>
        <w:types>
          <w:type w:val="bbPlcHdr"/>
        </w:types>
        <w:behaviors>
          <w:behavior w:val="content"/>
        </w:behaviors>
        <w:guid w:val="{D3B926FC-A600-4B36-BDAF-8E17B56B1CA9}"/>
      </w:docPartPr>
      <w:docPartBody>
        <w:p w:rsidR="007237FC" w:rsidRDefault="00FB4E61" w:rsidP="00FB4E61">
          <w:pPr>
            <w:pStyle w:val="2840A73090C8450385011F281A59F0B82"/>
          </w:pPr>
          <w:r w:rsidRPr="00740017">
            <w:rPr>
              <w:rFonts w:ascii="Calibri" w:hAnsi="Calibri" w:cs="Calibri"/>
            </w:rPr>
            <w:t>[Dates From]</w:t>
          </w:r>
        </w:p>
      </w:docPartBody>
    </w:docPart>
    <w:docPart>
      <w:docPartPr>
        <w:name w:val="3EF05C677ABD481DB42F0009F3C2F0C7"/>
        <w:category>
          <w:name w:val="General"/>
          <w:gallery w:val="placeholder"/>
        </w:category>
        <w:types>
          <w:type w:val="bbPlcHdr"/>
        </w:types>
        <w:behaviors>
          <w:behavior w:val="content"/>
        </w:behaviors>
        <w:guid w:val="{8B7F244F-FF05-47B0-9A3F-5B9508CC587F}"/>
      </w:docPartPr>
      <w:docPartBody>
        <w:p w:rsidR="007237FC" w:rsidRDefault="00FB4E61" w:rsidP="00FB4E61">
          <w:pPr>
            <w:pStyle w:val="3EF05C677ABD481DB42F0009F3C2F0C72"/>
          </w:pPr>
          <w:r w:rsidRPr="00740017">
            <w:rPr>
              <w:rFonts w:ascii="Calibri" w:hAnsi="Calibri" w:cs="Calibri"/>
            </w:rPr>
            <w:t>[To]</w:t>
          </w:r>
        </w:p>
      </w:docPartBody>
    </w:docPart>
    <w:docPart>
      <w:docPartPr>
        <w:name w:val="8080BBD06E10448589FDE404636F641C"/>
        <w:category>
          <w:name w:val="General"/>
          <w:gallery w:val="placeholder"/>
        </w:category>
        <w:types>
          <w:type w:val="bbPlcHdr"/>
        </w:types>
        <w:behaviors>
          <w:behavior w:val="content"/>
        </w:behaviors>
        <w:guid w:val="{34036C8B-F38E-43A5-BD6C-E2ED3B18C74A}"/>
      </w:docPartPr>
      <w:docPartBody>
        <w:p w:rsidR="007237FC" w:rsidRDefault="00FB4E61" w:rsidP="00A70357">
          <w:pPr>
            <w:pStyle w:val="8080BBD06E10448589FDE404636F641C"/>
          </w:pPr>
          <w:r w:rsidRPr="00AA78C1">
            <w:t>[Job Title]</w:t>
          </w:r>
        </w:p>
      </w:docPartBody>
    </w:docPart>
    <w:docPart>
      <w:docPartPr>
        <w:name w:val="DA15F02A225E495ABCAABB3C9A864DC8"/>
        <w:category>
          <w:name w:val="General"/>
          <w:gallery w:val="placeholder"/>
        </w:category>
        <w:types>
          <w:type w:val="bbPlcHdr"/>
        </w:types>
        <w:behaviors>
          <w:behavior w:val="content"/>
        </w:behaviors>
        <w:guid w:val="{02FB78D1-4820-4113-827D-98F3BE4CBE25}"/>
      </w:docPartPr>
      <w:docPartBody>
        <w:p w:rsidR="007237FC" w:rsidRDefault="00FB4E61" w:rsidP="00FB4E61">
          <w:pPr>
            <w:pStyle w:val="DA15F02A225E495ABCAABB3C9A864DC82"/>
          </w:pPr>
          <w:r w:rsidRPr="00740017">
            <w:rPr>
              <w:rFonts w:ascii="Calibri" w:hAnsi="Calibri" w:cs="Calibri"/>
            </w:rPr>
            <w:t>[Job Position]</w:t>
          </w:r>
        </w:p>
      </w:docPartBody>
    </w:docPart>
    <w:docPart>
      <w:docPartPr>
        <w:name w:val="8FD6516F2BE94F12A80D35FF6C27996A"/>
        <w:category>
          <w:name w:val="General"/>
          <w:gallery w:val="placeholder"/>
        </w:category>
        <w:types>
          <w:type w:val="bbPlcHdr"/>
        </w:types>
        <w:behaviors>
          <w:behavior w:val="content"/>
        </w:behaviors>
        <w:guid w:val="{69DAA864-597F-4FE9-BD6B-E0DEC6B9CB99}"/>
      </w:docPartPr>
      <w:docPartBody>
        <w:p w:rsidR="007237FC" w:rsidRDefault="00FB4E61" w:rsidP="00FB4E61">
          <w:pPr>
            <w:pStyle w:val="8FD6516F2BE94F12A80D35FF6C27996A2"/>
          </w:pPr>
          <w:r w:rsidRPr="00740017">
            <w:rPr>
              <w:rFonts w:ascii="Calibri" w:hAnsi="Calibri" w:cs="Calibri"/>
            </w:rPr>
            <w:t>[Company Name]</w:t>
          </w:r>
        </w:p>
      </w:docPartBody>
    </w:docPart>
    <w:docPart>
      <w:docPartPr>
        <w:name w:val="CBE37F0728554403AFE96494E7EE52A1"/>
        <w:category>
          <w:name w:val="General"/>
          <w:gallery w:val="placeholder"/>
        </w:category>
        <w:types>
          <w:type w:val="bbPlcHdr"/>
        </w:types>
        <w:behaviors>
          <w:behavior w:val="content"/>
        </w:behaviors>
        <w:guid w:val="{A01CC6BE-3FBA-4F84-B484-95A665980CF4}"/>
      </w:docPartPr>
      <w:docPartBody>
        <w:p w:rsidR="007237FC" w:rsidRDefault="00FB4E61" w:rsidP="00FB4E61">
          <w:pPr>
            <w:pStyle w:val="CBE37F0728554403AFE96494E7EE52A12"/>
          </w:pPr>
          <w:r w:rsidRPr="00740017">
            <w:rPr>
              <w:rFonts w:ascii="Calibri" w:hAnsi="Calibri" w:cs="Calibri"/>
            </w:rPr>
            <w:t>[Dates From]</w:t>
          </w:r>
        </w:p>
      </w:docPartBody>
    </w:docPart>
    <w:docPart>
      <w:docPartPr>
        <w:name w:val="7BA176BB48D047FCB37B82F674592F64"/>
        <w:category>
          <w:name w:val="General"/>
          <w:gallery w:val="placeholder"/>
        </w:category>
        <w:types>
          <w:type w:val="bbPlcHdr"/>
        </w:types>
        <w:behaviors>
          <w:behavior w:val="content"/>
        </w:behaviors>
        <w:guid w:val="{02977255-7A6A-4A51-B348-26E648D5C6FA}"/>
      </w:docPartPr>
      <w:docPartBody>
        <w:p w:rsidR="007237FC" w:rsidRDefault="00FB4E61" w:rsidP="00FB4E61">
          <w:pPr>
            <w:pStyle w:val="7BA176BB48D047FCB37B82F674592F642"/>
          </w:pPr>
          <w:r w:rsidRPr="00740017">
            <w:rPr>
              <w:rFonts w:ascii="Calibri" w:hAnsi="Calibri" w:cs="Calibri"/>
            </w:rPr>
            <w:t>[To]</w:t>
          </w:r>
        </w:p>
      </w:docPartBody>
    </w:docPart>
    <w:docPart>
      <w:docPartPr>
        <w:name w:val="112E0694CD7F4B7B8C82F0AFF69C527A"/>
        <w:category>
          <w:name w:val="General"/>
          <w:gallery w:val="placeholder"/>
        </w:category>
        <w:types>
          <w:type w:val="bbPlcHdr"/>
        </w:types>
        <w:behaviors>
          <w:behavior w:val="content"/>
        </w:behaviors>
        <w:guid w:val="{D12E5C54-CBBB-41AB-8585-3F54EC6DD19E}"/>
      </w:docPartPr>
      <w:docPartBody>
        <w:p w:rsidR="007237FC" w:rsidRDefault="00FB4E61" w:rsidP="00A70357">
          <w:pPr>
            <w:pStyle w:val="112E0694CD7F4B7B8C82F0AFF69C527A"/>
          </w:pPr>
          <w:r w:rsidRPr="00AA78C1">
            <w:t>[Job Title]</w:t>
          </w:r>
        </w:p>
      </w:docPartBody>
    </w:docPart>
    <w:docPart>
      <w:docPartPr>
        <w:name w:val="E83CD0BAE1F246DC92BA6BE1A1AA524F"/>
        <w:category>
          <w:name w:val="General"/>
          <w:gallery w:val="placeholder"/>
        </w:category>
        <w:types>
          <w:type w:val="bbPlcHdr"/>
        </w:types>
        <w:behaviors>
          <w:behavior w:val="content"/>
        </w:behaviors>
        <w:guid w:val="{A473201E-D946-4EA8-A032-D709CB50E920}"/>
      </w:docPartPr>
      <w:docPartBody>
        <w:p w:rsidR="007237FC" w:rsidRDefault="00FB4E61" w:rsidP="00FB4E61">
          <w:pPr>
            <w:pStyle w:val="E83CD0BAE1F246DC92BA6BE1A1AA524F2"/>
          </w:pPr>
          <w:r w:rsidRPr="00740017">
            <w:rPr>
              <w:rFonts w:ascii="Calibri" w:hAnsi="Calibri" w:cs="Calibri"/>
            </w:rPr>
            <w:t>[Job Position]</w:t>
          </w:r>
        </w:p>
      </w:docPartBody>
    </w:docPart>
    <w:docPart>
      <w:docPartPr>
        <w:name w:val="FA9A1686490F4A00BCCAF5567AB46A58"/>
        <w:category>
          <w:name w:val="General"/>
          <w:gallery w:val="placeholder"/>
        </w:category>
        <w:types>
          <w:type w:val="bbPlcHdr"/>
        </w:types>
        <w:behaviors>
          <w:behavior w:val="content"/>
        </w:behaviors>
        <w:guid w:val="{60CF7375-ACA3-4C3E-B996-ECD43B630028}"/>
      </w:docPartPr>
      <w:docPartBody>
        <w:p w:rsidR="007237FC" w:rsidRDefault="00FB4E61" w:rsidP="00FB4E61">
          <w:pPr>
            <w:pStyle w:val="FA9A1686490F4A00BCCAF5567AB46A582"/>
          </w:pPr>
          <w:r w:rsidRPr="00740017">
            <w:rPr>
              <w:rFonts w:ascii="Calibri" w:hAnsi="Calibri" w:cs="Calibri"/>
            </w:rPr>
            <w:t>[Company Name]</w:t>
          </w:r>
        </w:p>
      </w:docPartBody>
    </w:docPart>
    <w:docPart>
      <w:docPartPr>
        <w:name w:val="C2158AE1FAC143D7B74242D31D8539F6"/>
        <w:category>
          <w:name w:val="General"/>
          <w:gallery w:val="placeholder"/>
        </w:category>
        <w:types>
          <w:type w:val="bbPlcHdr"/>
        </w:types>
        <w:behaviors>
          <w:behavior w:val="content"/>
        </w:behaviors>
        <w:guid w:val="{7A62C8E8-F500-4505-8489-6D6AB2A368B5}"/>
      </w:docPartPr>
      <w:docPartBody>
        <w:p w:rsidR="007237FC" w:rsidRDefault="00FB4E61" w:rsidP="00FB4E61">
          <w:pPr>
            <w:pStyle w:val="C2158AE1FAC143D7B74242D31D8539F62"/>
          </w:pPr>
          <w:r w:rsidRPr="00740017">
            <w:rPr>
              <w:rFonts w:ascii="Calibri" w:hAnsi="Calibri" w:cs="Calibri"/>
            </w:rPr>
            <w:t>[Dates From]</w:t>
          </w:r>
        </w:p>
      </w:docPartBody>
    </w:docPart>
    <w:docPart>
      <w:docPartPr>
        <w:name w:val="3BD5AE58F16E4FC3967EA0C6885BBE35"/>
        <w:category>
          <w:name w:val="General"/>
          <w:gallery w:val="placeholder"/>
        </w:category>
        <w:types>
          <w:type w:val="bbPlcHdr"/>
        </w:types>
        <w:behaviors>
          <w:behavior w:val="content"/>
        </w:behaviors>
        <w:guid w:val="{43DC236A-785C-454D-9965-F06556343E19}"/>
      </w:docPartPr>
      <w:docPartBody>
        <w:p w:rsidR="007237FC" w:rsidRDefault="00FB4E61" w:rsidP="00FB4E61">
          <w:pPr>
            <w:pStyle w:val="3BD5AE58F16E4FC3967EA0C6885BBE352"/>
          </w:pPr>
          <w:r w:rsidRPr="00740017">
            <w:rPr>
              <w:rFonts w:ascii="Calibri" w:hAnsi="Calibri" w:cs="Calibri"/>
            </w:rPr>
            <w:t>[To]</w:t>
          </w:r>
        </w:p>
      </w:docPartBody>
    </w:docPart>
    <w:docPart>
      <w:docPartPr>
        <w:name w:val="5CCBD168BED94089AE8AF62B95702169"/>
        <w:category>
          <w:name w:val="General"/>
          <w:gallery w:val="placeholder"/>
        </w:category>
        <w:types>
          <w:type w:val="bbPlcHdr"/>
        </w:types>
        <w:behaviors>
          <w:behavior w:val="content"/>
        </w:behaviors>
        <w:guid w:val="{A4325C44-A323-42F5-8446-D9E38653FAFE}"/>
      </w:docPartPr>
      <w:docPartBody>
        <w:p w:rsidR="007237FC" w:rsidRDefault="00FB4E61" w:rsidP="00A70357">
          <w:pPr>
            <w:pStyle w:val="5CCBD168BED94089AE8AF62B95702169"/>
          </w:pPr>
          <w:r w:rsidRPr="00AA78C1">
            <w:t>[Job Title]</w:t>
          </w:r>
        </w:p>
      </w:docPartBody>
    </w:docPart>
    <w:docPart>
      <w:docPartPr>
        <w:name w:val="4048EBD5E6C24F73A60540FF2C26FBFC"/>
        <w:category>
          <w:name w:val="General"/>
          <w:gallery w:val="placeholder"/>
        </w:category>
        <w:types>
          <w:type w:val="bbPlcHdr"/>
        </w:types>
        <w:behaviors>
          <w:behavior w:val="content"/>
        </w:behaviors>
        <w:guid w:val="{4E3D8E16-61D4-47E8-950A-65A0A4AEB2DB}"/>
      </w:docPartPr>
      <w:docPartBody>
        <w:p w:rsidR="007237FC" w:rsidRDefault="00FB4E61" w:rsidP="00FB4E61">
          <w:pPr>
            <w:pStyle w:val="4048EBD5E6C24F73A60540FF2C26FBFC2"/>
          </w:pPr>
          <w:r w:rsidRPr="00740017">
            <w:rPr>
              <w:rFonts w:ascii="Calibri" w:hAnsi="Calibri" w:cs="Calibri"/>
            </w:rPr>
            <w:t>[Job Position]</w:t>
          </w:r>
        </w:p>
      </w:docPartBody>
    </w:docPart>
    <w:docPart>
      <w:docPartPr>
        <w:name w:val="A63C00E9E415446ABDB8C4B1DE00B6AC"/>
        <w:category>
          <w:name w:val="General"/>
          <w:gallery w:val="placeholder"/>
        </w:category>
        <w:types>
          <w:type w:val="bbPlcHdr"/>
        </w:types>
        <w:behaviors>
          <w:behavior w:val="content"/>
        </w:behaviors>
        <w:guid w:val="{EC9518BD-2319-4C69-9062-2555F177C11C}"/>
      </w:docPartPr>
      <w:docPartBody>
        <w:p w:rsidR="007237FC" w:rsidRDefault="00FB4E61" w:rsidP="00FB4E61">
          <w:pPr>
            <w:pStyle w:val="A63C00E9E415446ABDB8C4B1DE00B6AC2"/>
          </w:pPr>
          <w:r w:rsidRPr="00740017">
            <w:rPr>
              <w:rFonts w:ascii="Calibri" w:hAnsi="Calibri" w:cs="Calibri"/>
            </w:rPr>
            <w:t>[Company Name]</w:t>
          </w:r>
        </w:p>
      </w:docPartBody>
    </w:docPart>
    <w:docPart>
      <w:docPartPr>
        <w:name w:val="628F9CF4F486443A81BFB24A06712085"/>
        <w:category>
          <w:name w:val="General"/>
          <w:gallery w:val="placeholder"/>
        </w:category>
        <w:types>
          <w:type w:val="bbPlcHdr"/>
        </w:types>
        <w:behaviors>
          <w:behavior w:val="content"/>
        </w:behaviors>
        <w:guid w:val="{ED6A3B20-2A63-452A-B0C9-E66D37EF799B}"/>
      </w:docPartPr>
      <w:docPartBody>
        <w:p w:rsidR="007237FC" w:rsidRDefault="00FB4E61" w:rsidP="00FB4E61">
          <w:pPr>
            <w:pStyle w:val="628F9CF4F486443A81BFB24A067120852"/>
          </w:pPr>
          <w:r w:rsidRPr="00740017">
            <w:rPr>
              <w:rFonts w:ascii="Calibri" w:hAnsi="Calibri" w:cs="Calibri"/>
            </w:rPr>
            <w:t>[This is the place for a brief summary of your key responsibilities and most stellar accomplishments.]</w:t>
          </w:r>
        </w:p>
      </w:docPartBody>
    </w:docPart>
    <w:docPart>
      <w:docPartPr>
        <w:name w:val="644EFBD5123B47089B8C9ECF24110F7D"/>
        <w:category>
          <w:name w:val="General"/>
          <w:gallery w:val="placeholder"/>
        </w:category>
        <w:types>
          <w:type w:val="bbPlcHdr"/>
        </w:types>
        <w:behaviors>
          <w:behavior w:val="content"/>
        </w:behaviors>
        <w:guid w:val="{316B4616-AA11-4AD9-AF20-79CF47820BD2}"/>
      </w:docPartPr>
      <w:docPartBody>
        <w:p w:rsidR="007237FC" w:rsidRDefault="00FB4E61" w:rsidP="00A70357">
          <w:pPr>
            <w:pStyle w:val="644EFBD5123B47089B8C9ECF24110F7D"/>
          </w:pPr>
          <w:r w:rsidRPr="00246386">
            <w:t>Education</w:t>
          </w:r>
        </w:p>
      </w:docPartBody>
    </w:docPart>
    <w:docPart>
      <w:docPartPr>
        <w:name w:val="AE967584EC6B422FBA720DE4FFEEFC24"/>
        <w:category>
          <w:name w:val="General"/>
          <w:gallery w:val="placeholder"/>
        </w:category>
        <w:types>
          <w:type w:val="bbPlcHdr"/>
        </w:types>
        <w:behaviors>
          <w:behavior w:val="content"/>
        </w:behaviors>
        <w:guid w:val="{3BE44357-D351-445A-975A-A53913227AC3}"/>
      </w:docPartPr>
      <w:docPartBody>
        <w:p w:rsidR="007237FC" w:rsidRDefault="00FB4E61" w:rsidP="00A70357">
          <w:pPr>
            <w:pStyle w:val="AE967584EC6B422FBA720DE4FFEEFC24"/>
          </w:pPr>
          <w:r w:rsidRPr="00740017">
            <w:t>[School Name]</w:t>
          </w:r>
        </w:p>
      </w:docPartBody>
    </w:docPart>
    <w:docPart>
      <w:docPartPr>
        <w:name w:val="845CD81568EC4FA0A25704B91F809259"/>
        <w:category>
          <w:name w:val="General"/>
          <w:gallery w:val="placeholder"/>
        </w:category>
        <w:types>
          <w:type w:val="bbPlcHdr"/>
        </w:types>
        <w:behaviors>
          <w:behavior w:val="content"/>
        </w:behaviors>
        <w:guid w:val="{F7A4C2E1-222F-4B62-8732-7C80127C5F3B}"/>
      </w:docPartPr>
      <w:docPartBody>
        <w:p w:rsidR="007237FC" w:rsidRDefault="00FB4E61" w:rsidP="00A70357">
          <w:pPr>
            <w:pStyle w:val="845CD81568EC4FA0A25704B91F809259"/>
          </w:pPr>
          <w:r w:rsidRPr="00740017">
            <w:t>[City, State]</w:t>
          </w:r>
        </w:p>
      </w:docPartBody>
    </w:docPart>
    <w:docPart>
      <w:docPartPr>
        <w:name w:val="6821AEB596D64B30BBC744BFB66EE024"/>
        <w:category>
          <w:name w:val="General"/>
          <w:gallery w:val="placeholder"/>
        </w:category>
        <w:types>
          <w:type w:val="bbPlcHdr"/>
        </w:types>
        <w:behaviors>
          <w:behavior w:val="content"/>
        </w:behaviors>
        <w:guid w:val="{1A5506FB-62E4-496E-9923-4E50825105A9}"/>
      </w:docPartPr>
      <w:docPartBody>
        <w:p w:rsidR="007237FC" w:rsidRDefault="00FB4E61" w:rsidP="00FB4E61">
          <w:pPr>
            <w:pStyle w:val="6821AEB596D64B30BBC744BFB66EE0242"/>
          </w:pPr>
          <w:r w:rsidRPr="00740017">
            <w:rPr>
              <w:rFonts w:ascii="Calibri" w:hAnsi="Calibri" w:cs="Calibri"/>
            </w:rPr>
            <w:t>[You might want to include your GPA here and a brief summary of relevant coursework, awards, and honors.]</w:t>
          </w:r>
        </w:p>
      </w:docPartBody>
    </w:docPart>
    <w:docPart>
      <w:docPartPr>
        <w:name w:val="1EC0F7EBFD7D46DFB7B145C87D94EC7F"/>
        <w:category>
          <w:name w:val="General"/>
          <w:gallery w:val="placeholder"/>
        </w:category>
        <w:types>
          <w:type w:val="bbPlcHdr"/>
        </w:types>
        <w:behaviors>
          <w:behavior w:val="content"/>
        </w:behaviors>
        <w:guid w:val="{C52A2FDE-4E49-475B-8127-73C9AE205006}"/>
      </w:docPartPr>
      <w:docPartBody>
        <w:p w:rsidR="007237FC" w:rsidRDefault="00FB4E61" w:rsidP="00A70357">
          <w:pPr>
            <w:pStyle w:val="1EC0F7EBFD7D46DFB7B145C87D94EC7F"/>
          </w:pPr>
          <w:r w:rsidRPr="00246386">
            <w:t>Communication</w:t>
          </w:r>
        </w:p>
      </w:docPartBody>
    </w:docPart>
    <w:docPart>
      <w:docPartPr>
        <w:name w:val="26A6AB78E4134A11A884C361C8EDC471"/>
        <w:category>
          <w:name w:val="General"/>
          <w:gallery w:val="placeholder"/>
        </w:category>
        <w:types>
          <w:type w:val="bbPlcHdr"/>
        </w:types>
        <w:behaviors>
          <w:behavior w:val="content"/>
        </w:behaviors>
        <w:guid w:val="{AAF0ED7D-D282-4559-8C46-0B47890AB054}"/>
      </w:docPartPr>
      <w:docPartBody>
        <w:p w:rsidR="007237FC" w:rsidRDefault="00FB4E61" w:rsidP="00FB4E61">
          <w:pPr>
            <w:pStyle w:val="26A6AB78E4134A11A884C361C8EDC4712"/>
          </w:pPr>
          <w:r w:rsidRPr="00905C7E">
            <w:rPr>
              <w:rFonts w:ascii="Calibri" w:hAnsi="Calibri" w:cs="Calibri"/>
            </w:rPr>
            <w:t xml:space="preserve">[Want to put your own image in the circle?  It is easy!  </w:t>
          </w:r>
          <w:r>
            <w:rPr>
              <w:rFonts w:ascii="Calibri" w:hAnsi="Calibri" w:cs="Calibri"/>
            </w:rPr>
            <w:t>Open this document in the Desktop App. Then s</w:t>
          </w:r>
          <w:r w:rsidRPr="00905C7E">
            <w:rPr>
              <w:rFonts w:ascii="Calibri" w:hAnsi="Calibri" w:cs="Calibri"/>
            </w:rPr>
            <w:t>elect the image and do a right mouse click.  Select “Fill” from the shortcut menu.  Choose Picture… from the list.  Navigate your computer to get the appropriate picture.  Click okay to insert your selected image.]</w:t>
          </w:r>
        </w:p>
      </w:docPartBody>
    </w:docPart>
    <w:docPart>
      <w:docPartPr>
        <w:name w:val="B9B576D20B2F42F0BA3F10252D204467"/>
        <w:category>
          <w:name w:val="General"/>
          <w:gallery w:val="placeholder"/>
        </w:category>
        <w:types>
          <w:type w:val="bbPlcHdr"/>
        </w:types>
        <w:behaviors>
          <w:behavior w:val="content"/>
        </w:behaviors>
        <w:guid w:val="{A804BB56-4681-4023-8804-370B0BBE55EF}"/>
      </w:docPartPr>
      <w:docPartBody>
        <w:p w:rsidR="007237FC" w:rsidRDefault="00FB4E61" w:rsidP="00A70357">
          <w:pPr>
            <w:pStyle w:val="B9B576D20B2F42F0BA3F10252D204467"/>
          </w:pPr>
          <w:r w:rsidRPr="00246386">
            <w:t>Leadership</w:t>
          </w:r>
        </w:p>
      </w:docPartBody>
    </w:docPart>
    <w:docPart>
      <w:docPartPr>
        <w:name w:val="36B6D35D74374542996492F3058B254A"/>
        <w:category>
          <w:name w:val="General"/>
          <w:gallery w:val="placeholder"/>
        </w:category>
        <w:types>
          <w:type w:val="bbPlcHdr"/>
        </w:types>
        <w:behaviors>
          <w:behavior w:val="content"/>
        </w:behaviors>
        <w:guid w:val="{B08F6D36-4F69-49AE-8AAA-130E22A851B2}"/>
      </w:docPartPr>
      <w:docPartBody>
        <w:p w:rsidR="007237FC" w:rsidRDefault="00FB4E61" w:rsidP="00FB4E61">
          <w:pPr>
            <w:pStyle w:val="36B6D35D74374542996492F3058B254A2"/>
          </w:pPr>
          <w:r w:rsidRPr="00905C7E">
            <w:rPr>
              <w:rFonts w:ascii="Calibri" w:hAnsi="Calibri" w:cs="Calibri"/>
            </w:rPr>
            <w:t xml:space="preserve">[Once your image has been inserted, select it again.  Go to the Picture Tools Format menu. Click on the down arrow below “Crop” and select “Fill” from the list.  This will auto adjust your image to crop to the image.  You can click and drag your image to place it appropriately.] </w:t>
          </w:r>
        </w:p>
      </w:docPartBody>
    </w:docPart>
    <w:docPart>
      <w:docPartPr>
        <w:name w:val="AE17CC3C430240FE9CD15CA8013F5A84"/>
        <w:category>
          <w:name w:val="General"/>
          <w:gallery w:val="placeholder"/>
        </w:category>
        <w:types>
          <w:type w:val="bbPlcHdr"/>
        </w:types>
        <w:behaviors>
          <w:behavior w:val="content"/>
        </w:behaviors>
        <w:guid w:val="{F8F75866-0300-48AE-9E1F-6C3F1C758A3F}"/>
      </w:docPartPr>
      <w:docPartBody>
        <w:p w:rsidR="007237FC" w:rsidRDefault="00FB4E61" w:rsidP="00A70357">
          <w:pPr>
            <w:pStyle w:val="AE17CC3C430240FE9CD15CA8013F5A84"/>
          </w:pPr>
          <w:r w:rsidRPr="00246386">
            <w:t>References</w:t>
          </w:r>
        </w:p>
      </w:docPartBody>
    </w:docPart>
    <w:docPart>
      <w:docPartPr>
        <w:name w:val="C9AD7FEACCE149488229CC7F9EA7CE94"/>
        <w:category>
          <w:name w:val="General"/>
          <w:gallery w:val="placeholder"/>
        </w:category>
        <w:types>
          <w:type w:val="bbPlcHdr"/>
        </w:types>
        <w:behaviors>
          <w:behavior w:val="content"/>
        </w:behaviors>
        <w:guid w:val="{0934DE62-0666-4549-B5E3-C1E701F54C08}"/>
      </w:docPartPr>
      <w:docPartBody>
        <w:p w:rsidR="007237FC" w:rsidRDefault="00FB4E61" w:rsidP="00FB4E61">
          <w:pPr>
            <w:pStyle w:val="C9AD7FEACCE149488229CC7F9EA7CE942"/>
          </w:pPr>
          <w:r w:rsidRPr="00740017">
            <w:rPr>
              <w:rFonts w:ascii="Calibri" w:hAnsi="Calibri" w:cs="Calibri"/>
            </w:rPr>
            <w:t>[Available upon request.]</w:t>
          </w:r>
        </w:p>
      </w:docPartBody>
    </w:docPart>
    <w:docPart>
      <w:docPartPr>
        <w:name w:val="2853D41958D44A1EB56044A3848C0194"/>
        <w:category>
          <w:name w:val="General"/>
          <w:gallery w:val="placeholder"/>
        </w:category>
        <w:types>
          <w:type w:val="bbPlcHdr"/>
        </w:types>
        <w:behaviors>
          <w:behavior w:val="content"/>
        </w:behaviors>
        <w:guid w:val="{DF7A342E-9A39-4BB0-AA26-88104C6800AE}"/>
      </w:docPartPr>
      <w:docPartBody>
        <w:p w:rsidR="007237FC" w:rsidRDefault="00FB4E61" w:rsidP="00A70357">
          <w:pPr>
            <w:pStyle w:val="2853D41958D44A1EB56044A3848C0194"/>
          </w:pPr>
          <w:r w:rsidRPr="00380FD1">
            <w:t>[Your Address]</w:t>
          </w:r>
        </w:p>
      </w:docPartBody>
    </w:docPart>
    <w:docPart>
      <w:docPartPr>
        <w:name w:val="337B90EE1A454CE98F9EEE60415AAD4F"/>
        <w:category>
          <w:name w:val="General"/>
          <w:gallery w:val="placeholder"/>
        </w:category>
        <w:types>
          <w:type w:val="bbPlcHdr"/>
        </w:types>
        <w:behaviors>
          <w:behavior w:val="content"/>
        </w:behaviors>
        <w:guid w:val="{B23B846B-1661-4F51-BE28-21984E9C230A}"/>
      </w:docPartPr>
      <w:docPartBody>
        <w:p w:rsidR="007237FC" w:rsidRDefault="00FB4E61" w:rsidP="00A70357">
          <w:pPr>
            <w:pStyle w:val="337B90EE1A454CE98F9EEE60415AAD4F"/>
          </w:pPr>
          <w:r w:rsidRPr="00380FD1">
            <w:t>[City, ST ZIP Code]</w:t>
          </w:r>
        </w:p>
      </w:docPartBody>
    </w:docPart>
    <w:docPart>
      <w:docPartPr>
        <w:name w:val="9BE4B34C55CC4A1BAF4EFD837B7DFDF1"/>
        <w:category>
          <w:name w:val="General"/>
          <w:gallery w:val="placeholder"/>
        </w:category>
        <w:types>
          <w:type w:val="bbPlcHdr"/>
        </w:types>
        <w:behaviors>
          <w:behavior w:val="content"/>
        </w:behaviors>
        <w:guid w:val="{98FD2CC2-0448-4D79-ACBB-B5586FBB45D3}"/>
      </w:docPartPr>
      <w:docPartBody>
        <w:p w:rsidR="007237FC" w:rsidRDefault="00FB4E61" w:rsidP="00A70357">
          <w:pPr>
            <w:pStyle w:val="9BE4B34C55CC4A1BAF4EFD837B7DFDF1"/>
          </w:pPr>
          <w:r w:rsidRPr="00380FD1">
            <w:t>[Your Phone]</w:t>
          </w:r>
        </w:p>
      </w:docPartBody>
    </w:docPart>
    <w:docPart>
      <w:docPartPr>
        <w:name w:val="72015D67F69D47E1813189C0A6CD3A9B"/>
        <w:category>
          <w:name w:val="General"/>
          <w:gallery w:val="placeholder"/>
        </w:category>
        <w:types>
          <w:type w:val="bbPlcHdr"/>
        </w:types>
        <w:behaviors>
          <w:behavior w:val="content"/>
        </w:behaviors>
        <w:guid w:val="{DA3F1C57-52A1-4C6B-89D1-7FE302D5AC22}"/>
      </w:docPartPr>
      <w:docPartBody>
        <w:p w:rsidR="007237FC" w:rsidRDefault="00FB4E61" w:rsidP="00A70357">
          <w:pPr>
            <w:pStyle w:val="72015D67F69D47E1813189C0A6CD3A9B"/>
          </w:pPr>
          <w:r w:rsidRPr="00380FD1">
            <w:t>[Your Email]</w:t>
          </w:r>
        </w:p>
      </w:docPartBody>
    </w:docPart>
    <w:docPart>
      <w:docPartPr>
        <w:name w:val="CC58800FDEC1466695F9E13191B3F57E"/>
        <w:category>
          <w:name w:val="General"/>
          <w:gallery w:val="placeholder"/>
        </w:category>
        <w:types>
          <w:type w:val="bbPlcHdr"/>
        </w:types>
        <w:behaviors>
          <w:behavior w:val="content"/>
        </w:behaviors>
        <w:guid w:val="{2DBEEBD4-4F63-4A84-8101-17CD2670A0E4}"/>
      </w:docPartPr>
      <w:docPartBody>
        <w:p w:rsidR="007237FC" w:rsidRDefault="00FB4E61" w:rsidP="00A70357">
          <w:pPr>
            <w:pStyle w:val="CC58800FDEC1466695F9E13191B3F57E"/>
          </w:pPr>
          <w:r w:rsidRPr="00AA78C1">
            <w:t>[Your Website]</w:t>
          </w:r>
        </w:p>
      </w:docPartBody>
    </w:docPart>
  </w:docParts>
</w:glossaryDocument>
</file>

<file path=word/glossary/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67"/>
    <w:rsid w:val="00426347"/>
    <w:rsid w:val="005E280C"/>
    <w:rsid w:val="007237FC"/>
    <w:rsid w:val="007809C8"/>
    <w:rsid w:val="007D0908"/>
    <w:rsid w:val="00832F56"/>
    <w:rsid w:val="00A70357"/>
    <w:rsid w:val="00AE0F87"/>
    <w:rsid w:val="00BA0057"/>
    <w:rsid w:val="00BF4667"/>
    <w:rsid w:val="00ED294F"/>
    <w:rsid w:val="00FB4E61"/>
    <w:rsid w:val="00FC1F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B50DC05F94B248E44CC3BC7F79840">
    <w:name w:val="914B50DC05F94B248E44CC3BC7F79840"/>
  </w:style>
  <w:style w:type="paragraph" w:customStyle="1" w:styleId="53EF661A2F3542639341C877F12DA45B">
    <w:name w:val="53EF661A2F3542639341C877F12DA45B"/>
  </w:style>
  <w:style w:type="paragraph" w:customStyle="1" w:styleId="568236F37B8B4C17B9118B9413179AB9">
    <w:name w:val="568236F37B8B4C17B9118B9413179AB9"/>
  </w:style>
  <w:style w:type="paragraph" w:customStyle="1" w:styleId="7DE60A2A12344251841662E58C6F8F59">
    <w:name w:val="7DE60A2A12344251841662E58C6F8F59"/>
  </w:style>
  <w:style w:type="paragraph" w:customStyle="1" w:styleId="BB3A84F8724E4854B720AE7642540BA4">
    <w:name w:val="BB3A84F8724E4854B720AE7642540BA4"/>
  </w:style>
  <w:style w:type="paragraph" w:customStyle="1" w:styleId="BD5206F37FDB48148912CA4879FFDF78">
    <w:name w:val="BD5206F37FDB48148912CA4879FFDF78"/>
  </w:style>
  <w:style w:type="paragraph" w:customStyle="1" w:styleId="A9AA8416278B41C6B765BA0E2CEEB7BF">
    <w:name w:val="A9AA8416278B41C6B765BA0E2CEEB7BF"/>
  </w:style>
  <w:style w:type="paragraph" w:customStyle="1" w:styleId="29F55764E6F5405C8373047C471DACB6">
    <w:name w:val="29F55764E6F5405C8373047C471DACB6"/>
  </w:style>
  <w:style w:type="paragraph" w:customStyle="1" w:styleId="110E922EAB8C480C810D31DAB8157964">
    <w:name w:val="110E922EAB8C480C810D31DAB8157964"/>
  </w:style>
  <w:style w:type="paragraph" w:customStyle="1" w:styleId="93846103F96C4B18810C3A935886D242">
    <w:name w:val="93846103F96C4B18810C3A935886D242"/>
  </w:style>
  <w:style w:type="paragraph" w:customStyle="1" w:styleId="9CD692AB9E4D4F23B08C55C0AD53390A">
    <w:name w:val="9CD692AB9E4D4F23B08C55C0AD53390A"/>
  </w:style>
  <w:style w:type="paragraph" w:customStyle="1" w:styleId="E20FC8F37B4049CCA7A5F7FBD7A6A40D">
    <w:name w:val="E20FC8F37B4049CCA7A5F7FBD7A6A40D"/>
  </w:style>
  <w:style w:type="paragraph" w:customStyle="1" w:styleId="C56190D232BD4444A6232D2E6CD4B1AE">
    <w:name w:val="C56190D232BD4444A6232D2E6CD4B1AE"/>
  </w:style>
  <w:style w:type="paragraph" w:customStyle="1" w:styleId="7F4D65C7142E49F09CCB228229D99E84">
    <w:name w:val="7F4D65C7142E49F09CCB228229D99E84"/>
  </w:style>
  <w:style w:type="paragraph" w:customStyle="1" w:styleId="70DD82CAE4CB423F8528CE2202F70AA2">
    <w:name w:val="70DD82CAE4CB423F8528CE2202F70AA2"/>
  </w:style>
  <w:style w:type="character" w:styleId="PlaceholderText">
    <w:name w:val="Placeholder Text"/>
    <w:basedOn w:val="DefaultParagraphFont"/>
    <w:uiPriority w:val="99"/>
    <w:semiHidden/>
    <w:rsid w:val="00FB4E61"/>
    <w:rPr>
      <w:color w:val="808080"/>
    </w:rPr>
  </w:style>
  <w:style w:type="paragraph" w:customStyle="1" w:styleId="8DF875730F0445CA8BCCA815BF90048F">
    <w:name w:val="8DF875730F0445CA8BCCA815BF90048F"/>
  </w:style>
  <w:style w:type="paragraph" w:customStyle="1" w:styleId="A4EF9D11B8644FA393B651E7FAB7674E">
    <w:name w:val="A4EF9D11B8644FA393B651E7FAB7674E"/>
    <w:rsid w:val="005E280C"/>
  </w:style>
  <w:style w:type="paragraph" w:customStyle="1" w:styleId="813BD4D6F8184923AB89CFC449DD0D44">
    <w:name w:val="813BD4D6F8184923AB89CFC449DD0D44"/>
    <w:rsid w:val="005E280C"/>
  </w:style>
  <w:style w:type="paragraph" w:customStyle="1" w:styleId="2E4B0A74EAE94B53B5B00B419CC734AE">
    <w:name w:val="2E4B0A74EAE94B53B5B00B419CC734AE"/>
    <w:rsid w:val="005E280C"/>
  </w:style>
  <w:style w:type="paragraph" w:customStyle="1" w:styleId="27D5A47198F448B6AF7704E87F7F9A3F">
    <w:name w:val="27D5A47198F448B6AF7704E87F7F9A3F"/>
    <w:rsid w:val="005E280C"/>
  </w:style>
  <w:style w:type="paragraph" w:customStyle="1" w:styleId="92D165AD48C241ED9DEF88DD535704C1">
    <w:name w:val="92D165AD48C241ED9DEF88DD535704C1"/>
    <w:rsid w:val="005E280C"/>
  </w:style>
  <w:style w:type="paragraph" w:customStyle="1" w:styleId="02E81D3A6436444C9228FB5F8DC812CA">
    <w:name w:val="02E81D3A6436444C9228FB5F8DC812CA"/>
    <w:rsid w:val="005E280C"/>
  </w:style>
  <w:style w:type="paragraph" w:customStyle="1" w:styleId="3FE2029FFAFE4F27A7E2A4E5F86FF345">
    <w:name w:val="3FE2029FFAFE4F27A7E2A4E5F86FF345"/>
    <w:rsid w:val="005E280C"/>
  </w:style>
  <w:style w:type="paragraph" w:customStyle="1" w:styleId="C6BEA04F4EAC40469F388857034B2484">
    <w:name w:val="C6BEA04F4EAC40469F388857034B2484"/>
    <w:rsid w:val="005E280C"/>
  </w:style>
  <w:style w:type="paragraph" w:customStyle="1" w:styleId="94395654D4764130A54E51F81F6BB2D9">
    <w:name w:val="94395654D4764130A54E51F81F6BB2D9"/>
    <w:rsid w:val="005E280C"/>
  </w:style>
  <w:style w:type="paragraph" w:customStyle="1" w:styleId="9EA63E5BC725408DB3F16247C53338A7">
    <w:name w:val="9EA63E5BC725408DB3F16247C53338A7"/>
    <w:rsid w:val="005E280C"/>
  </w:style>
  <w:style w:type="paragraph" w:customStyle="1" w:styleId="5AE55CED33544808A3703CE274B54E92">
    <w:name w:val="5AE55CED33544808A3703CE274B54E92"/>
    <w:rsid w:val="005E280C"/>
  </w:style>
  <w:style w:type="paragraph" w:customStyle="1" w:styleId="1D306C0DF4F64633AA230B209E129FE1">
    <w:name w:val="1D306C0DF4F64633AA230B209E129FE1"/>
    <w:rsid w:val="005E280C"/>
  </w:style>
  <w:style w:type="paragraph" w:customStyle="1" w:styleId="9703C1202D0D40D88079CCF2F48F182E">
    <w:name w:val="9703C1202D0D40D88079CCF2F48F182E"/>
    <w:rsid w:val="005E280C"/>
  </w:style>
  <w:style w:type="paragraph" w:customStyle="1" w:styleId="4E0DE623DEF74FFEA37DC5C4D7CA6DEA">
    <w:name w:val="4E0DE623DEF74FFEA37DC5C4D7CA6DEA"/>
    <w:rsid w:val="005E280C"/>
  </w:style>
  <w:style w:type="paragraph" w:customStyle="1" w:styleId="A9E8CC21DA3C4BFB8706675A997769C6">
    <w:name w:val="A9E8CC21DA3C4BFB8706675A997769C6"/>
    <w:rsid w:val="005E280C"/>
  </w:style>
  <w:style w:type="paragraph" w:customStyle="1" w:styleId="E33A863B9EA34074B5EEAD03CB5A48FA">
    <w:name w:val="E33A863B9EA34074B5EEAD03CB5A48FA"/>
    <w:rsid w:val="005E280C"/>
  </w:style>
  <w:style w:type="paragraph" w:customStyle="1" w:styleId="443752EE430F4AE7B0504726C9EC91ED">
    <w:name w:val="443752EE430F4AE7B0504726C9EC91ED"/>
    <w:rsid w:val="005E280C"/>
  </w:style>
  <w:style w:type="paragraph" w:customStyle="1" w:styleId="FC89A3261E6449A5B131FE280C51EF28">
    <w:name w:val="FC89A3261E6449A5B131FE280C51EF28"/>
    <w:rsid w:val="005E280C"/>
  </w:style>
  <w:style w:type="paragraph" w:customStyle="1" w:styleId="AEE493CC322E41309781D83DC094541C">
    <w:name w:val="AEE493CC322E41309781D83DC094541C"/>
    <w:rsid w:val="005E280C"/>
  </w:style>
  <w:style w:type="paragraph" w:customStyle="1" w:styleId="7C692B23476D49DDA29569B790659896">
    <w:name w:val="7C692B23476D49DDA29569B790659896"/>
    <w:rsid w:val="005E280C"/>
  </w:style>
  <w:style w:type="paragraph" w:customStyle="1" w:styleId="3164047A8F2649A3BD97AC1E559AFA59">
    <w:name w:val="3164047A8F2649A3BD97AC1E559AFA59"/>
    <w:rsid w:val="005E280C"/>
  </w:style>
  <w:style w:type="paragraph" w:customStyle="1" w:styleId="9A3E6CC495334A47B95006F33C7C9ACB">
    <w:name w:val="9A3E6CC495334A47B95006F33C7C9ACB"/>
    <w:rsid w:val="005E280C"/>
  </w:style>
  <w:style w:type="paragraph" w:customStyle="1" w:styleId="B1396CB44C924A8E882AC697821360FE">
    <w:name w:val="B1396CB44C924A8E882AC697821360FE"/>
    <w:rsid w:val="005E280C"/>
  </w:style>
  <w:style w:type="paragraph" w:customStyle="1" w:styleId="FC6E9F6454DA469D947319461DF554CC">
    <w:name w:val="FC6E9F6454DA469D947319461DF554CC"/>
    <w:rsid w:val="005E280C"/>
  </w:style>
  <w:style w:type="paragraph" w:customStyle="1" w:styleId="A7A4CE215F2345A0918A78296F2E03FF">
    <w:name w:val="A7A4CE215F2345A0918A78296F2E03FF"/>
    <w:rsid w:val="005E280C"/>
  </w:style>
  <w:style w:type="paragraph" w:customStyle="1" w:styleId="D58D02648E7C4E3F90772C4041C31579">
    <w:name w:val="D58D02648E7C4E3F90772C4041C31579"/>
    <w:rsid w:val="005E280C"/>
  </w:style>
  <w:style w:type="paragraph" w:customStyle="1" w:styleId="0D6389E98A734727BE79E3AE3611F873">
    <w:name w:val="0D6389E98A734727BE79E3AE3611F873"/>
    <w:rsid w:val="005E280C"/>
  </w:style>
  <w:style w:type="paragraph" w:customStyle="1" w:styleId="789DF55FDD1541ABA29E3FF47A46E0D3">
    <w:name w:val="789DF55FDD1541ABA29E3FF47A46E0D3"/>
    <w:rsid w:val="005E280C"/>
  </w:style>
  <w:style w:type="paragraph" w:customStyle="1" w:styleId="41A28FC51179494DA18D0F7FE7391F94">
    <w:name w:val="41A28FC51179494DA18D0F7FE7391F94"/>
    <w:rsid w:val="005E280C"/>
  </w:style>
  <w:style w:type="paragraph" w:customStyle="1" w:styleId="A3B18B61266C47EA92A77906C62BA0B5">
    <w:name w:val="A3B18B61266C47EA92A77906C62BA0B5"/>
    <w:rsid w:val="005E280C"/>
  </w:style>
  <w:style w:type="paragraph" w:customStyle="1" w:styleId="F12540A25C6D42C0BC567D0941D55C0B">
    <w:name w:val="F12540A25C6D42C0BC567D0941D55C0B"/>
    <w:rsid w:val="005E280C"/>
  </w:style>
  <w:style w:type="paragraph" w:customStyle="1" w:styleId="D3628D674F6045B889FF7E8C4A610375">
    <w:name w:val="D3628D674F6045B889FF7E8C4A610375"/>
    <w:rsid w:val="005E280C"/>
  </w:style>
  <w:style w:type="paragraph" w:customStyle="1" w:styleId="6A212D53801740969ABCFE2E65DFCD7B">
    <w:name w:val="6A212D53801740969ABCFE2E65DFCD7B"/>
    <w:rsid w:val="005E280C"/>
  </w:style>
  <w:style w:type="paragraph" w:customStyle="1" w:styleId="DCAE72737FA6478EA3CDF7EE4613AC19">
    <w:name w:val="DCAE72737FA6478EA3CDF7EE4613AC19"/>
    <w:rsid w:val="005E280C"/>
  </w:style>
  <w:style w:type="paragraph" w:customStyle="1" w:styleId="1CADDCD2A394491786956F7CB2C5503B">
    <w:name w:val="1CADDCD2A394491786956F7CB2C5503B"/>
    <w:rsid w:val="005E280C"/>
  </w:style>
  <w:style w:type="paragraph" w:customStyle="1" w:styleId="E9A3A48D49204AF39F10263BBA5D2FD7">
    <w:name w:val="E9A3A48D49204AF39F10263BBA5D2FD7"/>
    <w:rsid w:val="005E280C"/>
  </w:style>
  <w:style w:type="paragraph" w:customStyle="1" w:styleId="8684D19F88F04E158137FBD34CAAC8BD">
    <w:name w:val="8684D19F88F04E158137FBD34CAAC8BD"/>
    <w:rsid w:val="005E280C"/>
  </w:style>
  <w:style w:type="paragraph" w:customStyle="1" w:styleId="75B66C4E244A4CCFAC1107DE74C0EA63">
    <w:name w:val="75B66C4E244A4CCFAC1107DE74C0EA63"/>
    <w:rsid w:val="005E280C"/>
  </w:style>
  <w:style w:type="paragraph" w:customStyle="1" w:styleId="F02EA6554B4B45E5973B88E900FD86A7">
    <w:name w:val="F02EA6554B4B45E5973B88E900FD86A7"/>
    <w:rsid w:val="005E280C"/>
  </w:style>
  <w:style w:type="paragraph" w:customStyle="1" w:styleId="19B3F5D185CF4CED93CB9EC1F5FC584D">
    <w:name w:val="19B3F5D185CF4CED93CB9EC1F5FC584D"/>
    <w:rsid w:val="005E280C"/>
  </w:style>
  <w:style w:type="paragraph" w:customStyle="1" w:styleId="CC8B8211ADE14D56BC3081AF6D029E02">
    <w:name w:val="CC8B8211ADE14D56BC3081AF6D029E02"/>
    <w:rsid w:val="005E280C"/>
  </w:style>
  <w:style w:type="paragraph" w:customStyle="1" w:styleId="016FFFE953F241BCB82860E56F5E4A73">
    <w:name w:val="016FFFE953F241BCB82860E56F5E4A73"/>
    <w:rsid w:val="005E280C"/>
  </w:style>
  <w:style w:type="paragraph" w:customStyle="1" w:styleId="D8B1B48FB0674D3081CC1C180A39F1CA">
    <w:name w:val="D8B1B48FB0674D3081CC1C180A39F1CA"/>
    <w:rsid w:val="005E280C"/>
  </w:style>
  <w:style w:type="paragraph" w:customStyle="1" w:styleId="9FB8DFCBB144496087D66ACBCFA4B991">
    <w:name w:val="9FB8DFCBB144496087D66ACBCFA4B991"/>
    <w:rsid w:val="005E280C"/>
  </w:style>
  <w:style w:type="paragraph" w:customStyle="1" w:styleId="B0AC8B940AB246CF9BB47BA447CE6AF8">
    <w:name w:val="B0AC8B940AB246CF9BB47BA447CE6AF8"/>
    <w:rsid w:val="005E280C"/>
  </w:style>
  <w:style w:type="paragraph" w:customStyle="1" w:styleId="D6EAB2E4D6A247D681440BF803E7B8D5">
    <w:name w:val="D6EAB2E4D6A247D681440BF803E7B8D5"/>
    <w:rsid w:val="005E280C"/>
  </w:style>
  <w:style w:type="paragraph" w:customStyle="1" w:styleId="75ED3F32F869429997709CCAFC6AB34D">
    <w:name w:val="75ED3F32F869429997709CCAFC6AB34D"/>
    <w:rsid w:val="005E280C"/>
  </w:style>
  <w:style w:type="paragraph" w:customStyle="1" w:styleId="C17900F19D0E4AD28411BD22681F5821">
    <w:name w:val="C17900F19D0E4AD28411BD22681F5821"/>
    <w:rsid w:val="005E280C"/>
  </w:style>
  <w:style w:type="paragraph" w:customStyle="1" w:styleId="01126DDAAC704E23AF0A5F81CBDCE7E1">
    <w:name w:val="01126DDAAC704E23AF0A5F81CBDCE7E1"/>
    <w:rsid w:val="005E280C"/>
  </w:style>
  <w:style w:type="paragraph" w:customStyle="1" w:styleId="B1396CB44C924A8E882AC697821360FE1">
    <w:name w:val="B1396CB44C924A8E882AC697821360FE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FC6E9F6454DA469D947319461DF554CC1">
    <w:name w:val="FC6E9F6454DA469D947319461DF554CC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A7A4CE215F2345A0918A78296F2E03FF1">
    <w:name w:val="A7A4CE215F2345A0918A78296F2E03FF1"/>
    <w:rsid w:val="005E280C"/>
    <w:pPr>
      <w:spacing w:after="200" w:line="240" w:lineRule="auto"/>
    </w:pPr>
    <w:rPr>
      <w:rFonts w:eastAsiaTheme="minorHAnsi"/>
      <w:szCs w:val="24"/>
    </w:rPr>
  </w:style>
  <w:style w:type="paragraph" w:customStyle="1" w:styleId="D58D02648E7C4E3F90772C4041C315791">
    <w:name w:val="D58D02648E7C4E3F90772C4041C315791"/>
    <w:rsid w:val="005E280C"/>
    <w:pPr>
      <w:spacing w:after="200" w:line="240" w:lineRule="auto"/>
    </w:pPr>
    <w:rPr>
      <w:rFonts w:eastAsiaTheme="minorHAnsi"/>
      <w:szCs w:val="24"/>
    </w:rPr>
  </w:style>
  <w:style w:type="paragraph" w:customStyle="1" w:styleId="0D6389E98A734727BE79E3AE3611F8731">
    <w:name w:val="0D6389E98A734727BE79E3AE3611F8731"/>
    <w:rsid w:val="005E280C"/>
    <w:pPr>
      <w:spacing w:after="200" w:line="240" w:lineRule="auto"/>
    </w:pPr>
    <w:rPr>
      <w:rFonts w:eastAsiaTheme="minorHAnsi"/>
      <w:szCs w:val="24"/>
    </w:rPr>
  </w:style>
  <w:style w:type="paragraph" w:customStyle="1" w:styleId="789DF55FDD1541ABA29E3FF47A46E0D31">
    <w:name w:val="789DF55FDD1541ABA29E3FF47A46E0D3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41A28FC51179494DA18D0F7FE7391F941">
    <w:name w:val="41A28FC51179494DA18D0F7FE7391F94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A3B18B61266C47EA92A77906C62BA0B51">
    <w:name w:val="A3B18B61266C47EA92A77906C62BA0B51"/>
    <w:rsid w:val="005E280C"/>
    <w:pPr>
      <w:spacing w:after="200" w:line="240" w:lineRule="auto"/>
    </w:pPr>
    <w:rPr>
      <w:rFonts w:eastAsiaTheme="minorHAnsi"/>
      <w:szCs w:val="24"/>
    </w:rPr>
  </w:style>
  <w:style w:type="paragraph" w:customStyle="1" w:styleId="F12540A25C6D42C0BC567D0941D55C0B1">
    <w:name w:val="F12540A25C6D42C0BC567D0941D55C0B1"/>
    <w:rsid w:val="005E280C"/>
    <w:pPr>
      <w:spacing w:after="200" w:line="240" w:lineRule="auto"/>
    </w:pPr>
    <w:rPr>
      <w:rFonts w:eastAsiaTheme="minorHAnsi"/>
      <w:szCs w:val="24"/>
    </w:rPr>
  </w:style>
  <w:style w:type="paragraph" w:customStyle="1" w:styleId="D3628D674F6045B889FF7E8C4A6103751">
    <w:name w:val="D3628D674F6045B889FF7E8C4A6103751"/>
    <w:rsid w:val="005E280C"/>
    <w:pPr>
      <w:spacing w:after="200" w:line="240" w:lineRule="auto"/>
    </w:pPr>
    <w:rPr>
      <w:rFonts w:eastAsiaTheme="minorHAnsi"/>
      <w:szCs w:val="24"/>
    </w:rPr>
  </w:style>
  <w:style w:type="paragraph" w:customStyle="1" w:styleId="6A212D53801740969ABCFE2E65DFCD7B1">
    <w:name w:val="6A212D53801740969ABCFE2E65DFCD7B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DCAE72737FA6478EA3CDF7EE4613AC191">
    <w:name w:val="DCAE72737FA6478EA3CDF7EE4613AC191"/>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1CADDCD2A394491786956F7CB2C5503B1">
    <w:name w:val="1CADDCD2A394491786956F7CB2C5503B1"/>
    <w:rsid w:val="005E280C"/>
    <w:pPr>
      <w:spacing w:after="200" w:line="240" w:lineRule="auto"/>
    </w:pPr>
    <w:rPr>
      <w:rFonts w:eastAsiaTheme="minorHAnsi"/>
      <w:szCs w:val="24"/>
    </w:rPr>
  </w:style>
  <w:style w:type="paragraph" w:customStyle="1" w:styleId="E9A3A48D49204AF39F10263BBA5D2FD71">
    <w:name w:val="E9A3A48D49204AF39F10263BBA5D2FD71"/>
    <w:rsid w:val="005E280C"/>
    <w:pPr>
      <w:spacing w:after="200" w:line="240" w:lineRule="auto"/>
    </w:pPr>
    <w:rPr>
      <w:rFonts w:eastAsiaTheme="minorHAnsi"/>
      <w:szCs w:val="24"/>
    </w:rPr>
  </w:style>
  <w:style w:type="paragraph" w:customStyle="1" w:styleId="8684D19F88F04E158137FBD34CAAC8BD1">
    <w:name w:val="8684D19F88F04E158137FBD34CAAC8BD1"/>
    <w:rsid w:val="005E280C"/>
    <w:pPr>
      <w:spacing w:after="200" w:line="240" w:lineRule="auto"/>
    </w:pPr>
    <w:rPr>
      <w:rFonts w:eastAsiaTheme="minorHAnsi"/>
      <w:szCs w:val="24"/>
    </w:rPr>
  </w:style>
  <w:style w:type="paragraph" w:customStyle="1" w:styleId="75B66C4E244A4CCFAC1107DE74C0EA631">
    <w:name w:val="75B66C4E244A4CCFAC1107DE74C0EA631"/>
    <w:rsid w:val="005E280C"/>
    <w:pPr>
      <w:widowControl w:val="0"/>
      <w:autoSpaceDE w:val="0"/>
      <w:autoSpaceDN w:val="0"/>
      <w:adjustRightInd w:val="0"/>
      <w:spacing w:after="0" w:line="240" w:lineRule="auto"/>
    </w:pPr>
    <w:rPr>
      <w:rFonts w:eastAsia="Times New Roman" w:cs="Times New Roman"/>
    </w:rPr>
  </w:style>
  <w:style w:type="paragraph" w:customStyle="1" w:styleId="F02EA6554B4B45E5973B88E900FD86A71">
    <w:name w:val="F02EA6554B4B45E5973B88E900FD86A71"/>
    <w:rsid w:val="005E280C"/>
    <w:pPr>
      <w:widowControl w:val="0"/>
      <w:autoSpaceDE w:val="0"/>
      <w:autoSpaceDN w:val="0"/>
      <w:adjustRightInd w:val="0"/>
      <w:spacing w:after="0" w:line="240" w:lineRule="auto"/>
    </w:pPr>
    <w:rPr>
      <w:rFonts w:eastAsia="Times New Roman" w:cs="Times New Roman"/>
    </w:rPr>
  </w:style>
  <w:style w:type="paragraph" w:customStyle="1" w:styleId="19B3F5D185CF4CED93CB9EC1F5FC584D1">
    <w:name w:val="19B3F5D185CF4CED93CB9EC1F5FC584D1"/>
    <w:rsid w:val="005E280C"/>
    <w:pPr>
      <w:widowControl w:val="0"/>
      <w:autoSpaceDE w:val="0"/>
      <w:autoSpaceDN w:val="0"/>
      <w:adjustRightInd w:val="0"/>
      <w:spacing w:after="0" w:line="240" w:lineRule="auto"/>
    </w:pPr>
    <w:rPr>
      <w:rFonts w:eastAsia="Times New Roman" w:cs="Times New Roman"/>
    </w:rPr>
  </w:style>
  <w:style w:type="paragraph" w:customStyle="1" w:styleId="CC8B8211ADE14D56BC3081AF6D029E021">
    <w:name w:val="CC8B8211ADE14D56BC3081AF6D029E021"/>
    <w:rsid w:val="005E280C"/>
    <w:pPr>
      <w:widowControl w:val="0"/>
      <w:numPr>
        <w:numId w:val="1"/>
      </w:numPr>
      <w:autoSpaceDE w:val="0"/>
      <w:autoSpaceDN w:val="0"/>
      <w:adjustRightInd w:val="0"/>
      <w:spacing w:after="0" w:line="240" w:lineRule="auto"/>
      <w:ind w:left="360" w:hanging="360"/>
      <w:contextualSpacing/>
    </w:pPr>
    <w:rPr>
      <w:rFonts w:eastAsia="Times New Roman" w:cs="Georgia"/>
    </w:rPr>
  </w:style>
  <w:style w:type="paragraph" w:customStyle="1" w:styleId="016FFFE953F241BCB82860E56F5E4A731">
    <w:name w:val="016FFFE953F241BCB82860E56F5E4A731"/>
    <w:rsid w:val="005E280C"/>
    <w:pPr>
      <w:widowControl w:val="0"/>
      <w:autoSpaceDE w:val="0"/>
      <w:autoSpaceDN w:val="0"/>
      <w:adjustRightInd w:val="0"/>
      <w:spacing w:after="0" w:line="240" w:lineRule="auto"/>
    </w:pPr>
    <w:rPr>
      <w:rFonts w:eastAsia="Times New Roman" w:cs="Times New Roman"/>
    </w:rPr>
  </w:style>
  <w:style w:type="paragraph" w:customStyle="1" w:styleId="D8B1B48FB0674D3081CC1C180A39F1CA1">
    <w:name w:val="D8B1B48FB0674D3081CC1C180A39F1CA1"/>
    <w:rsid w:val="005E280C"/>
    <w:pPr>
      <w:widowControl w:val="0"/>
      <w:autoSpaceDE w:val="0"/>
      <w:autoSpaceDN w:val="0"/>
      <w:adjustRightInd w:val="0"/>
      <w:spacing w:after="0" w:line="240" w:lineRule="auto"/>
    </w:pPr>
    <w:rPr>
      <w:rFonts w:eastAsia="Times New Roman" w:cs="Times New Roman"/>
    </w:rPr>
  </w:style>
  <w:style w:type="paragraph" w:customStyle="1" w:styleId="9FB8DFCBB144496087D66ACBCFA4B9911">
    <w:name w:val="9FB8DFCBB144496087D66ACBCFA4B9911"/>
    <w:rsid w:val="005E280C"/>
    <w:pPr>
      <w:widowControl w:val="0"/>
      <w:autoSpaceDE w:val="0"/>
      <w:autoSpaceDN w:val="0"/>
      <w:adjustRightInd w:val="0"/>
      <w:spacing w:after="0" w:line="240" w:lineRule="auto"/>
    </w:pPr>
    <w:rPr>
      <w:rFonts w:eastAsia="Times New Roman" w:cs="Times New Roman"/>
    </w:rPr>
  </w:style>
  <w:style w:type="paragraph" w:customStyle="1" w:styleId="01126DDAAC704E23AF0A5F81CBDCE7E11">
    <w:name w:val="01126DDAAC704E23AF0A5F81CBDCE7E11"/>
    <w:rsid w:val="005E280C"/>
    <w:pPr>
      <w:widowControl w:val="0"/>
      <w:kinsoku w:val="0"/>
      <w:overflowPunct w:val="0"/>
      <w:autoSpaceDE w:val="0"/>
      <w:autoSpaceDN w:val="0"/>
      <w:adjustRightInd w:val="0"/>
      <w:spacing w:before="4" w:after="0" w:line="240" w:lineRule="auto"/>
    </w:pPr>
    <w:rPr>
      <w:rFonts w:eastAsia="Times New Roman" w:cs="Times New Roman"/>
      <w:color w:val="FFC000" w:themeColor="accent4"/>
      <w:sz w:val="20"/>
      <w:szCs w:val="17"/>
    </w:rPr>
  </w:style>
  <w:style w:type="paragraph" w:customStyle="1" w:styleId="B1396CB44C924A8E882AC697821360FE2">
    <w:name w:val="B1396CB44C924A8E882AC697821360FE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FC6E9F6454DA469D947319461DF554CC2">
    <w:name w:val="FC6E9F6454DA469D947319461DF554CC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A7A4CE215F2345A0918A78296F2E03FF2">
    <w:name w:val="A7A4CE215F2345A0918A78296F2E03FF2"/>
    <w:rsid w:val="005E280C"/>
    <w:pPr>
      <w:spacing w:after="200" w:line="240" w:lineRule="auto"/>
    </w:pPr>
    <w:rPr>
      <w:rFonts w:eastAsiaTheme="minorHAnsi"/>
      <w:szCs w:val="24"/>
    </w:rPr>
  </w:style>
  <w:style w:type="paragraph" w:customStyle="1" w:styleId="D58D02648E7C4E3F90772C4041C315792">
    <w:name w:val="D58D02648E7C4E3F90772C4041C315792"/>
    <w:rsid w:val="005E280C"/>
    <w:pPr>
      <w:spacing w:after="200" w:line="240" w:lineRule="auto"/>
    </w:pPr>
    <w:rPr>
      <w:rFonts w:eastAsiaTheme="minorHAnsi"/>
      <w:szCs w:val="24"/>
    </w:rPr>
  </w:style>
  <w:style w:type="paragraph" w:customStyle="1" w:styleId="0D6389E98A734727BE79E3AE3611F8732">
    <w:name w:val="0D6389E98A734727BE79E3AE3611F8732"/>
    <w:rsid w:val="005E280C"/>
    <w:pPr>
      <w:spacing w:after="200" w:line="240" w:lineRule="auto"/>
    </w:pPr>
    <w:rPr>
      <w:rFonts w:eastAsiaTheme="minorHAnsi"/>
      <w:szCs w:val="24"/>
    </w:rPr>
  </w:style>
  <w:style w:type="paragraph" w:customStyle="1" w:styleId="789DF55FDD1541ABA29E3FF47A46E0D32">
    <w:name w:val="789DF55FDD1541ABA29E3FF47A46E0D3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41A28FC51179494DA18D0F7FE7391F942">
    <w:name w:val="41A28FC51179494DA18D0F7FE7391F94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A3B18B61266C47EA92A77906C62BA0B52">
    <w:name w:val="A3B18B61266C47EA92A77906C62BA0B52"/>
    <w:rsid w:val="005E280C"/>
    <w:pPr>
      <w:spacing w:after="200" w:line="240" w:lineRule="auto"/>
    </w:pPr>
    <w:rPr>
      <w:rFonts w:eastAsiaTheme="minorHAnsi"/>
      <w:szCs w:val="24"/>
    </w:rPr>
  </w:style>
  <w:style w:type="paragraph" w:customStyle="1" w:styleId="F12540A25C6D42C0BC567D0941D55C0B2">
    <w:name w:val="F12540A25C6D42C0BC567D0941D55C0B2"/>
    <w:rsid w:val="005E280C"/>
    <w:pPr>
      <w:spacing w:after="200" w:line="240" w:lineRule="auto"/>
    </w:pPr>
    <w:rPr>
      <w:rFonts w:eastAsiaTheme="minorHAnsi"/>
      <w:szCs w:val="24"/>
    </w:rPr>
  </w:style>
  <w:style w:type="paragraph" w:customStyle="1" w:styleId="D3628D674F6045B889FF7E8C4A6103752">
    <w:name w:val="D3628D674F6045B889FF7E8C4A6103752"/>
    <w:rsid w:val="005E280C"/>
    <w:pPr>
      <w:spacing w:after="200" w:line="240" w:lineRule="auto"/>
    </w:pPr>
    <w:rPr>
      <w:rFonts w:eastAsiaTheme="minorHAnsi"/>
      <w:szCs w:val="24"/>
    </w:rPr>
  </w:style>
  <w:style w:type="paragraph" w:customStyle="1" w:styleId="6A212D53801740969ABCFE2E65DFCD7B2">
    <w:name w:val="6A212D53801740969ABCFE2E65DFCD7B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DCAE72737FA6478EA3CDF7EE4613AC192">
    <w:name w:val="DCAE72737FA6478EA3CDF7EE4613AC192"/>
    <w:rsid w:val="005E280C"/>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1CADDCD2A394491786956F7CB2C5503B2">
    <w:name w:val="1CADDCD2A394491786956F7CB2C5503B2"/>
    <w:rsid w:val="005E280C"/>
    <w:pPr>
      <w:spacing w:after="200" w:line="240" w:lineRule="auto"/>
    </w:pPr>
    <w:rPr>
      <w:rFonts w:eastAsiaTheme="minorHAnsi"/>
      <w:szCs w:val="24"/>
    </w:rPr>
  </w:style>
  <w:style w:type="paragraph" w:customStyle="1" w:styleId="E9A3A48D49204AF39F10263BBA5D2FD72">
    <w:name w:val="E9A3A48D49204AF39F10263BBA5D2FD72"/>
    <w:rsid w:val="005E280C"/>
    <w:pPr>
      <w:spacing w:after="200" w:line="240" w:lineRule="auto"/>
    </w:pPr>
    <w:rPr>
      <w:rFonts w:eastAsiaTheme="minorHAnsi"/>
      <w:szCs w:val="24"/>
    </w:rPr>
  </w:style>
  <w:style w:type="paragraph" w:customStyle="1" w:styleId="8684D19F88F04E158137FBD34CAAC8BD2">
    <w:name w:val="8684D19F88F04E158137FBD34CAAC8BD2"/>
    <w:rsid w:val="005E280C"/>
    <w:pPr>
      <w:spacing w:after="200" w:line="240" w:lineRule="auto"/>
    </w:pPr>
    <w:rPr>
      <w:rFonts w:eastAsiaTheme="minorHAnsi"/>
      <w:szCs w:val="24"/>
    </w:rPr>
  </w:style>
  <w:style w:type="paragraph" w:customStyle="1" w:styleId="75B66C4E244A4CCFAC1107DE74C0EA632">
    <w:name w:val="75B66C4E244A4CCFAC1107DE74C0EA632"/>
    <w:rsid w:val="005E280C"/>
    <w:pPr>
      <w:widowControl w:val="0"/>
      <w:autoSpaceDE w:val="0"/>
      <w:autoSpaceDN w:val="0"/>
      <w:adjustRightInd w:val="0"/>
      <w:spacing w:after="0" w:line="240" w:lineRule="auto"/>
    </w:pPr>
    <w:rPr>
      <w:rFonts w:eastAsia="Times New Roman" w:cs="Times New Roman"/>
    </w:rPr>
  </w:style>
  <w:style w:type="paragraph" w:customStyle="1" w:styleId="F02EA6554B4B45E5973B88E900FD86A72">
    <w:name w:val="F02EA6554B4B45E5973B88E900FD86A72"/>
    <w:rsid w:val="005E280C"/>
    <w:pPr>
      <w:widowControl w:val="0"/>
      <w:autoSpaceDE w:val="0"/>
      <w:autoSpaceDN w:val="0"/>
      <w:adjustRightInd w:val="0"/>
      <w:spacing w:after="0" w:line="240" w:lineRule="auto"/>
    </w:pPr>
    <w:rPr>
      <w:rFonts w:eastAsia="Times New Roman" w:cs="Times New Roman"/>
    </w:rPr>
  </w:style>
  <w:style w:type="paragraph" w:customStyle="1" w:styleId="19B3F5D185CF4CED93CB9EC1F5FC584D2">
    <w:name w:val="19B3F5D185CF4CED93CB9EC1F5FC584D2"/>
    <w:rsid w:val="005E280C"/>
    <w:pPr>
      <w:widowControl w:val="0"/>
      <w:autoSpaceDE w:val="0"/>
      <w:autoSpaceDN w:val="0"/>
      <w:adjustRightInd w:val="0"/>
      <w:spacing w:after="0" w:line="240" w:lineRule="auto"/>
    </w:pPr>
    <w:rPr>
      <w:rFonts w:eastAsia="Times New Roman" w:cs="Times New Roman"/>
    </w:rPr>
  </w:style>
  <w:style w:type="paragraph" w:customStyle="1" w:styleId="CC8B8211ADE14D56BC3081AF6D029E022">
    <w:name w:val="CC8B8211ADE14D56BC3081AF6D029E022"/>
    <w:rsid w:val="005E280C"/>
    <w:pPr>
      <w:widowControl w:val="0"/>
      <w:tabs>
        <w:tab w:val="num" w:pos="720"/>
      </w:tabs>
      <w:autoSpaceDE w:val="0"/>
      <w:autoSpaceDN w:val="0"/>
      <w:adjustRightInd w:val="0"/>
      <w:spacing w:after="0" w:line="240" w:lineRule="auto"/>
      <w:ind w:left="360" w:hanging="360"/>
      <w:contextualSpacing/>
    </w:pPr>
    <w:rPr>
      <w:rFonts w:eastAsia="Times New Roman" w:cs="Georgia"/>
    </w:rPr>
  </w:style>
  <w:style w:type="paragraph" w:customStyle="1" w:styleId="016FFFE953F241BCB82860E56F5E4A732">
    <w:name w:val="016FFFE953F241BCB82860E56F5E4A732"/>
    <w:rsid w:val="005E280C"/>
    <w:pPr>
      <w:widowControl w:val="0"/>
      <w:autoSpaceDE w:val="0"/>
      <w:autoSpaceDN w:val="0"/>
      <w:adjustRightInd w:val="0"/>
      <w:spacing w:after="0" w:line="240" w:lineRule="auto"/>
    </w:pPr>
    <w:rPr>
      <w:rFonts w:eastAsia="Times New Roman" w:cs="Times New Roman"/>
    </w:rPr>
  </w:style>
  <w:style w:type="paragraph" w:customStyle="1" w:styleId="D8B1B48FB0674D3081CC1C180A39F1CA2">
    <w:name w:val="D8B1B48FB0674D3081CC1C180A39F1CA2"/>
    <w:rsid w:val="005E280C"/>
    <w:pPr>
      <w:widowControl w:val="0"/>
      <w:autoSpaceDE w:val="0"/>
      <w:autoSpaceDN w:val="0"/>
      <w:adjustRightInd w:val="0"/>
      <w:spacing w:after="0" w:line="240" w:lineRule="auto"/>
    </w:pPr>
    <w:rPr>
      <w:rFonts w:eastAsia="Times New Roman" w:cs="Times New Roman"/>
    </w:rPr>
  </w:style>
  <w:style w:type="paragraph" w:customStyle="1" w:styleId="9FB8DFCBB144496087D66ACBCFA4B9912">
    <w:name w:val="9FB8DFCBB144496087D66ACBCFA4B9912"/>
    <w:rsid w:val="005E280C"/>
    <w:pPr>
      <w:widowControl w:val="0"/>
      <w:autoSpaceDE w:val="0"/>
      <w:autoSpaceDN w:val="0"/>
      <w:adjustRightInd w:val="0"/>
      <w:spacing w:after="0" w:line="240" w:lineRule="auto"/>
    </w:pPr>
    <w:rPr>
      <w:rFonts w:eastAsia="Times New Roman" w:cs="Times New Roman"/>
    </w:rPr>
  </w:style>
  <w:style w:type="paragraph" w:customStyle="1" w:styleId="01126DDAAC704E23AF0A5F81CBDCE7E12">
    <w:name w:val="01126DDAAC704E23AF0A5F81CBDCE7E12"/>
    <w:rsid w:val="005E280C"/>
    <w:pPr>
      <w:widowControl w:val="0"/>
      <w:kinsoku w:val="0"/>
      <w:overflowPunct w:val="0"/>
      <w:autoSpaceDE w:val="0"/>
      <w:autoSpaceDN w:val="0"/>
      <w:adjustRightInd w:val="0"/>
      <w:spacing w:before="4" w:after="0" w:line="240" w:lineRule="auto"/>
    </w:pPr>
    <w:rPr>
      <w:rFonts w:eastAsia="Times New Roman" w:cs="Times New Roman"/>
      <w:color w:val="FFC000" w:themeColor="accent4"/>
      <w:sz w:val="20"/>
      <w:szCs w:val="17"/>
    </w:rPr>
  </w:style>
  <w:style w:type="paragraph" w:customStyle="1" w:styleId="A8E18F4722644360B388369966E1686F">
    <w:name w:val="A8E18F4722644360B388369966E1686F"/>
    <w:rsid w:val="007D0908"/>
  </w:style>
  <w:style w:type="paragraph" w:customStyle="1" w:styleId="F4AD8D3A5E2243AA91E9C1812C4E6845">
    <w:name w:val="F4AD8D3A5E2243AA91E9C1812C4E6845"/>
    <w:rsid w:val="007D0908"/>
  </w:style>
  <w:style w:type="paragraph" w:customStyle="1" w:styleId="159F0C01D6914486AD89F2891A8FF251">
    <w:name w:val="159F0C01D6914486AD89F2891A8FF251"/>
    <w:rsid w:val="007D0908"/>
  </w:style>
  <w:style w:type="paragraph" w:customStyle="1" w:styleId="AE2DE974E4624D1584A72B0F1B74C152">
    <w:name w:val="AE2DE974E4624D1584A72B0F1B74C152"/>
    <w:rsid w:val="007D0908"/>
  </w:style>
  <w:style w:type="paragraph" w:customStyle="1" w:styleId="DB5D66AD2C9D499CB4312F745D989ACB">
    <w:name w:val="DB5D66AD2C9D499CB4312F745D989ACB"/>
    <w:rsid w:val="007D0908"/>
  </w:style>
  <w:style w:type="paragraph" w:customStyle="1" w:styleId="2052B38D98684DAFAC04F555A49286FB">
    <w:name w:val="2052B38D98684DAFAC04F555A49286FB"/>
    <w:rsid w:val="007D0908"/>
  </w:style>
  <w:style w:type="paragraph" w:customStyle="1" w:styleId="7B799BE47F444D559858E91DDD8D49CA">
    <w:name w:val="7B799BE47F444D559858E91DDD8D49CA"/>
    <w:rsid w:val="007D0908"/>
  </w:style>
  <w:style w:type="paragraph" w:customStyle="1" w:styleId="5C5C3F8CE3C9418EB0C24A150ED4C661">
    <w:name w:val="5C5C3F8CE3C9418EB0C24A150ED4C661"/>
    <w:rsid w:val="007D0908"/>
  </w:style>
  <w:style w:type="paragraph" w:customStyle="1" w:styleId="A8BEB5C434B74AC59C5A4EBD67316AF2">
    <w:name w:val="A8BEB5C434B74AC59C5A4EBD67316AF2"/>
    <w:rsid w:val="007D0908"/>
  </w:style>
  <w:style w:type="paragraph" w:customStyle="1" w:styleId="4DB85ACCEC3249D9A26EF1B61BE2EDCD">
    <w:name w:val="4DB85ACCEC3249D9A26EF1B61BE2EDCD"/>
    <w:rsid w:val="007D0908"/>
  </w:style>
  <w:style w:type="paragraph" w:customStyle="1" w:styleId="D2E018F2C62342B39F41172CF14349EB">
    <w:name w:val="D2E018F2C62342B39F41172CF14349EB"/>
    <w:rsid w:val="007D0908"/>
  </w:style>
  <w:style w:type="paragraph" w:customStyle="1" w:styleId="89D03C04DF2D46E6996BC19088D7BD29">
    <w:name w:val="89D03C04DF2D46E6996BC19088D7BD29"/>
    <w:rsid w:val="007D0908"/>
  </w:style>
  <w:style w:type="paragraph" w:customStyle="1" w:styleId="03C5C1D3CD2940A2882569CFF3C9E151">
    <w:name w:val="03C5C1D3CD2940A2882569CFF3C9E151"/>
    <w:rsid w:val="007D0908"/>
  </w:style>
  <w:style w:type="paragraph" w:customStyle="1" w:styleId="E05BA26BBC9D4C3E9C800E9B21DCB8CB">
    <w:name w:val="E05BA26BBC9D4C3E9C800E9B21DCB8CB"/>
    <w:rsid w:val="007D0908"/>
  </w:style>
  <w:style w:type="paragraph" w:customStyle="1" w:styleId="CFB628854F21417A986D260222135785">
    <w:name w:val="CFB628854F21417A986D260222135785"/>
    <w:rsid w:val="007D0908"/>
  </w:style>
  <w:style w:type="paragraph" w:customStyle="1" w:styleId="D69F2880ADC74C1D96BD4C4BF19D7DEB">
    <w:name w:val="D69F2880ADC74C1D96BD4C4BF19D7DEB"/>
    <w:rsid w:val="007D0908"/>
  </w:style>
  <w:style w:type="paragraph" w:customStyle="1" w:styleId="C8A495D43639409580F020021755A01E">
    <w:name w:val="C8A495D43639409580F020021755A01E"/>
    <w:rsid w:val="007D0908"/>
  </w:style>
  <w:style w:type="paragraph" w:customStyle="1" w:styleId="541482F3CAC242BE8FFF4311B8AAEC26">
    <w:name w:val="541482F3CAC242BE8FFF4311B8AAEC26"/>
    <w:rsid w:val="007D0908"/>
  </w:style>
  <w:style w:type="paragraph" w:customStyle="1" w:styleId="C13C776D33FD4EF98242253CE8DEB946">
    <w:name w:val="C13C776D33FD4EF98242253CE8DEB946"/>
    <w:rsid w:val="007D0908"/>
  </w:style>
  <w:style w:type="paragraph" w:customStyle="1" w:styleId="59FF2BF6D4BA4E47B6CFAF528C40F036">
    <w:name w:val="59FF2BF6D4BA4E47B6CFAF528C40F036"/>
    <w:rsid w:val="007D0908"/>
  </w:style>
  <w:style w:type="paragraph" w:customStyle="1" w:styleId="8B605C5A6C2F4570AA6E7845A567B55D">
    <w:name w:val="8B605C5A6C2F4570AA6E7845A567B55D"/>
    <w:rsid w:val="007D0908"/>
  </w:style>
  <w:style w:type="paragraph" w:customStyle="1" w:styleId="568EE5F5AC214CCB84DF74E11D8D346D">
    <w:name w:val="568EE5F5AC214CCB84DF74E11D8D346D"/>
    <w:rsid w:val="007D0908"/>
  </w:style>
  <w:style w:type="paragraph" w:customStyle="1" w:styleId="0F12F94B68574AA093A8E956FDCD0212">
    <w:name w:val="0F12F94B68574AA093A8E956FDCD0212"/>
    <w:rsid w:val="007D0908"/>
  </w:style>
  <w:style w:type="paragraph" w:customStyle="1" w:styleId="1D303095F0B54617B0ECEB2D6EF5485B">
    <w:name w:val="1D303095F0B54617B0ECEB2D6EF5485B"/>
    <w:rsid w:val="007D0908"/>
  </w:style>
  <w:style w:type="paragraph" w:customStyle="1" w:styleId="8F75E7AF5F72469ABFB4B664EA7EC333">
    <w:name w:val="8F75E7AF5F72469ABFB4B664EA7EC333"/>
    <w:rsid w:val="007D0908"/>
  </w:style>
  <w:style w:type="paragraph" w:customStyle="1" w:styleId="41A1EFC0D75C4C9687B1DF7B0E454159">
    <w:name w:val="41A1EFC0D75C4C9687B1DF7B0E454159"/>
    <w:rsid w:val="007D0908"/>
  </w:style>
  <w:style w:type="paragraph" w:customStyle="1" w:styleId="C98830503F1E438F9660597F94AE0FFE">
    <w:name w:val="C98830503F1E438F9660597F94AE0FFE"/>
    <w:rsid w:val="007D0908"/>
  </w:style>
  <w:style w:type="paragraph" w:customStyle="1" w:styleId="293EE89627A845A79649394921642FF7">
    <w:name w:val="293EE89627A845A79649394921642FF7"/>
    <w:rsid w:val="007D0908"/>
  </w:style>
  <w:style w:type="paragraph" w:customStyle="1" w:styleId="5AD9851C40584467BCA7A4107D9B50DC">
    <w:name w:val="5AD9851C40584467BCA7A4107D9B50DC"/>
    <w:rsid w:val="007D0908"/>
  </w:style>
  <w:style w:type="paragraph" w:customStyle="1" w:styleId="F2013EC825204C05837143720CC157FC">
    <w:name w:val="F2013EC825204C05837143720CC157FC"/>
    <w:rsid w:val="007D0908"/>
  </w:style>
  <w:style w:type="paragraph" w:customStyle="1" w:styleId="A1C2DBE45F4B4365A02057F2C2B53568">
    <w:name w:val="A1C2DBE45F4B4365A02057F2C2B53568"/>
    <w:rsid w:val="007D0908"/>
  </w:style>
  <w:style w:type="paragraph" w:customStyle="1" w:styleId="664F284275854685B35E765FE73E3D80">
    <w:name w:val="664F284275854685B35E765FE73E3D80"/>
    <w:rsid w:val="007D0908"/>
  </w:style>
  <w:style w:type="paragraph" w:customStyle="1" w:styleId="68E7218F9F284D69A4B003856BFE317E">
    <w:name w:val="68E7218F9F284D69A4B003856BFE317E"/>
    <w:rsid w:val="007D0908"/>
  </w:style>
  <w:style w:type="paragraph" w:customStyle="1" w:styleId="B169B1741F004BE79B4BC8C661971F48">
    <w:name w:val="B169B1741F004BE79B4BC8C661971F48"/>
    <w:rsid w:val="007D0908"/>
  </w:style>
  <w:style w:type="paragraph" w:customStyle="1" w:styleId="83A77CFC7F6C4A078ABEFD612E95C39E">
    <w:name w:val="83A77CFC7F6C4A078ABEFD612E95C39E"/>
    <w:rsid w:val="007D0908"/>
  </w:style>
  <w:style w:type="paragraph" w:customStyle="1" w:styleId="5D73005EBB42424BB45619D4D0BCB43A">
    <w:name w:val="5D73005EBB42424BB45619D4D0BCB43A"/>
    <w:rsid w:val="007D0908"/>
  </w:style>
  <w:style w:type="paragraph" w:customStyle="1" w:styleId="46494240CD77494B957D2C7852B71327">
    <w:name w:val="46494240CD77494B957D2C7852B71327"/>
    <w:rsid w:val="007D0908"/>
  </w:style>
  <w:style w:type="paragraph" w:customStyle="1" w:styleId="D144E52BC8DA475B900E4A1382DE6DE5">
    <w:name w:val="D144E52BC8DA475B900E4A1382DE6DE5"/>
    <w:rsid w:val="007D0908"/>
  </w:style>
  <w:style w:type="paragraph" w:customStyle="1" w:styleId="7F11F917AF7D4C9FB2DAC708A41C858B">
    <w:name w:val="7F11F917AF7D4C9FB2DAC708A41C858B"/>
    <w:rsid w:val="007D0908"/>
  </w:style>
  <w:style w:type="paragraph" w:customStyle="1" w:styleId="74ED978C4C644B4BA7EAFBBFE20F49B4">
    <w:name w:val="74ED978C4C644B4BA7EAFBBFE20F49B4"/>
    <w:rsid w:val="007D0908"/>
  </w:style>
  <w:style w:type="paragraph" w:customStyle="1" w:styleId="F4CFB2110E494D359E2D52FD7381D309">
    <w:name w:val="F4CFB2110E494D359E2D52FD7381D309"/>
    <w:rsid w:val="007D0908"/>
  </w:style>
  <w:style w:type="paragraph" w:customStyle="1" w:styleId="CD4BC3E730344A38A122675593B63A7E">
    <w:name w:val="CD4BC3E730344A38A122675593B63A7E"/>
    <w:rsid w:val="007D0908"/>
  </w:style>
  <w:style w:type="paragraph" w:customStyle="1" w:styleId="03382395D233485A85076ED121EBDCA4">
    <w:name w:val="03382395D233485A85076ED121EBDCA4"/>
    <w:rsid w:val="007D0908"/>
  </w:style>
  <w:style w:type="paragraph" w:customStyle="1" w:styleId="9FACD26BEE114C32BE087F10750965EB">
    <w:name w:val="9FACD26BEE114C32BE087F10750965EB"/>
    <w:rsid w:val="007D0908"/>
  </w:style>
  <w:style w:type="paragraph" w:customStyle="1" w:styleId="EEAB3C2250CF4CADA955B6F8C37DD354">
    <w:name w:val="EEAB3C2250CF4CADA955B6F8C37DD354"/>
    <w:rsid w:val="007D0908"/>
  </w:style>
  <w:style w:type="paragraph" w:customStyle="1" w:styleId="15E388C0C35D4F1AB18A77A840A5EE8C">
    <w:name w:val="15E388C0C35D4F1AB18A77A840A5EE8C"/>
    <w:rsid w:val="007D0908"/>
  </w:style>
  <w:style w:type="paragraph" w:customStyle="1" w:styleId="241226A8650C48BDA4B48DCCCAEA7094">
    <w:name w:val="241226A8650C48BDA4B48DCCCAEA7094"/>
    <w:rsid w:val="007D0908"/>
  </w:style>
  <w:style w:type="paragraph" w:customStyle="1" w:styleId="4CA3C45A90094A7B985307610BB14CE3">
    <w:name w:val="4CA3C45A90094A7B985307610BB14CE3"/>
    <w:rsid w:val="007D0908"/>
  </w:style>
  <w:style w:type="paragraph" w:customStyle="1" w:styleId="38A12AA85CE04EF9B3360A8778D0821C">
    <w:name w:val="38A12AA85CE04EF9B3360A8778D0821C"/>
    <w:rsid w:val="007D0908"/>
  </w:style>
  <w:style w:type="paragraph" w:customStyle="1" w:styleId="21027E1100094FA38054DCE42A0AAC40">
    <w:name w:val="21027E1100094FA38054DCE42A0AAC40"/>
    <w:rsid w:val="007D0908"/>
  </w:style>
  <w:style w:type="paragraph" w:customStyle="1" w:styleId="2F511B36665D4032AD74CD34CBDA2A43">
    <w:name w:val="2F511B36665D4032AD74CD34CBDA2A43"/>
    <w:rsid w:val="007D0908"/>
  </w:style>
  <w:style w:type="paragraph" w:customStyle="1" w:styleId="1B1D4562D74F48F798B805C226881591">
    <w:name w:val="1B1D4562D74F48F798B805C226881591"/>
    <w:rsid w:val="007D0908"/>
  </w:style>
  <w:style w:type="paragraph" w:customStyle="1" w:styleId="D3A59B0C27C44B24B099026374245ADD">
    <w:name w:val="D3A59B0C27C44B24B099026374245ADD"/>
    <w:rsid w:val="007D0908"/>
  </w:style>
  <w:style w:type="paragraph" w:customStyle="1" w:styleId="8F3841748FDA41F2825F002A2C3478DF">
    <w:name w:val="8F3841748FDA41F2825F002A2C3478DF"/>
    <w:rsid w:val="007D0908"/>
  </w:style>
  <w:style w:type="paragraph" w:customStyle="1" w:styleId="0C6D6C27244043E38E044B701FFFD104">
    <w:name w:val="0C6D6C27244043E38E044B701FFFD104"/>
    <w:rsid w:val="007D0908"/>
  </w:style>
  <w:style w:type="paragraph" w:customStyle="1" w:styleId="22F073B61663425C89EFD66ED9AD79A9">
    <w:name w:val="22F073B61663425C89EFD66ED9AD79A9"/>
    <w:rsid w:val="007D0908"/>
  </w:style>
  <w:style w:type="paragraph" w:customStyle="1" w:styleId="9363AD124A38418E956C8CCD53981C6D">
    <w:name w:val="9363AD124A38418E956C8CCD53981C6D"/>
    <w:rsid w:val="007D0908"/>
  </w:style>
  <w:style w:type="paragraph" w:customStyle="1" w:styleId="058689B3CDD04ED29B5BF1DB933FB0F6">
    <w:name w:val="058689B3CDD04ED29B5BF1DB933FB0F6"/>
    <w:rsid w:val="007D0908"/>
  </w:style>
  <w:style w:type="paragraph" w:customStyle="1" w:styleId="F2D9CDA3E5CF4514A9B0CE059E9EE2B3">
    <w:name w:val="F2D9CDA3E5CF4514A9B0CE059E9EE2B3"/>
    <w:rsid w:val="007D0908"/>
  </w:style>
  <w:style w:type="paragraph" w:customStyle="1" w:styleId="99A514F6AD1E473CB5342C808DD878C8">
    <w:name w:val="99A514F6AD1E473CB5342C808DD878C8"/>
    <w:rsid w:val="007D0908"/>
  </w:style>
  <w:style w:type="paragraph" w:customStyle="1" w:styleId="46B69E61E990421EB9C72003D0FEBD61">
    <w:name w:val="46B69E61E990421EB9C72003D0FEBD61"/>
    <w:rsid w:val="007D0908"/>
  </w:style>
  <w:style w:type="paragraph" w:customStyle="1" w:styleId="DA500DC21F5C4B6F8C1C3C7F44180107">
    <w:name w:val="DA500DC21F5C4B6F8C1C3C7F44180107"/>
    <w:rsid w:val="007D0908"/>
  </w:style>
  <w:style w:type="paragraph" w:customStyle="1" w:styleId="E35531D7979448C0B53482B88F9C6A84">
    <w:name w:val="E35531D7979448C0B53482B88F9C6A84"/>
    <w:rsid w:val="007D0908"/>
  </w:style>
  <w:style w:type="paragraph" w:customStyle="1" w:styleId="4CEF90EEDFFC408594AC98A0863CD166">
    <w:name w:val="4CEF90EEDFFC408594AC98A0863CD166"/>
    <w:rsid w:val="007D0908"/>
  </w:style>
  <w:style w:type="paragraph" w:customStyle="1" w:styleId="405B2A7305F24A6C8883526004CA30FA">
    <w:name w:val="405B2A7305F24A6C8883526004CA30FA"/>
    <w:rsid w:val="007D0908"/>
  </w:style>
  <w:style w:type="paragraph" w:customStyle="1" w:styleId="8CD782F059174840A3814F9A506147B1">
    <w:name w:val="8CD782F059174840A3814F9A506147B1"/>
    <w:rsid w:val="007D0908"/>
  </w:style>
  <w:style w:type="paragraph" w:customStyle="1" w:styleId="144E7C4BEC2E4910887FB0345E681254">
    <w:name w:val="144E7C4BEC2E4910887FB0345E681254"/>
    <w:rsid w:val="007D0908"/>
  </w:style>
  <w:style w:type="paragraph" w:customStyle="1" w:styleId="839BC57C28824636A33247661BDC92E2">
    <w:name w:val="839BC57C28824636A33247661BDC92E2"/>
    <w:rsid w:val="007D0908"/>
  </w:style>
  <w:style w:type="paragraph" w:customStyle="1" w:styleId="51369006874D4DA792B1599EC59CD5EE">
    <w:name w:val="51369006874D4DA792B1599EC59CD5EE"/>
    <w:rsid w:val="007D0908"/>
  </w:style>
  <w:style w:type="paragraph" w:customStyle="1" w:styleId="6DC5D9CABFF044AF9C3654BE9B46EB7C">
    <w:name w:val="6DC5D9CABFF044AF9C3654BE9B46EB7C"/>
    <w:rsid w:val="007D0908"/>
  </w:style>
  <w:style w:type="paragraph" w:customStyle="1" w:styleId="28936B01CB064626B19A380F6E6DB6F2">
    <w:name w:val="28936B01CB064626B19A380F6E6DB6F2"/>
    <w:rsid w:val="007D0908"/>
  </w:style>
  <w:style w:type="paragraph" w:customStyle="1" w:styleId="6FBC25602F0A41DF87157A853A67E66B">
    <w:name w:val="6FBC25602F0A41DF87157A853A67E66B"/>
    <w:rsid w:val="007D0908"/>
  </w:style>
  <w:style w:type="paragraph" w:customStyle="1" w:styleId="7F95DD6AD3A742CF810A86078C26B118">
    <w:name w:val="7F95DD6AD3A742CF810A86078C26B118"/>
    <w:rsid w:val="007D0908"/>
  </w:style>
  <w:style w:type="paragraph" w:customStyle="1" w:styleId="AD0F3FC0ED234644879818B3B0A45A48">
    <w:name w:val="AD0F3FC0ED234644879818B3B0A45A48"/>
    <w:rsid w:val="007D0908"/>
  </w:style>
  <w:style w:type="paragraph" w:customStyle="1" w:styleId="9AA529F947FE45EB8ECC4034C50F87A2">
    <w:name w:val="9AA529F947FE45EB8ECC4034C50F87A2"/>
    <w:rsid w:val="007D0908"/>
  </w:style>
  <w:style w:type="paragraph" w:customStyle="1" w:styleId="1DBE5C44144B4E93BD4F0AD89CCE7144">
    <w:name w:val="1DBE5C44144B4E93BD4F0AD89CCE7144"/>
    <w:rsid w:val="007D0908"/>
  </w:style>
  <w:style w:type="paragraph" w:customStyle="1" w:styleId="50D1B1A83F3643BDA0FC3DF1716DB986">
    <w:name w:val="50D1B1A83F3643BDA0FC3DF1716DB986"/>
    <w:rsid w:val="007D0908"/>
  </w:style>
  <w:style w:type="paragraph" w:customStyle="1" w:styleId="F856DD722944491993E518384E85DDC8">
    <w:name w:val="F856DD722944491993E518384E85DDC8"/>
    <w:rsid w:val="007D0908"/>
  </w:style>
  <w:style w:type="paragraph" w:customStyle="1" w:styleId="E908CEAB39B642569C1A6B96E1D20BB6">
    <w:name w:val="E908CEAB39B642569C1A6B96E1D20BB6"/>
    <w:rsid w:val="007D0908"/>
  </w:style>
  <w:style w:type="paragraph" w:customStyle="1" w:styleId="68AC31214F0E40C8BCEAAB60666A9F7D">
    <w:name w:val="68AC31214F0E40C8BCEAAB60666A9F7D"/>
    <w:rsid w:val="007D0908"/>
  </w:style>
  <w:style w:type="paragraph" w:customStyle="1" w:styleId="80F49A08445D4E43AE83A9A4D5F5091B">
    <w:name w:val="80F49A08445D4E43AE83A9A4D5F5091B"/>
    <w:rsid w:val="007D0908"/>
  </w:style>
  <w:style w:type="paragraph" w:customStyle="1" w:styleId="067170A8B9034C89B123BFB1E8876D20">
    <w:name w:val="067170A8B9034C89B123BFB1E8876D20"/>
    <w:rsid w:val="007D0908"/>
  </w:style>
  <w:style w:type="paragraph" w:customStyle="1" w:styleId="DCCD80B17A5946EAACB0F34517C7406E">
    <w:name w:val="DCCD80B17A5946EAACB0F34517C7406E"/>
    <w:rsid w:val="007D0908"/>
  </w:style>
  <w:style w:type="paragraph" w:customStyle="1" w:styleId="E8866D5CD70344529CFD1A85A6258097">
    <w:name w:val="E8866D5CD70344529CFD1A85A6258097"/>
    <w:rsid w:val="007D0908"/>
  </w:style>
  <w:style w:type="paragraph" w:customStyle="1" w:styleId="84E3934963B84DE892327C1F71FFDC48">
    <w:name w:val="84E3934963B84DE892327C1F71FFDC48"/>
    <w:rsid w:val="007D0908"/>
  </w:style>
  <w:style w:type="paragraph" w:customStyle="1" w:styleId="285A4DAAC15F477F89AF72537B0EA249">
    <w:name w:val="285A4DAAC15F477F89AF72537B0EA249"/>
    <w:rsid w:val="007D0908"/>
  </w:style>
  <w:style w:type="paragraph" w:customStyle="1" w:styleId="75E5D77C31C142978332472603913AD2">
    <w:name w:val="75E5D77C31C142978332472603913AD2"/>
    <w:rsid w:val="007D0908"/>
  </w:style>
  <w:style w:type="paragraph" w:customStyle="1" w:styleId="B6CA18A50B5941079A48D94C066912EB">
    <w:name w:val="B6CA18A50B5941079A48D94C066912EB"/>
    <w:rsid w:val="007D0908"/>
  </w:style>
  <w:style w:type="paragraph" w:customStyle="1" w:styleId="7271296E81D64ED0B7E67D7E444EC7E3">
    <w:name w:val="7271296E81D64ED0B7E67D7E444EC7E3"/>
    <w:rsid w:val="007D0908"/>
  </w:style>
  <w:style w:type="paragraph" w:customStyle="1" w:styleId="0D798A02058F4D13B09173AB2EA3B79E">
    <w:name w:val="0D798A02058F4D13B09173AB2EA3B79E"/>
    <w:rsid w:val="007D0908"/>
  </w:style>
  <w:style w:type="paragraph" w:customStyle="1" w:styleId="E99A2C10C0F84D46904A1ADC0ACC105E">
    <w:name w:val="E99A2C10C0F84D46904A1ADC0ACC105E"/>
    <w:rsid w:val="007D0908"/>
  </w:style>
  <w:style w:type="paragraph" w:customStyle="1" w:styleId="A1BFA9785005415EAB7417CEF8451DB9">
    <w:name w:val="A1BFA9785005415EAB7417CEF8451DB9"/>
    <w:rsid w:val="007D0908"/>
  </w:style>
  <w:style w:type="paragraph" w:customStyle="1" w:styleId="1795D259E9BF476188DC8C41BD5EEA2D">
    <w:name w:val="1795D259E9BF476188DC8C41BD5EEA2D"/>
    <w:rsid w:val="007D0908"/>
  </w:style>
  <w:style w:type="paragraph" w:customStyle="1" w:styleId="17FE9ED2F2494D4BB251BE67FC98050E">
    <w:name w:val="17FE9ED2F2494D4BB251BE67FC98050E"/>
    <w:rsid w:val="007D0908"/>
  </w:style>
  <w:style w:type="paragraph" w:customStyle="1" w:styleId="405B2A7305F24A6C8883526004CA30FA1">
    <w:name w:val="405B2A7305F24A6C8883526004CA30FA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8CD782F059174840A3814F9A506147B11">
    <w:name w:val="8CD782F059174840A3814F9A506147B1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839BC57C28824636A33247661BDC92E21">
    <w:name w:val="839BC57C28824636A33247661BDC92E21"/>
    <w:rsid w:val="00A70357"/>
    <w:pPr>
      <w:spacing w:after="200" w:line="240" w:lineRule="auto"/>
    </w:pPr>
    <w:rPr>
      <w:rFonts w:eastAsiaTheme="minorHAnsi"/>
      <w:szCs w:val="24"/>
    </w:rPr>
  </w:style>
  <w:style w:type="paragraph" w:customStyle="1" w:styleId="51369006874D4DA792B1599EC59CD5EE1">
    <w:name w:val="51369006874D4DA792B1599EC59CD5EE1"/>
    <w:rsid w:val="00A70357"/>
    <w:pPr>
      <w:spacing w:after="200" w:line="240" w:lineRule="auto"/>
    </w:pPr>
    <w:rPr>
      <w:rFonts w:eastAsiaTheme="minorHAnsi"/>
      <w:szCs w:val="24"/>
    </w:rPr>
  </w:style>
  <w:style w:type="paragraph" w:customStyle="1" w:styleId="6DC5D9CABFF044AF9C3654BE9B46EB7C1">
    <w:name w:val="6DC5D9CABFF044AF9C3654BE9B46EB7C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28936B01CB064626B19A380F6E6DB6F21">
    <w:name w:val="28936B01CB064626B19A380F6E6DB6F2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7F95DD6AD3A742CF810A86078C26B1181">
    <w:name w:val="7F95DD6AD3A742CF810A86078C26B1181"/>
    <w:rsid w:val="00A70357"/>
    <w:pPr>
      <w:spacing w:after="200" w:line="240" w:lineRule="auto"/>
    </w:pPr>
    <w:rPr>
      <w:rFonts w:eastAsiaTheme="minorHAnsi"/>
      <w:szCs w:val="24"/>
    </w:rPr>
  </w:style>
  <w:style w:type="paragraph" w:customStyle="1" w:styleId="AD0F3FC0ED234644879818B3B0A45A481">
    <w:name w:val="AD0F3FC0ED234644879818B3B0A45A481"/>
    <w:rsid w:val="00A70357"/>
    <w:pPr>
      <w:spacing w:after="200" w:line="240" w:lineRule="auto"/>
    </w:pPr>
    <w:rPr>
      <w:rFonts w:eastAsiaTheme="minorHAnsi"/>
      <w:szCs w:val="24"/>
    </w:rPr>
  </w:style>
  <w:style w:type="paragraph" w:customStyle="1" w:styleId="9AA529F947FE45EB8ECC4034C50F87A21">
    <w:name w:val="9AA529F947FE45EB8ECC4034C50F87A2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1DBE5C44144B4E93BD4F0AD89CCE71441">
    <w:name w:val="1DBE5C44144B4E93BD4F0AD89CCE7144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F856DD722944491993E518384E85DDC81">
    <w:name w:val="F856DD722944491993E518384E85DDC81"/>
    <w:rsid w:val="00A70357"/>
    <w:pPr>
      <w:spacing w:after="200" w:line="240" w:lineRule="auto"/>
    </w:pPr>
    <w:rPr>
      <w:rFonts w:eastAsiaTheme="minorHAnsi"/>
      <w:szCs w:val="24"/>
    </w:rPr>
  </w:style>
  <w:style w:type="paragraph" w:customStyle="1" w:styleId="E908CEAB39B642569C1A6B96E1D20BB61">
    <w:name w:val="E908CEAB39B642569C1A6B96E1D20BB61"/>
    <w:rsid w:val="00A70357"/>
    <w:pPr>
      <w:spacing w:after="200" w:line="240" w:lineRule="auto"/>
    </w:pPr>
    <w:rPr>
      <w:rFonts w:eastAsiaTheme="minorHAnsi"/>
      <w:szCs w:val="24"/>
    </w:rPr>
  </w:style>
  <w:style w:type="paragraph" w:customStyle="1" w:styleId="68AC31214F0E40C8BCEAAB60666A9F7D1">
    <w:name w:val="68AC31214F0E40C8BCEAAB60666A9F7D1"/>
    <w:rsid w:val="00A70357"/>
    <w:pPr>
      <w:widowControl w:val="0"/>
      <w:autoSpaceDE w:val="0"/>
      <w:autoSpaceDN w:val="0"/>
      <w:adjustRightInd w:val="0"/>
      <w:spacing w:after="0" w:line="240" w:lineRule="auto"/>
    </w:pPr>
    <w:rPr>
      <w:rFonts w:eastAsia="Times New Roman" w:cs="Times New Roman"/>
    </w:rPr>
  </w:style>
  <w:style w:type="paragraph" w:customStyle="1" w:styleId="E8866D5CD70344529CFD1A85A62580971">
    <w:name w:val="E8866D5CD70344529CFD1A85A62580971"/>
    <w:rsid w:val="00A70357"/>
    <w:pPr>
      <w:widowControl w:val="0"/>
      <w:numPr>
        <w:numId w:val="2"/>
      </w:numPr>
      <w:autoSpaceDE w:val="0"/>
      <w:autoSpaceDN w:val="0"/>
      <w:adjustRightInd w:val="0"/>
      <w:spacing w:after="0" w:line="240" w:lineRule="auto"/>
      <w:ind w:left="360" w:hanging="360"/>
      <w:contextualSpacing/>
    </w:pPr>
    <w:rPr>
      <w:rFonts w:eastAsia="Times New Roman" w:cs="Georgia"/>
    </w:rPr>
  </w:style>
  <w:style w:type="paragraph" w:customStyle="1" w:styleId="A1BFA9785005415EAB7417CEF8451DB91">
    <w:name w:val="A1BFA9785005415EAB7417CEF8451DB91"/>
    <w:rsid w:val="00A70357"/>
    <w:pPr>
      <w:widowControl w:val="0"/>
      <w:autoSpaceDE w:val="0"/>
      <w:autoSpaceDN w:val="0"/>
      <w:adjustRightInd w:val="0"/>
      <w:spacing w:after="0" w:line="240" w:lineRule="auto"/>
    </w:pPr>
    <w:rPr>
      <w:rFonts w:eastAsia="Times New Roman" w:cs="Times New Roman"/>
    </w:rPr>
  </w:style>
  <w:style w:type="paragraph" w:customStyle="1" w:styleId="17FE9ED2F2494D4BB251BE67FC98050E1">
    <w:name w:val="17FE9ED2F2494D4BB251BE67FC98050E1"/>
    <w:rsid w:val="00A70357"/>
    <w:pPr>
      <w:widowControl w:val="0"/>
      <w:autoSpaceDE w:val="0"/>
      <w:autoSpaceDN w:val="0"/>
      <w:adjustRightInd w:val="0"/>
      <w:spacing w:after="0" w:line="240" w:lineRule="auto"/>
    </w:pPr>
    <w:rPr>
      <w:rFonts w:eastAsia="Times New Roman" w:cs="Times New Roman"/>
    </w:rPr>
  </w:style>
  <w:style w:type="paragraph" w:customStyle="1" w:styleId="0D798A02058F4D13B09173AB2EA3B79E1">
    <w:name w:val="0D798A02058F4D13B09173AB2EA3B79E1"/>
    <w:rsid w:val="00A70357"/>
    <w:pPr>
      <w:widowControl w:val="0"/>
      <w:autoSpaceDE w:val="0"/>
      <w:autoSpaceDN w:val="0"/>
      <w:adjustRightInd w:val="0"/>
      <w:spacing w:after="0" w:line="240" w:lineRule="auto"/>
    </w:pPr>
    <w:rPr>
      <w:rFonts w:eastAsia="Times New Roman" w:cs="Times New Roman"/>
    </w:rPr>
  </w:style>
  <w:style w:type="paragraph" w:customStyle="1" w:styleId="DA4D45A42E964CA5B3F8E374D15B77DA">
    <w:name w:val="DA4D45A42E964CA5B3F8E374D15B77DA"/>
    <w:rsid w:val="00A70357"/>
  </w:style>
  <w:style w:type="paragraph" w:customStyle="1" w:styleId="22DC4EEA37A64CE39183103C8767C39A">
    <w:name w:val="22DC4EEA37A64CE39183103C8767C39A"/>
    <w:rsid w:val="00A70357"/>
  </w:style>
  <w:style w:type="paragraph" w:customStyle="1" w:styleId="51C676F4ADEE4D9EBA0405EC64DDA16A">
    <w:name w:val="51C676F4ADEE4D9EBA0405EC64DDA16A"/>
    <w:rsid w:val="00A70357"/>
  </w:style>
  <w:style w:type="paragraph" w:customStyle="1" w:styleId="2840A73090C8450385011F281A59F0B8">
    <w:name w:val="2840A73090C8450385011F281A59F0B8"/>
    <w:rsid w:val="00A70357"/>
  </w:style>
  <w:style w:type="paragraph" w:customStyle="1" w:styleId="3EF05C677ABD481DB42F0009F3C2F0C7">
    <w:name w:val="3EF05C677ABD481DB42F0009F3C2F0C7"/>
    <w:rsid w:val="00A70357"/>
  </w:style>
  <w:style w:type="paragraph" w:customStyle="1" w:styleId="8080BBD06E10448589FDE404636F641C">
    <w:name w:val="8080BBD06E10448589FDE404636F641C"/>
    <w:rsid w:val="00A70357"/>
  </w:style>
  <w:style w:type="paragraph" w:customStyle="1" w:styleId="DA15F02A225E495ABCAABB3C9A864DC8">
    <w:name w:val="DA15F02A225E495ABCAABB3C9A864DC8"/>
    <w:rsid w:val="00A70357"/>
  </w:style>
  <w:style w:type="paragraph" w:customStyle="1" w:styleId="8FD6516F2BE94F12A80D35FF6C27996A">
    <w:name w:val="8FD6516F2BE94F12A80D35FF6C27996A"/>
    <w:rsid w:val="00A70357"/>
  </w:style>
  <w:style w:type="paragraph" w:customStyle="1" w:styleId="CBE37F0728554403AFE96494E7EE52A1">
    <w:name w:val="CBE37F0728554403AFE96494E7EE52A1"/>
    <w:rsid w:val="00A70357"/>
  </w:style>
  <w:style w:type="paragraph" w:customStyle="1" w:styleId="7BA176BB48D047FCB37B82F674592F64">
    <w:name w:val="7BA176BB48D047FCB37B82F674592F64"/>
    <w:rsid w:val="00A70357"/>
  </w:style>
  <w:style w:type="paragraph" w:customStyle="1" w:styleId="112E0694CD7F4B7B8C82F0AFF69C527A">
    <w:name w:val="112E0694CD7F4B7B8C82F0AFF69C527A"/>
    <w:rsid w:val="00A70357"/>
  </w:style>
  <w:style w:type="paragraph" w:customStyle="1" w:styleId="E83CD0BAE1F246DC92BA6BE1A1AA524F">
    <w:name w:val="E83CD0BAE1F246DC92BA6BE1A1AA524F"/>
    <w:rsid w:val="00A70357"/>
  </w:style>
  <w:style w:type="paragraph" w:customStyle="1" w:styleId="FA9A1686490F4A00BCCAF5567AB46A58">
    <w:name w:val="FA9A1686490F4A00BCCAF5567AB46A58"/>
    <w:rsid w:val="00A70357"/>
  </w:style>
  <w:style w:type="paragraph" w:customStyle="1" w:styleId="C2158AE1FAC143D7B74242D31D8539F6">
    <w:name w:val="C2158AE1FAC143D7B74242D31D8539F6"/>
    <w:rsid w:val="00A70357"/>
  </w:style>
  <w:style w:type="paragraph" w:customStyle="1" w:styleId="3BD5AE58F16E4FC3967EA0C6885BBE35">
    <w:name w:val="3BD5AE58F16E4FC3967EA0C6885BBE35"/>
    <w:rsid w:val="00A70357"/>
  </w:style>
  <w:style w:type="paragraph" w:customStyle="1" w:styleId="5CCBD168BED94089AE8AF62B95702169">
    <w:name w:val="5CCBD168BED94089AE8AF62B95702169"/>
    <w:rsid w:val="00A70357"/>
  </w:style>
  <w:style w:type="paragraph" w:customStyle="1" w:styleId="4048EBD5E6C24F73A60540FF2C26FBFC">
    <w:name w:val="4048EBD5E6C24F73A60540FF2C26FBFC"/>
    <w:rsid w:val="00A70357"/>
  </w:style>
  <w:style w:type="paragraph" w:customStyle="1" w:styleId="A63C00E9E415446ABDB8C4B1DE00B6AC">
    <w:name w:val="A63C00E9E415446ABDB8C4B1DE00B6AC"/>
    <w:rsid w:val="00A70357"/>
  </w:style>
  <w:style w:type="paragraph" w:customStyle="1" w:styleId="628F9CF4F486443A81BFB24A06712085">
    <w:name w:val="628F9CF4F486443A81BFB24A06712085"/>
    <w:rsid w:val="00A70357"/>
  </w:style>
  <w:style w:type="paragraph" w:customStyle="1" w:styleId="644EFBD5123B47089B8C9ECF24110F7D">
    <w:name w:val="644EFBD5123B47089B8C9ECF24110F7D"/>
    <w:rsid w:val="00A70357"/>
  </w:style>
  <w:style w:type="paragraph" w:customStyle="1" w:styleId="AE967584EC6B422FBA720DE4FFEEFC24">
    <w:name w:val="AE967584EC6B422FBA720DE4FFEEFC24"/>
    <w:rsid w:val="00A70357"/>
  </w:style>
  <w:style w:type="paragraph" w:customStyle="1" w:styleId="845CD81568EC4FA0A25704B91F809259">
    <w:name w:val="845CD81568EC4FA0A25704B91F809259"/>
    <w:rsid w:val="00A70357"/>
  </w:style>
  <w:style w:type="paragraph" w:customStyle="1" w:styleId="6821AEB596D64B30BBC744BFB66EE024">
    <w:name w:val="6821AEB596D64B30BBC744BFB66EE024"/>
    <w:rsid w:val="00A70357"/>
  </w:style>
  <w:style w:type="paragraph" w:customStyle="1" w:styleId="1EC0F7EBFD7D46DFB7B145C87D94EC7F">
    <w:name w:val="1EC0F7EBFD7D46DFB7B145C87D94EC7F"/>
    <w:rsid w:val="00A70357"/>
  </w:style>
  <w:style w:type="paragraph" w:customStyle="1" w:styleId="26A6AB78E4134A11A884C361C8EDC471">
    <w:name w:val="26A6AB78E4134A11A884C361C8EDC471"/>
    <w:rsid w:val="00A70357"/>
  </w:style>
  <w:style w:type="paragraph" w:customStyle="1" w:styleId="B9B576D20B2F42F0BA3F10252D204467">
    <w:name w:val="B9B576D20B2F42F0BA3F10252D204467"/>
    <w:rsid w:val="00A70357"/>
  </w:style>
  <w:style w:type="paragraph" w:customStyle="1" w:styleId="36B6D35D74374542996492F3058B254A">
    <w:name w:val="36B6D35D74374542996492F3058B254A"/>
    <w:rsid w:val="00A70357"/>
  </w:style>
  <w:style w:type="paragraph" w:customStyle="1" w:styleId="AE17CC3C430240FE9CD15CA8013F5A84">
    <w:name w:val="AE17CC3C430240FE9CD15CA8013F5A84"/>
    <w:rsid w:val="00A70357"/>
  </w:style>
  <w:style w:type="paragraph" w:customStyle="1" w:styleId="C9AD7FEACCE149488229CC7F9EA7CE94">
    <w:name w:val="C9AD7FEACCE149488229CC7F9EA7CE94"/>
    <w:rsid w:val="00A70357"/>
  </w:style>
  <w:style w:type="paragraph" w:customStyle="1" w:styleId="2853D41958D44A1EB56044A3848C0194">
    <w:name w:val="2853D41958D44A1EB56044A3848C0194"/>
    <w:rsid w:val="00A70357"/>
  </w:style>
  <w:style w:type="paragraph" w:customStyle="1" w:styleId="337B90EE1A454CE98F9EEE60415AAD4F">
    <w:name w:val="337B90EE1A454CE98F9EEE60415AAD4F"/>
    <w:rsid w:val="00A70357"/>
  </w:style>
  <w:style w:type="paragraph" w:customStyle="1" w:styleId="9BE4B34C55CC4A1BAF4EFD837B7DFDF1">
    <w:name w:val="9BE4B34C55CC4A1BAF4EFD837B7DFDF1"/>
    <w:rsid w:val="00A70357"/>
  </w:style>
  <w:style w:type="paragraph" w:customStyle="1" w:styleId="72015D67F69D47E1813189C0A6CD3A9B">
    <w:name w:val="72015D67F69D47E1813189C0A6CD3A9B"/>
    <w:rsid w:val="00A70357"/>
  </w:style>
  <w:style w:type="paragraph" w:customStyle="1" w:styleId="CC58800FDEC1466695F9E13191B3F57E">
    <w:name w:val="CC58800FDEC1466695F9E13191B3F57E"/>
    <w:rsid w:val="00A70357"/>
  </w:style>
  <w:style w:type="paragraph" w:customStyle="1" w:styleId="2840A73090C8450385011F281A59F0B81">
    <w:name w:val="2840A73090C8450385011F281A59F0B8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3EF05C677ABD481DB42F0009F3C2F0C71">
    <w:name w:val="3EF05C677ABD481DB42F0009F3C2F0C7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DA15F02A225E495ABCAABB3C9A864DC81">
    <w:name w:val="DA15F02A225E495ABCAABB3C9A864DC81"/>
    <w:rsid w:val="00A70357"/>
    <w:pPr>
      <w:spacing w:after="200" w:line="240" w:lineRule="auto"/>
    </w:pPr>
    <w:rPr>
      <w:rFonts w:eastAsiaTheme="minorHAnsi"/>
      <w:szCs w:val="24"/>
    </w:rPr>
  </w:style>
  <w:style w:type="paragraph" w:customStyle="1" w:styleId="8FD6516F2BE94F12A80D35FF6C27996A1">
    <w:name w:val="8FD6516F2BE94F12A80D35FF6C27996A1"/>
    <w:rsid w:val="00A70357"/>
    <w:pPr>
      <w:spacing w:after="200" w:line="240" w:lineRule="auto"/>
    </w:pPr>
    <w:rPr>
      <w:rFonts w:eastAsiaTheme="minorHAnsi"/>
      <w:szCs w:val="24"/>
    </w:rPr>
  </w:style>
  <w:style w:type="paragraph" w:customStyle="1" w:styleId="CBE37F0728554403AFE96494E7EE52A11">
    <w:name w:val="CBE37F0728554403AFE96494E7EE52A1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7BA176BB48D047FCB37B82F674592F641">
    <w:name w:val="7BA176BB48D047FCB37B82F674592F64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E83CD0BAE1F246DC92BA6BE1A1AA524F1">
    <w:name w:val="E83CD0BAE1F246DC92BA6BE1A1AA524F1"/>
    <w:rsid w:val="00A70357"/>
    <w:pPr>
      <w:spacing w:after="200" w:line="240" w:lineRule="auto"/>
    </w:pPr>
    <w:rPr>
      <w:rFonts w:eastAsiaTheme="minorHAnsi"/>
      <w:szCs w:val="24"/>
    </w:rPr>
  </w:style>
  <w:style w:type="paragraph" w:customStyle="1" w:styleId="FA9A1686490F4A00BCCAF5567AB46A581">
    <w:name w:val="FA9A1686490F4A00BCCAF5567AB46A581"/>
    <w:rsid w:val="00A70357"/>
    <w:pPr>
      <w:spacing w:after="200" w:line="240" w:lineRule="auto"/>
    </w:pPr>
    <w:rPr>
      <w:rFonts w:eastAsiaTheme="minorHAnsi"/>
      <w:szCs w:val="24"/>
    </w:rPr>
  </w:style>
  <w:style w:type="paragraph" w:customStyle="1" w:styleId="C2158AE1FAC143D7B74242D31D8539F61">
    <w:name w:val="C2158AE1FAC143D7B74242D31D8539F6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3BD5AE58F16E4FC3967EA0C6885BBE351">
    <w:name w:val="3BD5AE58F16E4FC3967EA0C6885BBE351"/>
    <w:rsid w:val="00A70357"/>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4048EBD5E6C24F73A60540FF2C26FBFC1">
    <w:name w:val="4048EBD5E6C24F73A60540FF2C26FBFC1"/>
    <w:rsid w:val="00A70357"/>
    <w:pPr>
      <w:spacing w:after="200" w:line="240" w:lineRule="auto"/>
    </w:pPr>
    <w:rPr>
      <w:rFonts w:eastAsiaTheme="minorHAnsi"/>
      <w:szCs w:val="24"/>
    </w:rPr>
  </w:style>
  <w:style w:type="paragraph" w:customStyle="1" w:styleId="A63C00E9E415446ABDB8C4B1DE00B6AC1">
    <w:name w:val="A63C00E9E415446ABDB8C4B1DE00B6AC1"/>
    <w:rsid w:val="00A70357"/>
    <w:pPr>
      <w:spacing w:after="200" w:line="240" w:lineRule="auto"/>
    </w:pPr>
    <w:rPr>
      <w:rFonts w:eastAsiaTheme="minorHAnsi"/>
      <w:szCs w:val="24"/>
    </w:rPr>
  </w:style>
  <w:style w:type="paragraph" w:customStyle="1" w:styleId="628F9CF4F486443A81BFB24A067120851">
    <w:name w:val="628F9CF4F486443A81BFB24A067120851"/>
    <w:rsid w:val="00A70357"/>
    <w:pPr>
      <w:widowControl w:val="0"/>
      <w:autoSpaceDE w:val="0"/>
      <w:autoSpaceDN w:val="0"/>
      <w:adjustRightInd w:val="0"/>
      <w:spacing w:after="0" w:line="240" w:lineRule="auto"/>
    </w:pPr>
    <w:rPr>
      <w:rFonts w:eastAsia="Times New Roman" w:cs="Times New Roman"/>
    </w:rPr>
  </w:style>
  <w:style w:type="paragraph" w:customStyle="1" w:styleId="6821AEB596D64B30BBC744BFB66EE0241">
    <w:name w:val="6821AEB596D64B30BBC744BFB66EE0241"/>
    <w:rsid w:val="00A70357"/>
    <w:pPr>
      <w:widowControl w:val="0"/>
      <w:tabs>
        <w:tab w:val="num" w:pos="720"/>
      </w:tabs>
      <w:autoSpaceDE w:val="0"/>
      <w:autoSpaceDN w:val="0"/>
      <w:adjustRightInd w:val="0"/>
      <w:spacing w:after="0" w:line="240" w:lineRule="auto"/>
      <w:ind w:left="360" w:hanging="360"/>
      <w:contextualSpacing/>
    </w:pPr>
    <w:rPr>
      <w:rFonts w:eastAsia="Times New Roman" w:cs="Georgia"/>
    </w:rPr>
  </w:style>
  <w:style w:type="paragraph" w:customStyle="1" w:styleId="26A6AB78E4134A11A884C361C8EDC4711">
    <w:name w:val="26A6AB78E4134A11A884C361C8EDC4711"/>
    <w:rsid w:val="00A70357"/>
    <w:pPr>
      <w:widowControl w:val="0"/>
      <w:autoSpaceDE w:val="0"/>
      <w:autoSpaceDN w:val="0"/>
      <w:adjustRightInd w:val="0"/>
      <w:spacing w:after="0" w:line="240" w:lineRule="auto"/>
    </w:pPr>
    <w:rPr>
      <w:rFonts w:eastAsia="Times New Roman" w:cs="Times New Roman"/>
    </w:rPr>
  </w:style>
  <w:style w:type="paragraph" w:customStyle="1" w:styleId="36B6D35D74374542996492F3058B254A1">
    <w:name w:val="36B6D35D74374542996492F3058B254A1"/>
    <w:rsid w:val="00A70357"/>
    <w:pPr>
      <w:widowControl w:val="0"/>
      <w:autoSpaceDE w:val="0"/>
      <w:autoSpaceDN w:val="0"/>
      <w:adjustRightInd w:val="0"/>
      <w:spacing w:after="0" w:line="240" w:lineRule="auto"/>
    </w:pPr>
    <w:rPr>
      <w:rFonts w:eastAsia="Times New Roman" w:cs="Times New Roman"/>
    </w:rPr>
  </w:style>
  <w:style w:type="paragraph" w:customStyle="1" w:styleId="C9AD7FEACCE149488229CC7F9EA7CE941">
    <w:name w:val="C9AD7FEACCE149488229CC7F9EA7CE941"/>
    <w:rsid w:val="00A70357"/>
    <w:pPr>
      <w:widowControl w:val="0"/>
      <w:autoSpaceDE w:val="0"/>
      <w:autoSpaceDN w:val="0"/>
      <w:adjustRightInd w:val="0"/>
      <w:spacing w:after="0" w:line="240" w:lineRule="auto"/>
    </w:pPr>
    <w:rPr>
      <w:rFonts w:eastAsia="Times New Roman" w:cs="Times New Roman"/>
    </w:rPr>
  </w:style>
  <w:style w:type="paragraph" w:customStyle="1" w:styleId="2840A73090C8450385011F281A59F0B82">
    <w:name w:val="2840A73090C8450385011F281A59F0B8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3EF05C677ABD481DB42F0009F3C2F0C72">
    <w:name w:val="3EF05C677ABD481DB42F0009F3C2F0C7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DA15F02A225E495ABCAABB3C9A864DC82">
    <w:name w:val="DA15F02A225E495ABCAABB3C9A864DC82"/>
    <w:rsid w:val="00FB4E61"/>
    <w:pPr>
      <w:spacing w:after="200" w:line="240" w:lineRule="auto"/>
    </w:pPr>
    <w:rPr>
      <w:rFonts w:eastAsiaTheme="minorHAnsi"/>
      <w:szCs w:val="24"/>
    </w:rPr>
  </w:style>
  <w:style w:type="paragraph" w:customStyle="1" w:styleId="8FD6516F2BE94F12A80D35FF6C27996A2">
    <w:name w:val="8FD6516F2BE94F12A80D35FF6C27996A2"/>
    <w:rsid w:val="00FB4E61"/>
    <w:pPr>
      <w:spacing w:after="200" w:line="240" w:lineRule="auto"/>
    </w:pPr>
    <w:rPr>
      <w:rFonts w:eastAsiaTheme="minorHAnsi"/>
      <w:szCs w:val="24"/>
    </w:rPr>
  </w:style>
  <w:style w:type="paragraph" w:customStyle="1" w:styleId="CBE37F0728554403AFE96494E7EE52A12">
    <w:name w:val="CBE37F0728554403AFE96494E7EE52A1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7BA176BB48D047FCB37B82F674592F642">
    <w:name w:val="7BA176BB48D047FCB37B82F674592F64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E83CD0BAE1F246DC92BA6BE1A1AA524F2">
    <w:name w:val="E83CD0BAE1F246DC92BA6BE1A1AA524F2"/>
    <w:rsid w:val="00FB4E61"/>
    <w:pPr>
      <w:spacing w:after="200" w:line="240" w:lineRule="auto"/>
    </w:pPr>
    <w:rPr>
      <w:rFonts w:eastAsiaTheme="minorHAnsi"/>
      <w:szCs w:val="24"/>
    </w:rPr>
  </w:style>
  <w:style w:type="paragraph" w:customStyle="1" w:styleId="FA9A1686490F4A00BCCAF5567AB46A582">
    <w:name w:val="FA9A1686490F4A00BCCAF5567AB46A582"/>
    <w:rsid w:val="00FB4E61"/>
    <w:pPr>
      <w:spacing w:after="200" w:line="240" w:lineRule="auto"/>
    </w:pPr>
    <w:rPr>
      <w:rFonts w:eastAsiaTheme="minorHAnsi"/>
      <w:szCs w:val="24"/>
    </w:rPr>
  </w:style>
  <w:style w:type="paragraph" w:customStyle="1" w:styleId="C2158AE1FAC143D7B74242D31D8539F62">
    <w:name w:val="C2158AE1FAC143D7B74242D31D8539F6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3BD5AE58F16E4FC3967EA0C6885BBE352">
    <w:name w:val="3BD5AE58F16E4FC3967EA0C6885BBE352"/>
    <w:rsid w:val="00FB4E61"/>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rPr>
  </w:style>
  <w:style w:type="paragraph" w:customStyle="1" w:styleId="4048EBD5E6C24F73A60540FF2C26FBFC2">
    <w:name w:val="4048EBD5E6C24F73A60540FF2C26FBFC2"/>
    <w:rsid w:val="00FB4E61"/>
    <w:pPr>
      <w:spacing w:after="200" w:line="240" w:lineRule="auto"/>
    </w:pPr>
    <w:rPr>
      <w:rFonts w:eastAsiaTheme="minorHAnsi"/>
      <w:szCs w:val="24"/>
    </w:rPr>
  </w:style>
  <w:style w:type="paragraph" w:customStyle="1" w:styleId="A63C00E9E415446ABDB8C4B1DE00B6AC2">
    <w:name w:val="A63C00E9E415446ABDB8C4B1DE00B6AC2"/>
    <w:rsid w:val="00FB4E61"/>
    <w:pPr>
      <w:spacing w:after="200" w:line="240" w:lineRule="auto"/>
    </w:pPr>
    <w:rPr>
      <w:rFonts w:eastAsiaTheme="minorHAnsi"/>
      <w:szCs w:val="24"/>
    </w:rPr>
  </w:style>
  <w:style w:type="paragraph" w:customStyle="1" w:styleId="628F9CF4F486443A81BFB24A067120852">
    <w:name w:val="628F9CF4F486443A81BFB24A067120852"/>
    <w:rsid w:val="00FB4E61"/>
    <w:pPr>
      <w:widowControl w:val="0"/>
      <w:autoSpaceDE w:val="0"/>
      <w:autoSpaceDN w:val="0"/>
      <w:adjustRightInd w:val="0"/>
      <w:spacing w:after="0" w:line="240" w:lineRule="auto"/>
    </w:pPr>
    <w:rPr>
      <w:rFonts w:eastAsia="Times New Roman" w:cs="Times New Roman"/>
    </w:rPr>
  </w:style>
  <w:style w:type="paragraph" w:customStyle="1" w:styleId="6821AEB596D64B30BBC744BFB66EE0242">
    <w:name w:val="6821AEB596D64B30BBC744BFB66EE0242"/>
    <w:rsid w:val="00FB4E61"/>
    <w:pPr>
      <w:widowControl w:val="0"/>
      <w:numPr>
        <w:numId w:val="3"/>
      </w:numPr>
      <w:autoSpaceDE w:val="0"/>
      <w:autoSpaceDN w:val="0"/>
      <w:adjustRightInd w:val="0"/>
      <w:spacing w:after="0" w:line="240" w:lineRule="auto"/>
      <w:ind w:left="360" w:hanging="360"/>
      <w:contextualSpacing/>
    </w:pPr>
    <w:rPr>
      <w:rFonts w:eastAsia="Times New Roman" w:cs="Georgia"/>
    </w:rPr>
  </w:style>
  <w:style w:type="paragraph" w:customStyle="1" w:styleId="26A6AB78E4134A11A884C361C8EDC4712">
    <w:name w:val="26A6AB78E4134A11A884C361C8EDC4712"/>
    <w:rsid w:val="00FB4E61"/>
    <w:pPr>
      <w:widowControl w:val="0"/>
      <w:autoSpaceDE w:val="0"/>
      <w:autoSpaceDN w:val="0"/>
      <w:adjustRightInd w:val="0"/>
      <w:spacing w:after="0" w:line="240" w:lineRule="auto"/>
    </w:pPr>
    <w:rPr>
      <w:rFonts w:eastAsia="Times New Roman" w:cs="Times New Roman"/>
    </w:rPr>
  </w:style>
  <w:style w:type="paragraph" w:customStyle="1" w:styleId="36B6D35D74374542996492F3058B254A2">
    <w:name w:val="36B6D35D74374542996492F3058B254A2"/>
    <w:rsid w:val="00FB4E61"/>
    <w:pPr>
      <w:widowControl w:val="0"/>
      <w:autoSpaceDE w:val="0"/>
      <w:autoSpaceDN w:val="0"/>
      <w:adjustRightInd w:val="0"/>
      <w:spacing w:after="0" w:line="240" w:lineRule="auto"/>
    </w:pPr>
    <w:rPr>
      <w:rFonts w:eastAsia="Times New Roman" w:cs="Times New Roman"/>
    </w:rPr>
  </w:style>
  <w:style w:type="paragraph" w:customStyle="1" w:styleId="C9AD7FEACCE149488229CC7F9EA7CE942">
    <w:name w:val="C9AD7FEACCE149488229CC7F9EA7CE942"/>
    <w:rsid w:val="00FB4E61"/>
    <w:pPr>
      <w:widowControl w:val="0"/>
      <w:autoSpaceDE w:val="0"/>
      <w:autoSpaceDN w:val="0"/>
      <w:adjustRightInd w:val="0"/>
      <w:spacing w:after="0" w:line="240" w:lineRule="auto"/>
    </w:pPr>
    <w:rPr>
      <w:rFonts w:eastAsia="Times New Roman" w:cs="Times New Roman"/>
    </w:rPr>
  </w:style>
</w:styles>
</file>

<file path=word/glossary/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oneSet">
  <a:themeElements>
    <a:clrScheme name="Contoso v2">
      <a:dk1>
        <a:sysClr val="windowText" lastClr="000000"/>
      </a:dk1>
      <a:lt1>
        <a:sysClr val="window" lastClr="FFFFFF"/>
      </a:lt1>
      <a:dk2>
        <a:srgbClr val="44546A"/>
      </a:dk2>
      <a:lt2>
        <a:srgbClr val="E7E6E6"/>
      </a:lt2>
      <a:accent1>
        <a:srgbClr val="155078"/>
      </a:accent1>
      <a:accent2>
        <a:srgbClr val="0F3955"/>
      </a:accent2>
      <a:accent3>
        <a:srgbClr val="BF678E"/>
      </a:accent3>
      <a:accent4>
        <a:srgbClr val="B2606E"/>
      </a:accent4>
      <a:accent5>
        <a:srgbClr val="731F1C"/>
      </a:accent5>
      <a:accent6>
        <a:srgbClr val="666666"/>
      </a:accent6>
      <a:hlink>
        <a:srgbClr val="BF678E"/>
      </a:hlink>
      <a:folHlink>
        <a:srgbClr val="731F1C"/>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DD185EE-DF25-4A61-B8F7-8BE85CD9C2C3}"/>
</file>

<file path=customXml/itemProps2.xml><?xml version="1.0" encoding="utf-8"?>
<ds:datastoreItem xmlns:ds="http://schemas.openxmlformats.org/officeDocument/2006/customXml" ds:itemID="{9622DDF0-1D76-4877-90DF-EAB0B8B13852}"/>
</file>

<file path=customXml/itemProps3.xml><?xml version="1.0" encoding="utf-8"?>
<ds:datastoreItem xmlns:ds="http://schemas.openxmlformats.org/officeDocument/2006/customXml" ds:itemID="{2A6CA0B5-1328-4498-940F-7924231CC3A1}"/>
</file>

<file path=docProps/app.xml><?xml version="1.0" encoding="utf-8"?>
<Properties xmlns="http://schemas.openxmlformats.org/officeDocument/2006/extended-properties" xmlns:vt="http://schemas.openxmlformats.org/officeDocument/2006/docPropsVTypes">
  <Template>TM00383136</Template>
  <TotalTime>1</TotalTime>
  <Application>LibreOffice/6.4.7.2$Linux_X86_64 LibreOffice_project/40$Build-2</Application>
  <Pages>1</Pages>
  <Words>182</Words>
  <Characters>853</Characters>
  <CharactersWithSpaces>1017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2019-12-28T01:56:00Z</dcterms:created>
  <dc:creator/>
  <dc:description/>
  <dc:language>en-US</dc:language>
  <cp:lastModifiedBy/>
  <dcterms:modified xsi:type="dcterms:W3CDTF">2023-09-21T18:47:00Z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